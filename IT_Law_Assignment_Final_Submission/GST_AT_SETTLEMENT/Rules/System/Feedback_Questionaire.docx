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41566" w14:textId="600C9511" w:rsidR="00626FBD" w:rsidRDefault="00EB5363" w:rsidP="00EB5363">
      <w:pPr>
        <w:pStyle w:val="Heading1"/>
        <w:jc w:val="center"/>
      </w:pPr>
      <w:r>
        <w:t>Feedback Questionnaire</w:t>
      </w:r>
    </w:p>
    <w:p w14:paraId="1957C2DC" w14:textId="77777777" w:rsidR="00EB5363" w:rsidRDefault="00EB5363" w:rsidP="00EB5363">
      <w:pPr>
        <w:pStyle w:val="OPM-conclusion"/>
      </w:pPr>
    </w:p>
    <w:p w14:paraId="5FA6D431" w14:textId="5DBF922D" w:rsidR="00EB5363" w:rsidRPr="00EB5363" w:rsidRDefault="00EB5363" w:rsidP="00EB5363">
      <w:pPr>
        <w:pStyle w:val="OPM-conclusion"/>
      </w:pPr>
      <w:r w:rsidRPr="00EB5363">
        <w:t>The user must provide feedback if</w:t>
      </w:r>
    </w:p>
    <w:p w14:paraId="1E275423" w14:textId="77777777" w:rsidR="00EB5363" w:rsidRPr="00EB5363" w:rsidRDefault="00EB5363" w:rsidP="00EB5363">
      <w:pPr>
        <w:pStyle w:val="OPM-level1"/>
      </w:pPr>
      <w:r w:rsidRPr="00EB5363">
        <w:t>the user would like to provide feedback</w:t>
      </w:r>
    </w:p>
    <w:p w14:paraId="65D3919D" w14:textId="77777777" w:rsidR="00EB5363" w:rsidRPr="00EB5363" w:rsidRDefault="00EB5363" w:rsidP="00EB5363">
      <w:pPr>
        <w:pStyle w:val="OPM-conclusion"/>
      </w:pPr>
      <w:r w:rsidRPr="00EB5363">
        <w:t>The user provides feedback on the “legal accuracy” if</w:t>
      </w:r>
      <w:bookmarkStart w:id="0" w:name="_GoBack"/>
      <w:bookmarkEnd w:id="0"/>
    </w:p>
    <w:p w14:paraId="00861825" w14:textId="77777777" w:rsidR="00EB5363" w:rsidRPr="00EB5363" w:rsidRDefault="00EB5363" w:rsidP="00EB5363">
      <w:pPr>
        <w:pStyle w:val="OPM-level1"/>
      </w:pPr>
      <w:r w:rsidRPr="00EB5363">
        <w:rPr>
          <w:u w:val="single" w:color="666699"/>
        </w:rPr>
        <w:t>legal accuracy</w:t>
      </w:r>
      <w:r w:rsidRPr="00EB5363">
        <w:t>="Strong" or</w:t>
      </w:r>
    </w:p>
    <w:p w14:paraId="3358EA55" w14:textId="77777777" w:rsidR="00EB5363" w:rsidRPr="00EB5363" w:rsidRDefault="00EB5363" w:rsidP="00EB5363">
      <w:pPr>
        <w:pStyle w:val="OPM-level1"/>
      </w:pPr>
      <w:r w:rsidRPr="00EB5363">
        <w:rPr>
          <w:u w:val="single" w:color="666699"/>
        </w:rPr>
        <w:t>legal accuracy</w:t>
      </w:r>
      <w:r w:rsidRPr="00EB5363">
        <w:t>="Fairly accurate" or</w:t>
      </w:r>
    </w:p>
    <w:p w14:paraId="75227CC5" w14:textId="77777777" w:rsidR="00EB5363" w:rsidRPr="00EB5363" w:rsidRDefault="00EB5363" w:rsidP="00EB5363">
      <w:pPr>
        <w:pStyle w:val="OPM-level1"/>
      </w:pPr>
      <w:r w:rsidRPr="00EB5363">
        <w:rPr>
          <w:u w:val="single" w:color="666699"/>
        </w:rPr>
        <w:t>legal accuracy</w:t>
      </w:r>
      <w:r w:rsidRPr="00EB5363">
        <w:t>="Moderate" or</w:t>
      </w:r>
    </w:p>
    <w:p w14:paraId="47197841" w14:textId="77777777" w:rsidR="00EB5363" w:rsidRPr="00EB5363" w:rsidRDefault="00EB5363" w:rsidP="00EB5363">
      <w:pPr>
        <w:pStyle w:val="OPM-level1"/>
      </w:pPr>
      <w:r w:rsidRPr="00EB5363">
        <w:rPr>
          <w:u w:val="single" w:color="666699"/>
        </w:rPr>
        <w:t>legal accuracy</w:t>
      </w:r>
      <w:r w:rsidRPr="00EB5363">
        <w:t>="Poor"</w:t>
      </w:r>
    </w:p>
    <w:p w14:paraId="37274063" w14:textId="77777777" w:rsidR="00EB5363" w:rsidRPr="00EB5363" w:rsidRDefault="00EB5363" w:rsidP="00EB5363">
      <w:pPr>
        <w:pStyle w:val="OPM-conclusion"/>
      </w:pPr>
      <w:r w:rsidRPr="00EB5363">
        <w:t>The user provides feedback on "useability" if</w:t>
      </w:r>
    </w:p>
    <w:p w14:paraId="77DDE995" w14:textId="77777777" w:rsidR="00EB5363" w:rsidRPr="00EB5363" w:rsidRDefault="00EB5363" w:rsidP="00EB5363">
      <w:pPr>
        <w:pStyle w:val="OPM-level1"/>
      </w:pPr>
      <w:r w:rsidRPr="00EB5363">
        <w:rPr>
          <w:u w:val="single" w:color="666699"/>
        </w:rPr>
        <w:t>useability</w:t>
      </w:r>
      <w:r w:rsidRPr="00EB5363">
        <w:t>="Very user friendly" or</w:t>
      </w:r>
    </w:p>
    <w:p w14:paraId="1756EE3F" w14:textId="77777777" w:rsidR="00EB5363" w:rsidRPr="00EB5363" w:rsidRDefault="00EB5363" w:rsidP="00EB5363">
      <w:pPr>
        <w:pStyle w:val="OPM-level1"/>
      </w:pPr>
      <w:r w:rsidRPr="00EB5363">
        <w:rPr>
          <w:u w:val="single" w:color="666699"/>
        </w:rPr>
        <w:t>useability</w:t>
      </w:r>
      <w:r w:rsidRPr="00EB5363">
        <w:t>="User friendly but room for improvement" or</w:t>
      </w:r>
    </w:p>
    <w:p w14:paraId="7CFE96C3" w14:textId="77777777" w:rsidR="00EB5363" w:rsidRPr="00EB5363" w:rsidRDefault="00EB5363" w:rsidP="00EB5363">
      <w:pPr>
        <w:pStyle w:val="OPM-level1"/>
        <w:tabs>
          <w:tab w:val="left" w:pos="3388"/>
        </w:tabs>
      </w:pPr>
      <w:r w:rsidRPr="00EB5363">
        <w:rPr>
          <w:u w:val="single" w:color="666699"/>
        </w:rPr>
        <w:t>useability</w:t>
      </w:r>
      <w:r w:rsidRPr="00EB5363">
        <w:t>="Not user friendly"</w:t>
      </w:r>
    </w:p>
    <w:p w14:paraId="4DEAB9AA" w14:textId="77777777" w:rsidR="00EB5363" w:rsidRPr="00EB5363" w:rsidRDefault="00EB5363" w:rsidP="00EB5363">
      <w:pPr>
        <w:pStyle w:val="OPM-conclusion"/>
      </w:pPr>
      <w:r w:rsidRPr="00EB5363">
        <w:t>The user provides feedback on the "overall experience" if</w:t>
      </w:r>
    </w:p>
    <w:p w14:paraId="40E18E4B" w14:textId="77777777" w:rsidR="00EB5363" w:rsidRPr="00EB5363" w:rsidRDefault="00EB5363" w:rsidP="00EB5363">
      <w:pPr>
        <w:pStyle w:val="OPM-level1"/>
      </w:pPr>
      <w:r w:rsidRPr="00EB5363">
        <w:rPr>
          <w:u w:val="single" w:color="666699"/>
        </w:rPr>
        <w:t>overall experience</w:t>
      </w:r>
      <w:r w:rsidRPr="00EB5363">
        <w:t>= "I had a great experience using the application &amp; I will recommend it to my colleagues" or</w:t>
      </w:r>
    </w:p>
    <w:p w14:paraId="281C9D6D" w14:textId="77777777" w:rsidR="00EB5363" w:rsidRPr="00EB5363" w:rsidRDefault="00EB5363" w:rsidP="00EB5363">
      <w:pPr>
        <w:pStyle w:val="OPM-level1"/>
      </w:pPr>
      <w:r w:rsidRPr="00EB5363">
        <w:rPr>
          <w:u w:val="single" w:color="666699"/>
        </w:rPr>
        <w:t>overall experience</w:t>
      </w:r>
      <w:r w:rsidRPr="00EB5363">
        <w:t>="I had a good experience with little to no issues" or</w:t>
      </w:r>
    </w:p>
    <w:p w14:paraId="6CD031B1" w14:textId="77777777" w:rsidR="00EB5363" w:rsidRPr="00EB5363" w:rsidRDefault="00EB5363" w:rsidP="00EB5363">
      <w:pPr>
        <w:pStyle w:val="OPM-level1"/>
      </w:pPr>
      <w:r w:rsidRPr="00EB5363">
        <w:rPr>
          <w:u w:val="single" w:color="666699"/>
        </w:rPr>
        <w:t>overall experience</w:t>
      </w:r>
      <w:r w:rsidRPr="00EB5363">
        <w:t>="My experiences was average and I several minor issues" or</w:t>
      </w:r>
    </w:p>
    <w:p w14:paraId="0A0F3E01" w14:textId="77777777" w:rsidR="00EB5363" w:rsidRPr="00EB5363" w:rsidRDefault="00EB5363" w:rsidP="00EB5363">
      <w:pPr>
        <w:pStyle w:val="OPM-level1"/>
      </w:pPr>
      <w:r w:rsidRPr="00EB5363">
        <w:rPr>
          <w:u w:val="single" w:color="666699"/>
        </w:rPr>
        <w:t>overall experience</w:t>
      </w:r>
      <w:r w:rsidRPr="00EB5363">
        <w:t>="I struggled using the application because of either technical issues or it being difficult to navigate"</w:t>
      </w:r>
    </w:p>
    <w:p w14:paraId="05CA52A8" w14:textId="77777777" w:rsidR="00EB5363" w:rsidRPr="00EB5363" w:rsidRDefault="00EB5363" w:rsidP="00EB5363">
      <w:pPr>
        <w:pStyle w:val="OPM-conclusion"/>
      </w:pPr>
      <w:r w:rsidRPr="00EB5363">
        <w:t>The user provides feedback on their "satisfaction" if</w:t>
      </w:r>
    </w:p>
    <w:p w14:paraId="3DD1A38A" w14:textId="77777777" w:rsidR="00EB5363" w:rsidRPr="00EB5363" w:rsidRDefault="00EB5363" w:rsidP="00EB5363">
      <w:pPr>
        <w:pStyle w:val="OPM-level1"/>
      </w:pPr>
      <w:r w:rsidRPr="00EB5363">
        <w:rPr>
          <w:u w:val="single" w:color="666699"/>
        </w:rPr>
        <w:t>satisfied</w:t>
      </w:r>
      <w:r w:rsidRPr="00EB5363">
        <w:t>="Very satisfied" or</w:t>
      </w:r>
    </w:p>
    <w:p w14:paraId="2E7BBAED" w14:textId="77777777" w:rsidR="00EB5363" w:rsidRPr="00EB5363" w:rsidRDefault="00EB5363" w:rsidP="00EB5363">
      <w:pPr>
        <w:pStyle w:val="OPM-level1"/>
      </w:pPr>
      <w:r w:rsidRPr="00EB5363">
        <w:rPr>
          <w:u w:val="single" w:color="666699"/>
        </w:rPr>
        <w:t>satisfied</w:t>
      </w:r>
      <w:r w:rsidRPr="00EB5363">
        <w:t>="Satisfied" or</w:t>
      </w:r>
    </w:p>
    <w:p w14:paraId="5BBEEF1C" w14:textId="77777777" w:rsidR="00EB5363" w:rsidRPr="00EB5363" w:rsidRDefault="00EB5363" w:rsidP="00EB5363">
      <w:pPr>
        <w:pStyle w:val="OPM-level1"/>
      </w:pPr>
      <w:r w:rsidRPr="00EB5363">
        <w:rPr>
          <w:u w:val="single" w:color="666699"/>
        </w:rPr>
        <w:t>satisfied</w:t>
      </w:r>
      <w:r w:rsidRPr="00EB5363">
        <w:t>="Neutral" or</w:t>
      </w:r>
    </w:p>
    <w:p w14:paraId="46E7FD48" w14:textId="77777777" w:rsidR="00EB5363" w:rsidRPr="00EB5363" w:rsidRDefault="00EB5363" w:rsidP="00EB5363">
      <w:pPr>
        <w:pStyle w:val="OPM-level1"/>
      </w:pPr>
      <w:r w:rsidRPr="00EB5363">
        <w:rPr>
          <w:u w:val="single" w:color="666699"/>
        </w:rPr>
        <w:t>satisfied</w:t>
      </w:r>
      <w:r w:rsidRPr="00EB5363">
        <w:t>="Unsatisfied" or</w:t>
      </w:r>
    </w:p>
    <w:p w14:paraId="4CEC9383" w14:textId="77777777" w:rsidR="00EB5363" w:rsidRPr="00EB5363" w:rsidRDefault="00EB5363" w:rsidP="00EB5363">
      <w:pPr>
        <w:pStyle w:val="OPM-level1"/>
      </w:pPr>
      <w:r w:rsidRPr="00EB5363">
        <w:rPr>
          <w:u w:val="single" w:color="666699"/>
        </w:rPr>
        <w:t>satisfied</w:t>
      </w:r>
      <w:r w:rsidRPr="00EB5363">
        <w:t>="Very unsatisfied"</w:t>
      </w:r>
    </w:p>
    <w:p w14:paraId="2AE3F90F" w14:textId="77777777" w:rsidR="00EB5363" w:rsidRDefault="00EB5363" w:rsidP="00EB5363"/>
    <w:p w14:paraId="47CA2929" w14:textId="77777777" w:rsidR="00DF7FE6" w:rsidRDefault="00EB5363" w:rsidP="00DF7FE6">
      <w:r w:rsidRPr="00C14FDE">
        <w:rPr>
          <w:i/>
        </w:rPr>
        <w:t>Comment</w:t>
      </w:r>
      <w:r>
        <w:t xml:space="preserve">- </w:t>
      </w:r>
      <w:r w:rsidR="00DF7FE6">
        <w:t xml:space="preserve">The data collected is used to identify where users are having difficulties and recommend improvements. </w:t>
      </w:r>
    </w:p>
    <w:p w14:paraId="06D68095" w14:textId="77777777" w:rsidR="00EB5363" w:rsidRDefault="00EB5363" w:rsidP="00EB5363">
      <w:r>
        <w:t xml:space="preserve">Prompt with a message to reach out to the team with improvements and suggestions. </w:t>
      </w:r>
    </w:p>
    <w:p w14:paraId="2C1FEBD3" w14:textId="77777777" w:rsidR="00EB5363" w:rsidRPr="00EB5363" w:rsidRDefault="00EB5363" w:rsidP="00EB5363"/>
    <w:sectPr w:rsidR="00EB5363" w:rsidRPr="00EB5363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A22CE" w14:textId="77777777" w:rsidR="00F85F42" w:rsidRDefault="00F85F42">
      <w:r>
        <w:separator/>
      </w:r>
    </w:p>
  </w:endnote>
  <w:endnote w:type="continuationSeparator" w:id="0">
    <w:p w14:paraId="09E72D91" w14:textId="77777777"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98913" w14:textId="3620CC0F" w:rsidR="00FB31D7" w:rsidRDefault="00DF7FE6">
    <w:pPr>
      <w:pStyle w:val="Footer"/>
      <w:tabs>
        <w:tab w:val="clear" w:pos="8640"/>
      </w:tabs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C10470">
      <w:rPr>
        <w:noProof/>
      </w:rPr>
      <w:t>1</w:t>
    </w:r>
    <w:r>
      <w:rPr>
        <w:noProof/>
      </w:rPr>
      <w:fldChar w:fldCharType="end"/>
    </w:r>
  </w:p>
  <w:p w14:paraId="17FC598C" w14:textId="3F60E02E" w:rsidR="00FB31D7" w:rsidRDefault="00DF7FE6">
    <w:pPr>
      <w:pStyle w:val="Footer"/>
      <w:tabs>
        <w:tab w:val="clear" w:pos="8640"/>
      </w:tabs>
    </w:pPr>
    <w:r>
      <w:rPr>
        <w:noProof/>
      </w:rPr>
      <w:fldChar w:fldCharType="begin"/>
    </w:r>
    <w:r>
      <w:rPr>
        <w:noProof/>
      </w:rPr>
      <w:instrText xml:space="preserve"> SAVEDATE  \@ "d/MM/yyyy h:mm am/pm"  \* MERGEFORMAT </w:instrText>
    </w:r>
    <w:r>
      <w:rPr>
        <w:noProof/>
      </w:rPr>
      <w:fldChar w:fldCharType="separate"/>
    </w:r>
    <w:r w:rsidR="00C10470">
      <w:rPr>
        <w:noProof/>
      </w:rPr>
      <w:t>9/11/2018 11:37 PM</w:t>
    </w:r>
    <w:r>
      <w:rPr>
        <w:noProof/>
      </w:rPr>
      <w:fldChar w:fldCharType="end"/>
    </w:r>
  </w:p>
  <w:p w14:paraId="470419D0" w14:textId="77777777" w:rsidR="00FB31D7" w:rsidRDefault="00FB31D7"/>
  <w:p w14:paraId="035F251F" w14:textId="77777777"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769C6" w14:textId="77777777" w:rsidR="00F85F42" w:rsidRDefault="00F85F42">
      <w:r>
        <w:separator/>
      </w:r>
    </w:p>
  </w:footnote>
  <w:footnote w:type="continuationSeparator" w:id="0">
    <w:p w14:paraId="7E996E21" w14:textId="77777777"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65677"/>
    <w:rsid w:val="000B350E"/>
    <w:rsid w:val="000D65DF"/>
    <w:rsid w:val="00182F26"/>
    <w:rsid w:val="001B09CF"/>
    <w:rsid w:val="001D27CE"/>
    <w:rsid w:val="001D3460"/>
    <w:rsid w:val="001E0CD2"/>
    <w:rsid w:val="00203B0F"/>
    <w:rsid w:val="002405D9"/>
    <w:rsid w:val="00242497"/>
    <w:rsid w:val="002537E6"/>
    <w:rsid w:val="00267E45"/>
    <w:rsid w:val="002727EA"/>
    <w:rsid w:val="002C1E16"/>
    <w:rsid w:val="002C235D"/>
    <w:rsid w:val="002D26F6"/>
    <w:rsid w:val="002E4421"/>
    <w:rsid w:val="00321CD0"/>
    <w:rsid w:val="0034010E"/>
    <w:rsid w:val="00373E26"/>
    <w:rsid w:val="003F0733"/>
    <w:rsid w:val="00413176"/>
    <w:rsid w:val="004178BC"/>
    <w:rsid w:val="00447429"/>
    <w:rsid w:val="004504D7"/>
    <w:rsid w:val="004939AE"/>
    <w:rsid w:val="004D4A82"/>
    <w:rsid w:val="005228EC"/>
    <w:rsid w:val="0053506A"/>
    <w:rsid w:val="005D3051"/>
    <w:rsid w:val="00626FBD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847B0C"/>
    <w:rsid w:val="00896539"/>
    <w:rsid w:val="00987B90"/>
    <w:rsid w:val="009B3E4A"/>
    <w:rsid w:val="009D0171"/>
    <w:rsid w:val="009E5410"/>
    <w:rsid w:val="00A10E5E"/>
    <w:rsid w:val="00AD0B0C"/>
    <w:rsid w:val="00B23E59"/>
    <w:rsid w:val="00B6470C"/>
    <w:rsid w:val="00B97DA0"/>
    <w:rsid w:val="00BC4E8D"/>
    <w:rsid w:val="00C10470"/>
    <w:rsid w:val="00C3534C"/>
    <w:rsid w:val="00C90129"/>
    <w:rsid w:val="00CB5917"/>
    <w:rsid w:val="00D56395"/>
    <w:rsid w:val="00D61C07"/>
    <w:rsid w:val="00D941A4"/>
    <w:rsid w:val="00DF7FE6"/>
    <w:rsid w:val="00E06407"/>
    <w:rsid w:val="00E34A87"/>
    <w:rsid w:val="00E64889"/>
    <w:rsid w:val="00E71125"/>
    <w:rsid w:val="00E741F8"/>
    <w:rsid w:val="00EB5363"/>
    <w:rsid w:val="00EE44A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09B8F"/>
  <w15:docId w15:val="{023CF63A-B5BD-47D5-AE89-D68AB61B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7EA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2727EA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2727EA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727EA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2727EA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2727EA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2727EA"/>
    <w:pPr>
      <w:spacing w:before="60" w:after="60"/>
      <w:ind w:left="284"/>
    </w:pPr>
  </w:style>
  <w:style w:type="paragraph" w:styleId="Footer">
    <w:name w:val="footer"/>
    <w:basedOn w:val="Normal"/>
    <w:rsid w:val="002727EA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2727EA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2727EA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2727EA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2727EA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2727E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727EA"/>
    <w:rPr>
      <w:vertAlign w:val="superscript"/>
    </w:rPr>
  </w:style>
  <w:style w:type="character" w:styleId="CommentReference">
    <w:name w:val="annotation reference"/>
    <w:basedOn w:val="DefaultParagraphFont"/>
    <w:semiHidden/>
    <w:rsid w:val="002727EA"/>
    <w:rPr>
      <w:sz w:val="16"/>
      <w:szCs w:val="16"/>
    </w:rPr>
  </w:style>
  <w:style w:type="paragraph" w:styleId="DocumentMap">
    <w:name w:val="Document Map"/>
    <w:basedOn w:val="Normal"/>
    <w:semiHidden/>
    <w:rsid w:val="002727E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2727EA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2727EA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2727EA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2727E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727EA"/>
    <w:rPr>
      <w:b/>
      <w:bCs/>
    </w:rPr>
  </w:style>
  <w:style w:type="paragraph" w:styleId="BalloonText">
    <w:name w:val="Balloon Text"/>
    <w:basedOn w:val="Normal"/>
    <w:semiHidden/>
    <w:rsid w:val="002727EA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2727EA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2727EA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2727EA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2727EA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2727EA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2727EA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2727EA"/>
  </w:style>
  <w:style w:type="paragraph" w:customStyle="1" w:styleId="OPM-blankline">
    <w:name w:val="OPM - blank line"/>
    <w:basedOn w:val="Normal"/>
    <w:rsid w:val="002727EA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2727EA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2727EA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2727EA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2727EA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2727EA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2727EA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2727EA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2727EA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2727EA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2727EA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2727EA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2727EA"/>
    <w:rPr>
      <w:b w:val="0"/>
      <w:i/>
      <w:sz w:val="16"/>
    </w:rPr>
  </w:style>
  <w:style w:type="paragraph" w:customStyle="1" w:styleId="OPM-ruletype">
    <w:name w:val="OPM - rule type"/>
    <w:basedOn w:val="OPM-Heading3"/>
    <w:rsid w:val="002727EA"/>
    <w:rPr>
      <w:i/>
    </w:rPr>
  </w:style>
  <w:style w:type="table" w:styleId="TableGrid">
    <w:name w:val="Table Grid"/>
    <w:basedOn w:val="TableNormal"/>
    <w:rsid w:val="002727EA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2727EA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2727EA"/>
    <w:rPr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8C\Templates\Policy%20Modeling%2012.2.12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12.2.12 Word Template</Template>
  <TotalTime>4</TotalTime>
  <Pages>1</Pages>
  <Words>174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Samuel Nixon</cp:lastModifiedBy>
  <cp:revision>7</cp:revision>
  <dcterms:created xsi:type="dcterms:W3CDTF">2012-07-20T01:24:00Z</dcterms:created>
  <dcterms:modified xsi:type="dcterms:W3CDTF">2018-11-10T06:54:00Z</dcterms:modified>
</cp:coreProperties>
</file>