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951F3" w14:textId="77777777" w:rsidR="008F5EDE" w:rsidRDefault="008F5EDE" w:rsidP="008F5EDE">
      <w:pPr>
        <w:pStyle w:val="Heading1"/>
        <w:jc w:val="center"/>
      </w:pPr>
      <w:bookmarkStart w:id="0" w:name="_Toc528662558"/>
      <w:bookmarkStart w:id="1" w:name="_Toc529635801"/>
      <w:r>
        <w:t>GST at Settlement</w:t>
      </w:r>
      <w:bookmarkEnd w:id="0"/>
      <w:bookmarkEnd w:id="1"/>
    </w:p>
    <w:p w14:paraId="00B99EC3" w14:textId="77777777" w:rsidR="008F5EDE" w:rsidRDefault="008F5EDE" w:rsidP="008F5EDE"/>
    <w:sdt>
      <w:sdtPr>
        <w:rPr>
          <w:rFonts w:ascii="Times New Roman" w:eastAsia="Batang" w:hAnsi="Times New Roman" w:cs="Times New Roman"/>
          <w:color w:val="auto"/>
          <w:sz w:val="22"/>
          <w:szCs w:val="24"/>
          <w:lang w:val="en-AU"/>
        </w:rPr>
        <w:id w:val="2019045513"/>
        <w:docPartObj>
          <w:docPartGallery w:val="Table of Contents"/>
          <w:docPartUnique/>
        </w:docPartObj>
      </w:sdtPr>
      <w:sdtEndPr>
        <w:rPr>
          <w:b/>
          <w:bCs/>
          <w:noProof/>
        </w:rPr>
      </w:sdtEndPr>
      <w:sdtContent>
        <w:p w14:paraId="6C0C5D41" w14:textId="77777777" w:rsidR="00A218C1" w:rsidRDefault="00A218C1">
          <w:pPr>
            <w:pStyle w:val="TOCHeading"/>
          </w:pPr>
          <w:r>
            <w:t>Contents</w:t>
          </w:r>
        </w:p>
        <w:p w14:paraId="7222438D" w14:textId="0DD15F5F" w:rsidR="00903D03" w:rsidRDefault="00A218C1">
          <w:pPr>
            <w:pStyle w:val="TOC1"/>
            <w:tabs>
              <w:tab w:val="right" w:leader="dot" w:pos="8296"/>
            </w:tabs>
            <w:rPr>
              <w:rFonts w:asciiTheme="minorHAnsi" w:eastAsiaTheme="minorEastAsia" w:hAnsiTheme="minorHAnsi" w:cstheme="minorBidi"/>
              <w:noProof/>
              <w:szCs w:val="22"/>
              <w:lang w:eastAsia="en-AU"/>
            </w:rPr>
          </w:pPr>
          <w:r>
            <w:rPr>
              <w:b/>
              <w:bCs/>
              <w:noProof/>
            </w:rPr>
            <w:fldChar w:fldCharType="begin"/>
          </w:r>
          <w:r>
            <w:rPr>
              <w:b/>
              <w:bCs/>
              <w:noProof/>
            </w:rPr>
            <w:instrText xml:space="preserve"> TOC \o "1-3" \h \z \u </w:instrText>
          </w:r>
          <w:r>
            <w:rPr>
              <w:b/>
              <w:bCs/>
              <w:noProof/>
            </w:rPr>
            <w:fldChar w:fldCharType="separate"/>
          </w:r>
          <w:hyperlink w:anchor="_Toc529635801" w:history="1">
            <w:r w:rsidR="00903D03" w:rsidRPr="00E9334A">
              <w:rPr>
                <w:rStyle w:val="Hyperlink"/>
                <w:noProof/>
              </w:rPr>
              <w:t>GST at Settlement</w:t>
            </w:r>
            <w:r w:rsidR="00903D03">
              <w:rPr>
                <w:noProof/>
                <w:webHidden/>
              </w:rPr>
              <w:tab/>
            </w:r>
            <w:r w:rsidR="00903D03">
              <w:rPr>
                <w:noProof/>
                <w:webHidden/>
              </w:rPr>
              <w:fldChar w:fldCharType="begin"/>
            </w:r>
            <w:r w:rsidR="00903D03">
              <w:rPr>
                <w:noProof/>
                <w:webHidden/>
              </w:rPr>
              <w:instrText xml:space="preserve"> PAGEREF _Toc529635801 \h </w:instrText>
            </w:r>
            <w:r w:rsidR="00903D03">
              <w:rPr>
                <w:noProof/>
                <w:webHidden/>
              </w:rPr>
            </w:r>
            <w:r w:rsidR="00903D03">
              <w:rPr>
                <w:noProof/>
                <w:webHidden/>
              </w:rPr>
              <w:fldChar w:fldCharType="separate"/>
            </w:r>
            <w:r w:rsidR="00903D03">
              <w:rPr>
                <w:noProof/>
                <w:webHidden/>
              </w:rPr>
              <w:t>1</w:t>
            </w:r>
            <w:r w:rsidR="00903D03">
              <w:rPr>
                <w:noProof/>
                <w:webHidden/>
              </w:rPr>
              <w:fldChar w:fldCharType="end"/>
            </w:r>
          </w:hyperlink>
        </w:p>
        <w:p w14:paraId="27867FB2" w14:textId="57183B8E" w:rsidR="00903D03" w:rsidRDefault="00903D03">
          <w:pPr>
            <w:pStyle w:val="TOC2"/>
            <w:tabs>
              <w:tab w:val="right" w:leader="dot" w:pos="8296"/>
            </w:tabs>
            <w:rPr>
              <w:rFonts w:asciiTheme="minorHAnsi" w:eastAsiaTheme="minorEastAsia" w:hAnsiTheme="minorHAnsi" w:cstheme="minorBidi"/>
              <w:noProof/>
              <w:szCs w:val="22"/>
              <w:lang w:eastAsia="en-AU"/>
            </w:rPr>
          </w:pPr>
          <w:hyperlink w:anchor="_Toc529635802" w:history="1">
            <w:r w:rsidRPr="00E9334A">
              <w:rPr>
                <w:rStyle w:val="Hyperlink"/>
                <w:noProof/>
              </w:rPr>
              <w:t>RuleBase Logic - Purchaser</w:t>
            </w:r>
            <w:r>
              <w:rPr>
                <w:noProof/>
                <w:webHidden/>
              </w:rPr>
              <w:tab/>
            </w:r>
            <w:r>
              <w:rPr>
                <w:noProof/>
                <w:webHidden/>
              </w:rPr>
              <w:fldChar w:fldCharType="begin"/>
            </w:r>
            <w:r>
              <w:rPr>
                <w:noProof/>
                <w:webHidden/>
              </w:rPr>
              <w:instrText xml:space="preserve"> PAGEREF _Toc529635802 \h </w:instrText>
            </w:r>
            <w:r>
              <w:rPr>
                <w:noProof/>
                <w:webHidden/>
              </w:rPr>
            </w:r>
            <w:r>
              <w:rPr>
                <w:noProof/>
                <w:webHidden/>
              </w:rPr>
              <w:fldChar w:fldCharType="separate"/>
            </w:r>
            <w:r>
              <w:rPr>
                <w:noProof/>
                <w:webHidden/>
              </w:rPr>
              <w:t>3</w:t>
            </w:r>
            <w:r>
              <w:rPr>
                <w:noProof/>
                <w:webHidden/>
              </w:rPr>
              <w:fldChar w:fldCharType="end"/>
            </w:r>
          </w:hyperlink>
        </w:p>
        <w:p w14:paraId="6852B2D9" w14:textId="74F67A71" w:rsidR="00903D03" w:rsidRDefault="00903D03" w:rsidP="00AF3F74">
          <w:pPr>
            <w:pStyle w:val="TOC3"/>
            <w:tabs>
              <w:tab w:val="right" w:leader="dot" w:pos="8296"/>
            </w:tabs>
            <w:rPr>
              <w:rFonts w:asciiTheme="minorHAnsi" w:eastAsiaTheme="minorEastAsia" w:hAnsiTheme="minorHAnsi" w:cstheme="minorBidi"/>
              <w:noProof/>
              <w:szCs w:val="22"/>
              <w:lang w:eastAsia="en-AU"/>
            </w:rPr>
          </w:pPr>
          <w:hyperlink w:anchor="_Toc529635803" w:history="1">
            <w:r w:rsidRPr="00E9334A">
              <w:rPr>
                <w:rStyle w:val="Hyperlink"/>
                <w:i/>
                <w:noProof/>
              </w:rPr>
              <w:t>Index Logic</w:t>
            </w:r>
            <w:r>
              <w:rPr>
                <w:noProof/>
                <w:webHidden/>
              </w:rPr>
              <w:tab/>
            </w:r>
            <w:r>
              <w:rPr>
                <w:noProof/>
                <w:webHidden/>
              </w:rPr>
              <w:fldChar w:fldCharType="begin"/>
            </w:r>
            <w:r>
              <w:rPr>
                <w:noProof/>
                <w:webHidden/>
              </w:rPr>
              <w:instrText xml:space="preserve"> PAGEREF _Toc529635803 \h </w:instrText>
            </w:r>
            <w:r>
              <w:rPr>
                <w:noProof/>
                <w:webHidden/>
              </w:rPr>
            </w:r>
            <w:r>
              <w:rPr>
                <w:noProof/>
                <w:webHidden/>
              </w:rPr>
              <w:fldChar w:fldCharType="separate"/>
            </w:r>
            <w:r>
              <w:rPr>
                <w:noProof/>
                <w:webHidden/>
              </w:rPr>
              <w:t>3</w:t>
            </w:r>
            <w:r>
              <w:rPr>
                <w:noProof/>
                <w:webHidden/>
              </w:rPr>
              <w:fldChar w:fldCharType="end"/>
            </w:r>
          </w:hyperlink>
        </w:p>
        <w:p w14:paraId="7EA7D537" w14:textId="44461EB7" w:rsidR="00903D03" w:rsidRDefault="00903D03" w:rsidP="00AF3F74">
          <w:pPr>
            <w:pStyle w:val="TOC3"/>
            <w:tabs>
              <w:tab w:val="right" w:leader="dot" w:pos="8296"/>
            </w:tabs>
            <w:rPr>
              <w:rFonts w:asciiTheme="minorHAnsi" w:eastAsiaTheme="minorEastAsia" w:hAnsiTheme="minorHAnsi" w:cstheme="minorBidi"/>
              <w:noProof/>
              <w:szCs w:val="22"/>
              <w:lang w:eastAsia="en-AU"/>
            </w:rPr>
          </w:pPr>
          <w:hyperlink w:anchor="_Toc529635805" w:history="1">
            <w:r w:rsidRPr="00E9334A">
              <w:rPr>
                <w:rStyle w:val="Hyperlink"/>
                <w:i/>
                <w:noProof/>
              </w:rPr>
              <w:t>Branch Logic – Recipient of taxable supply</w:t>
            </w:r>
            <w:r>
              <w:rPr>
                <w:noProof/>
                <w:webHidden/>
              </w:rPr>
              <w:tab/>
            </w:r>
            <w:r>
              <w:rPr>
                <w:noProof/>
                <w:webHidden/>
              </w:rPr>
              <w:fldChar w:fldCharType="begin"/>
            </w:r>
            <w:r>
              <w:rPr>
                <w:noProof/>
                <w:webHidden/>
              </w:rPr>
              <w:instrText xml:space="preserve"> PAGEREF _Toc529635805 \h </w:instrText>
            </w:r>
            <w:r>
              <w:rPr>
                <w:noProof/>
                <w:webHidden/>
              </w:rPr>
            </w:r>
            <w:r>
              <w:rPr>
                <w:noProof/>
                <w:webHidden/>
              </w:rPr>
              <w:fldChar w:fldCharType="separate"/>
            </w:r>
            <w:r>
              <w:rPr>
                <w:noProof/>
                <w:webHidden/>
              </w:rPr>
              <w:t>3</w:t>
            </w:r>
            <w:r>
              <w:rPr>
                <w:noProof/>
                <w:webHidden/>
              </w:rPr>
              <w:fldChar w:fldCharType="end"/>
            </w:r>
          </w:hyperlink>
        </w:p>
        <w:p w14:paraId="07ABABA0" w14:textId="30FD5FA9"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07" w:history="1">
            <w:r w:rsidRPr="00E9334A">
              <w:rPr>
                <w:rStyle w:val="Hyperlink"/>
                <w:i/>
                <w:noProof/>
              </w:rPr>
              <w:t>Branch Logic – Supply by way of sale or long-term lease</w:t>
            </w:r>
            <w:r>
              <w:rPr>
                <w:noProof/>
                <w:webHidden/>
              </w:rPr>
              <w:tab/>
            </w:r>
            <w:r>
              <w:rPr>
                <w:noProof/>
                <w:webHidden/>
              </w:rPr>
              <w:fldChar w:fldCharType="begin"/>
            </w:r>
            <w:r>
              <w:rPr>
                <w:noProof/>
                <w:webHidden/>
              </w:rPr>
              <w:instrText xml:space="preserve"> PAGEREF _Toc529635807 \h </w:instrText>
            </w:r>
            <w:r>
              <w:rPr>
                <w:noProof/>
                <w:webHidden/>
              </w:rPr>
            </w:r>
            <w:r>
              <w:rPr>
                <w:noProof/>
                <w:webHidden/>
              </w:rPr>
              <w:fldChar w:fldCharType="separate"/>
            </w:r>
            <w:r>
              <w:rPr>
                <w:noProof/>
                <w:webHidden/>
              </w:rPr>
              <w:t>4</w:t>
            </w:r>
            <w:r>
              <w:rPr>
                <w:noProof/>
                <w:webHidden/>
              </w:rPr>
              <w:fldChar w:fldCharType="end"/>
            </w:r>
          </w:hyperlink>
        </w:p>
        <w:p w14:paraId="40D6C57F" w14:textId="2BE5BDC5"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09" w:history="1">
            <w:r w:rsidRPr="00E9334A">
              <w:rPr>
                <w:rStyle w:val="Hyperlink"/>
                <w:i/>
                <w:noProof/>
              </w:rPr>
              <w:t>Branch Logic – New Residential Premises</w:t>
            </w:r>
            <w:r>
              <w:rPr>
                <w:noProof/>
                <w:webHidden/>
              </w:rPr>
              <w:tab/>
            </w:r>
            <w:r>
              <w:rPr>
                <w:noProof/>
                <w:webHidden/>
              </w:rPr>
              <w:fldChar w:fldCharType="begin"/>
            </w:r>
            <w:r>
              <w:rPr>
                <w:noProof/>
                <w:webHidden/>
              </w:rPr>
              <w:instrText xml:space="preserve"> PAGEREF _Toc529635809 \h </w:instrText>
            </w:r>
            <w:r>
              <w:rPr>
                <w:noProof/>
                <w:webHidden/>
              </w:rPr>
            </w:r>
            <w:r>
              <w:rPr>
                <w:noProof/>
                <w:webHidden/>
              </w:rPr>
              <w:fldChar w:fldCharType="separate"/>
            </w:r>
            <w:r>
              <w:rPr>
                <w:noProof/>
                <w:webHidden/>
              </w:rPr>
              <w:t>4</w:t>
            </w:r>
            <w:r>
              <w:rPr>
                <w:noProof/>
                <w:webHidden/>
              </w:rPr>
              <w:fldChar w:fldCharType="end"/>
            </w:r>
          </w:hyperlink>
        </w:p>
        <w:p w14:paraId="25752487" w14:textId="0CD4434A"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11" w:history="1">
            <w:r w:rsidRPr="00E9334A">
              <w:rPr>
                <w:rStyle w:val="Hyperlink"/>
                <w:i/>
                <w:noProof/>
              </w:rPr>
              <w:t>Branch Logic – New Residential Premises – ‘new residential premises’</w:t>
            </w:r>
            <w:r>
              <w:rPr>
                <w:noProof/>
                <w:webHidden/>
              </w:rPr>
              <w:tab/>
            </w:r>
            <w:r>
              <w:rPr>
                <w:noProof/>
                <w:webHidden/>
              </w:rPr>
              <w:fldChar w:fldCharType="begin"/>
            </w:r>
            <w:r>
              <w:rPr>
                <w:noProof/>
                <w:webHidden/>
              </w:rPr>
              <w:instrText xml:space="preserve"> PAGEREF _Toc529635811 \h </w:instrText>
            </w:r>
            <w:r>
              <w:rPr>
                <w:noProof/>
                <w:webHidden/>
              </w:rPr>
            </w:r>
            <w:r>
              <w:rPr>
                <w:noProof/>
                <w:webHidden/>
              </w:rPr>
              <w:fldChar w:fldCharType="separate"/>
            </w:r>
            <w:r>
              <w:rPr>
                <w:noProof/>
                <w:webHidden/>
              </w:rPr>
              <w:t>4</w:t>
            </w:r>
            <w:r>
              <w:rPr>
                <w:noProof/>
                <w:webHidden/>
              </w:rPr>
              <w:fldChar w:fldCharType="end"/>
            </w:r>
          </w:hyperlink>
        </w:p>
        <w:p w14:paraId="1C31A062" w14:textId="444E5EFA"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13" w:history="1">
            <w:r w:rsidRPr="00E9334A">
              <w:rPr>
                <w:rStyle w:val="Hyperlink"/>
                <w:i/>
                <w:noProof/>
              </w:rPr>
              <w:t>Branch Logic – Potential Residential Land</w:t>
            </w:r>
            <w:r>
              <w:rPr>
                <w:noProof/>
                <w:webHidden/>
              </w:rPr>
              <w:tab/>
            </w:r>
            <w:r>
              <w:rPr>
                <w:noProof/>
                <w:webHidden/>
              </w:rPr>
              <w:fldChar w:fldCharType="begin"/>
            </w:r>
            <w:r>
              <w:rPr>
                <w:noProof/>
                <w:webHidden/>
              </w:rPr>
              <w:instrText xml:space="preserve"> PAGEREF _Toc529635813 \h </w:instrText>
            </w:r>
            <w:r>
              <w:rPr>
                <w:noProof/>
                <w:webHidden/>
              </w:rPr>
            </w:r>
            <w:r>
              <w:rPr>
                <w:noProof/>
                <w:webHidden/>
              </w:rPr>
              <w:fldChar w:fldCharType="separate"/>
            </w:r>
            <w:r>
              <w:rPr>
                <w:noProof/>
                <w:webHidden/>
              </w:rPr>
              <w:t>4</w:t>
            </w:r>
            <w:r>
              <w:rPr>
                <w:noProof/>
                <w:webHidden/>
              </w:rPr>
              <w:fldChar w:fldCharType="end"/>
            </w:r>
          </w:hyperlink>
        </w:p>
        <w:p w14:paraId="2EED3859" w14:textId="4CCED258"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15" w:history="1">
            <w:r w:rsidRPr="00E9334A">
              <w:rPr>
                <w:rStyle w:val="Hyperlink"/>
                <w:i/>
                <w:noProof/>
              </w:rPr>
              <w:t>Branch Logic – Exception – Transitional Rules</w:t>
            </w:r>
            <w:r>
              <w:rPr>
                <w:noProof/>
                <w:webHidden/>
              </w:rPr>
              <w:tab/>
            </w:r>
            <w:r>
              <w:rPr>
                <w:noProof/>
                <w:webHidden/>
              </w:rPr>
              <w:fldChar w:fldCharType="begin"/>
            </w:r>
            <w:r>
              <w:rPr>
                <w:noProof/>
                <w:webHidden/>
              </w:rPr>
              <w:instrText xml:space="preserve"> PAGEREF _Toc529635815 \h </w:instrText>
            </w:r>
            <w:r>
              <w:rPr>
                <w:noProof/>
                <w:webHidden/>
              </w:rPr>
            </w:r>
            <w:r>
              <w:rPr>
                <w:noProof/>
                <w:webHidden/>
              </w:rPr>
              <w:fldChar w:fldCharType="separate"/>
            </w:r>
            <w:r>
              <w:rPr>
                <w:noProof/>
                <w:webHidden/>
              </w:rPr>
              <w:t>5</w:t>
            </w:r>
            <w:r>
              <w:rPr>
                <w:noProof/>
                <w:webHidden/>
              </w:rPr>
              <w:fldChar w:fldCharType="end"/>
            </w:r>
          </w:hyperlink>
        </w:p>
        <w:p w14:paraId="1630B59D" w14:textId="1D7EB7E4"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17" w:history="1">
            <w:r w:rsidRPr="00E9334A">
              <w:rPr>
                <w:rStyle w:val="Hyperlink"/>
                <w:i/>
                <w:noProof/>
              </w:rPr>
              <w:t>Explanation Interview Control – Recipient of Taxable Supply</w:t>
            </w:r>
            <w:r>
              <w:rPr>
                <w:noProof/>
                <w:webHidden/>
              </w:rPr>
              <w:tab/>
            </w:r>
            <w:r>
              <w:rPr>
                <w:noProof/>
                <w:webHidden/>
              </w:rPr>
              <w:fldChar w:fldCharType="begin"/>
            </w:r>
            <w:r>
              <w:rPr>
                <w:noProof/>
                <w:webHidden/>
              </w:rPr>
              <w:instrText xml:space="preserve"> PAGEREF _Toc529635817 \h </w:instrText>
            </w:r>
            <w:r>
              <w:rPr>
                <w:noProof/>
                <w:webHidden/>
              </w:rPr>
            </w:r>
            <w:r>
              <w:rPr>
                <w:noProof/>
                <w:webHidden/>
              </w:rPr>
              <w:fldChar w:fldCharType="separate"/>
            </w:r>
            <w:r>
              <w:rPr>
                <w:noProof/>
                <w:webHidden/>
              </w:rPr>
              <w:t>5</w:t>
            </w:r>
            <w:r>
              <w:rPr>
                <w:noProof/>
                <w:webHidden/>
              </w:rPr>
              <w:fldChar w:fldCharType="end"/>
            </w:r>
          </w:hyperlink>
        </w:p>
        <w:p w14:paraId="3029E5FF" w14:textId="4FE5EA9F"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25" w:history="1">
            <w:r w:rsidRPr="00E9334A">
              <w:rPr>
                <w:rStyle w:val="Hyperlink"/>
                <w:i/>
                <w:noProof/>
              </w:rPr>
              <w:t>Explanation Interview Control – Sale of Long-Term Lease</w:t>
            </w:r>
            <w:r>
              <w:rPr>
                <w:noProof/>
                <w:webHidden/>
              </w:rPr>
              <w:tab/>
            </w:r>
            <w:r>
              <w:rPr>
                <w:noProof/>
                <w:webHidden/>
              </w:rPr>
              <w:fldChar w:fldCharType="begin"/>
            </w:r>
            <w:r>
              <w:rPr>
                <w:noProof/>
                <w:webHidden/>
              </w:rPr>
              <w:instrText xml:space="preserve"> PAGEREF _Toc529635825 \h </w:instrText>
            </w:r>
            <w:r>
              <w:rPr>
                <w:noProof/>
                <w:webHidden/>
              </w:rPr>
            </w:r>
            <w:r>
              <w:rPr>
                <w:noProof/>
                <w:webHidden/>
              </w:rPr>
              <w:fldChar w:fldCharType="separate"/>
            </w:r>
            <w:r>
              <w:rPr>
                <w:noProof/>
                <w:webHidden/>
              </w:rPr>
              <w:t>5</w:t>
            </w:r>
            <w:r>
              <w:rPr>
                <w:noProof/>
                <w:webHidden/>
              </w:rPr>
              <w:fldChar w:fldCharType="end"/>
            </w:r>
          </w:hyperlink>
        </w:p>
        <w:p w14:paraId="4FBF922C" w14:textId="4E0B12FB"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29" w:history="1">
            <w:r w:rsidRPr="00E9334A">
              <w:rPr>
                <w:rStyle w:val="Hyperlink"/>
                <w:i/>
                <w:noProof/>
              </w:rPr>
              <w:t>Explanation Interview Control – New Residential Premise</w:t>
            </w:r>
            <w:r>
              <w:rPr>
                <w:noProof/>
                <w:webHidden/>
              </w:rPr>
              <w:tab/>
            </w:r>
            <w:r>
              <w:rPr>
                <w:noProof/>
                <w:webHidden/>
              </w:rPr>
              <w:fldChar w:fldCharType="begin"/>
            </w:r>
            <w:r>
              <w:rPr>
                <w:noProof/>
                <w:webHidden/>
              </w:rPr>
              <w:instrText xml:space="preserve"> PAGEREF _Toc529635829 \h </w:instrText>
            </w:r>
            <w:r>
              <w:rPr>
                <w:noProof/>
                <w:webHidden/>
              </w:rPr>
            </w:r>
            <w:r>
              <w:rPr>
                <w:noProof/>
                <w:webHidden/>
              </w:rPr>
              <w:fldChar w:fldCharType="separate"/>
            </w:r>
            <w:r>
              <w:rPr>
                <w:noProof/>
                <w:webHidden/>
              </w:rPr>
              <w:t>6</w:t>
            </w:r>
            <w:r>
              <w:rPr>
                <w:noProof/>
                <w:webHidden/>
              </w:rPr>
              <w:fldChar w:fldCharType="end"/>
            </w:r>
          </w:hyperlink>
        </w:p>
        <w:p w14:paraId="70B28B58" w14:textId="5CF72174"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35" w:history="1">
            <w:r w:rsidRPr="00E9334A">
              <w:rPr>
                <w:rStyle w:val="Hyperlink"/>
                <w:i/>
                <w:noProof/>
              </w:rPr>
              <w:t>Explanation Interview Control – Potential Residential Land</w:t>
            </w:r>
            <w:r>
              <w:rPr>
                <w:noProof/>
                <w:webHidden/>
              </w:rPr>
              <w:tab/>
            </w:r>
            <w:r>
              <w:rPr>
                <w:noProof/>
                <w:webHidden/>
              </w:rPr>
              <w:fldChar w:fldCharType="begin"/>
            </w:r>
            <w:r>
              <w:rPr>
                <w:noProof/>
                <w:webHidden/>
              </w:rPr>
              <w:instrText xml:space="preserve"> PAGEREF _Toc529635835 \h </w:instrText>
            </w:r>
            <w:r>
              <w:rPr>
                <w:noProof/>
                <w:webHidden/>
              </w:rPr>
            </w:r>
            <w:r>
              <w:rPr>
                <w:noProof/>
                <w:webHidden/>
              </w:rPr>
              <w:fldChar w:fldCharType="separate"/>
            </w:r>
            <w:r>
              <w:rPr>
                <w:noProof/>
                <w:webHidden/>
              </w:rPr>
              <w:t>6</w:t>
            </w:r>
            <w:r>
              <w:rPr>
                <w:noProof/>
                <w:webHidden/>
              </w:rPr>
              <w:fldChar w:fldCharType="end"/>
            </w:r>
          </w:hyperlink>
        </w:p>
        <w:p w14:paraId="23A2ADA9" w14:textId="122DEF01" w:rsidR="00903D03" w:rsidRDefault="00903D03">
          <w:pPr>
            <w:pStyle w:val="TOC3"/>
            <w:tabs>
              <w:tab w:val="right" w:leader="dot" w:pos="8296"/>
            </w:tabs>
            <w:rPr>
              <w:rFonts w:asciiTheme="minorHAnsi" w:eastAsiaTheme="minorEastAsia" w:hAnsiTheme="minorHAnsi" w:cstheme="minorBidi"/>
              <w:noProof/>
              <w:szCs w:val="22"/>
              <w:lang w:eastAsia="en-AU"/>
            </w:rPr>
          </w:pPr>
          <w:hyperlink w:anchor="_Toc529635840" w:history="1">
            <w:r w:rsidRPr="00E9334A">
              <w:rPr>
                <w:rStyle w:val="Hyperlink"/>
                <w:i/>
                <w:noProof/>
              </w:rPr>
              <w:t>Explanation Interview Control – Transition Rules</w:t>
            </w:r>
            <w:r>
              <w:rPr>
                <w:noProof/>
                <w:webHidden/>
              </w:rPr>
              <w:tab/>
            </w:r>
            <w:r>
              <w:rPr>
                <w:noProof/>
                <w:webHidden/>
              </w:rPr>
              <w:fldChar w:fldCharType="begin"/>
            </w:r>
            <w:r>
              <w:rPr>
                <w:noProof/>
                <w:webHidden/>
              </w:rPr>
              <w:instrText xml:space="preserve"> PAGEREF _Toc529635840 \h </w:instrText>
            </w:r>
            <w:r>
              <w:rPr>
                <w:noProof/>
                <w:webHidden/>
              </w:rPr>
            </w:r>
            <w:r>
              <w:rPr>
                <w:noProof/>
                <w:webHidden/>
              </w:rPr>
              <w:fldChar w:fldCharType="separate"/>
            </w:r>
            <w:r>
              <w:rPr>
                <w:noProof/>
                <w:webHidden/>
              </w:rPr>
              <w:t>6</w:t>
            </w:r>
            <w:r>
              <w:rPr>
                <w:noProof/>
                <w:webHidden/>
              </w:rPr>
              <w:fldChar w:fldCharType="end"/>
            </w:r>
          </w:hyperlink>
        </w:p>
        <w:p w14:paraId="45B6CFC7" w14:textId="17ED61A9" w:rsidR="00903D03" w:rsidRDefault="00903D03">
          <w:pPr>
            <w:pStyle w:val="TOC2"/>
            <w:tabs>
              <w:tab w:val="right" w:leader="dot" w:pos="8296"/>
            </w:tabs>
            <w:rPr>
              <w:rFonts w:asciiTheme="minorHAnsi" w:eastAsiaTheme="minorEastAsia" w:hAnsiTheme="minorHAnsi" w:cstheme="minorBidi"/>
              <w:noProof/>
              <w:szCs w:val="22"/>
              <w:lang w:eastAsia="en-AU"/>
            </w:rPr>
          </w:pPr>
          <w:hyperlink w:anchor="_Toc529635842" w:history="1">
            <w:r w:rsidRPr="00E9334A">
              <w:rPr>
                <w:rStyle w:val="Hyperlink"/>
                <w:noProof/>
              </w:rPr>
              <w:t>Appendix</w:t>
            </w:r>
            <w:r>
              <w:rPr>
                <w:noProof/>
                <w:webHidden/>
              </w:rPr>
              <w:tab/>
            </w:r>
            <w:r>
              <w:rPr>
                <w:noProof/>
                <w:webHidden/>
              </w:rPr>
              <w:fldChar w:fldCharType="begin"/>
            </w:r>
            <w:r>
              <w:rPr>
                <w:noProof/>
                <w:webHidden/>
              </w:rPr>
              <w:instrText xml:space="preserve"> PAGEREF _Toc529635842 \h </w:instrText>
            </w:r>
            <w:r>
              <w:rPr>
                <w:noProof/>
                <w:webHidden/>
              </w:rPr>
            </w:r>
            <w:r>
              <w:rPr>
                <w:noProof/>
                <w:webHidden/>
              </w:rPr>
              <w:fldChar w:fldCharType="separate"/>
            </w:r>
            <w:r>
              <w:rPr>
                <w:noProof/>
                <w:webHidden/>
              </w:rPr>
              <w:t>7</w:t>
            </w:r>
            <w:r>
              <w:rPr>
                <w:noProof/>
                <w:webHidden/>
              </w:rPr>
              <w:fldChar w:fldCharType="end"/>
            </w:r>
          </w:hyperlink>
        </w:p>
        <w:p w14:paraId="473E19D6" w14:textId="50052BE2" w:rsidR="00A218C1" w:rsidRDefault="00A218C1">
          <w:r>
            <w:rPr>
              <w:b/>
              <w:bCs/>
              <w:noProof/>
            </w:rPr>
            <w:fldChar w:fldCharType="end"/>
          </w:r>
        </w:p>
      </w:sdtContent>
    </w:sdt>
    <w:p w14:paraId="34720022" w14:textId="77777777" w:rsidR="00A218C1" w:rsidRDefault="00A218C1">
      <w:pPr>
        <w:spacing w:after="0"/>
      </w:pPr>
    </w:p>
    <w:p w14:paraId="147BE694" w14:textId="77777777" w:rsidR="008F5EDE" w:rsidRDefault="00A218C1" w:rsidP="00A218C1">
      <w:pPr>
        <w:spacing w:after="0"/>
      </w:pPr>
      <w:r>
        <w:br w:type="page"/>
      </w:r>
    </w:p>
    <w:p w14:paraId="3DFB5B41" w14:textId="77777777" w:rsidR="00A218C1" w:rsidRDefault="00A218C1" w:rsidP="00AA3B7E">
      <w:pPr>
        <w:pStyle w:val="OPM-blankline"/>
      </w:pPr>
    </w:p>
    <w:p w14:paraId="6EE89B6F" w14:textId="4FE992DE" w:rsidR="00813B09" w:rsidRDefault="00813B09" w:rsidP="00813B09">
      <w:pPr>
        <w:pStyle w:val="Heading2"/>
        <w:jc w:val="center"/>
      </w:pPr>
      <w:bookmarkStart w:id="2" w:name="_Toc529635802"/>
      <w:r>
        <w:t>RuleBase Logic</w:t>
      </w:r>
      <w:r w:rsidR="00DA4A2C">
        <w:t xml:space="preserve"> - Purchaser</w:t>
      </w:r>
      <w:bookmarkEnd w:id="2"/>
    </w:p>
    <w:p w14:paraId="6C9FF4D2" w14:textId="77777777" w:rsidR="00813B09" w:rsidRDefault="00813B09" w:rsidP="00813B09"/>
    <w:p w14:paraId="17BFB10F" w14:textId="77777777" w:rsidR="008B2170" w:rsidRPr="00085DED" w:rsidRDefault="008B2170" w:rsidP="00085DED"/>
    <w:p w14:paraId="72A8E4A9" w14:textId="77777777" w:rsidR="00A84E43" w:rsidRPr="00F93B48" w:rsidRDefault="00A84E43" w:rsidP="00A84E43">
      <w:pPr>
        <w:pStyle w:val="Heading3"/>
        <w:jc w:val="center"/>
        <w:rPr>
          <w:i/>
        </w:rPr>
      </w:pPr>
      <w:bookmarkStart w:id="3" w:name="_Toc529366129"/>
      <w:bookmarkStart w:id="4" w:name="_Toc529635803"/>
      <w:r>
        <w:rPr>
          <w:i/>
        </w:rPr>
        <w:t>Index Logic</w:t>
      </w:r>
      <w:bookmarkEnd w:id="3"/>
      <w:bookmarkEnd w:id="4"/>
    </w:p>
    <w:p w14:paraId="54591F0E" w14:textId="77777777" w:rsidR="00A84E43" w:rsidRPr="00251189" w:rsidRDefault="00A84E43" w:rsidP="00A84E43">
      <w:pPr>
        <w:pStyle w:val="OPM-conclusion"/>
      </w:pPr>
      <w:bookmarkStart w:id="5" w:name="_Toc528662561"/>
      <w:bookmarkStart w:id="6" w:name="_Toc529366130"/>
      <w:bookmarkStart w:id="7" w:name="_Toc529451003"/>
      <w:bookmarkStart w:id="8" w:name="_Toc529635804"/>
      <w:r w:rsidRPr="00251189">
        <w:rPr>
          <w:color w:val="808080" w:themeColor="background1" w:themeShade="80"/>
          <w:sz w:val="14"/>
        </w:rPr>
        <w:t>[Taxation Administration Act 1953 (Cth) 14-250]</w:t>
      </w:r>
      <w:r w:rsidRPr="00251189">
        <w:t xml:space="preserve"> The purchaser </w:t>
      </w:r>
      <w:bookmarkEnd w:id="5"/>
      <w:r w:rsidRPr="00251189">
        <w:t>will be liable to pay an amount to the Commissioner if</w:t>
      </w:r>
      <w:bookmarkEnd w:id="6"/>
      <w:bookmarkEnd w:id="7"/>
      <w:bookmarkEnd w:id="8"/>
    </w:p>
    <w:p w14:paraId="7A093912" w14:textId="77777777" w:rsidR="00A84E43" w:rsidRPr="00251189" w:rsidRDefault="00A84E43" w:rsidP="00A84E43">
      <w:pPr>
        <w:pStyle w:val="OPM-level1"/>
      </w:pPr>
      <w:r w:rsidRPr="00251189">
        <w:t>Either</w:t>
      </w:r>
    </w:p>
    <w:p w14:paraId="4EDF5156" w14:textId="77777777" w:rsidR="00A84E43" w:rsidRPr="00251189" w:rsidRDefault="00A84E43" w:rsidP="00A84E43">
      <w:pPr>
        <w:pStyle w:val="OPM-level2"/>
      </w:pPr>
      <w:r w:rsidRPr="00251189">
        <w:rPr>
          <w:color w:val="808080" w:themeColor="background1" w:themeShade="80"/>
          <w:sz w:val="14"/>
        </w:rPr>
        <w:t>[(1)(a)]</w:t>
      </w:r>
      <w:r w:rsidRPr="00251189">
        <w:t xml:space="preserve"> </w:t>
      </w:r>
      <w:r w:rsidRPr="00251189">
        <w:rPr>
          <w:u w:val="single" w:color="666699"/>
        </w:rPr>
        <w:t>The user knows that the purchaser is a ‘recipient’ of a ‘taxable supply’</w:t>
      </w:r>
      <w:r w:rsidRPr="00251189">
        <w:t xml:space="preserve"> = “Yes”</w:t>
      </w:r>
    </w:p>
    <w:p w14:paraId="68403C5D" w14:textId="77777777" w:rsidR="00A84E43" w:rsidRPr="00251189" w:rsidRDefault="00A84E43" w:rsidP="00A84E43">
      <w:pPr>
        <w:pStyle w:val="OPM-level2"/>
      </w:pPr>
      <w:r w:rsidRPr="00251189">
        <w:rPr>
          <w:color w:val="808080" w:themeColor="background1" w:themeShade="80"/>
          <w:sz w:val="14"/>
        </w:rPr>
        <w:t>[(1)(a)]</w:t>
      </w:r>
      <w:r w:rsidRPr="00251189">
        <w:t xml:space="preserve"> The purchaser is a ‘recipient’ of a ‘taxable supply’.</w:t>
      </w:r>
    </w:p>
    <w:p w14:paraId="035899C0" w14:textId="77777777" w:rsidR="00A84E43" w:rsidRPr="00251189" w:rsidRDefault="00A84E43" w:rsidP="00A84E43">
      <w:pPr>
        <w:pStyle w:val="OPM-level1"/>
      </w:pPr>
      <w:r w:rsidRPr="00251189">
        <w:t>AND</w:t>
      </w:r>
    </w:p>
    <w:p w14:paraId="790F05AE" w14:textId="77777777" w:rsidR="00A84E43" w:rsidRPr="00251189" w:rsidRDefault="00A84E43" w:rsidP="00A84E43">
      <w:pPr>
        <w:pStyle w:val="OPM-level1"/>
      </w:pPr>
      <w:r w:rsidRPr="00251189">
        <w:t>Either</w:t>
      </w:r>
    </w:p>
    <w:p w14:paraId="5059E77C" w14:textId="77777777" w:rsidR="00A84E43" w:rsidRPr="00251189" w:rsidRDefault="00A84E43" w:rsidP="00A84E43">
      <w:pPr>
        <w:pStyle w:val="OPM-level2"/>
        <w:rPr>
          <w:u w:color="666699"/>
        </w:rPr>
      </w:pPr>
      <w:r w:rsidRPr="00251189">
        <w:rPr>
          <w:color w:val="808080" w:themeColor="background1" w:themeShade="80"/>
          <w:sz w:val="14"/>
        </w:rPr>
        <w:t>[(2)]</w:t>
      </w:r>
      <w:r w:rsidRPr="00251189">
        <w:t xml:space="preserve"> </w:t>
      </w:r>
      <w:r w:rsidRPr="00251189">
        <w:rPr>
          <w:u w:val="single" w:color="666699"/>
        </w:rPr>
        <w:t>The user knows that the supply is by way of sale of long-term lease</w:t>
      </w:r>
      <w:r w:rsidRPr="00251189">
        <w:t xml:space="preserve"> = “Yes” </w:t>
      </w:r>
    </w:p>
    <w:p w14:paraId="241262E1" w14:textId="77777777" w:rsidR="00A84E43" w:rsidRPr="00251189" w:rsidRDefault="00A84E43" w:rsidP="00A84E43">
      <w:pPr>
        <w:pStyle w:val="OPM-level2"/>
      </w:pPr>
      <w:r w:rsidRPr="00251189">
        <w:rPr>
          <w:color w:val="808080" w:themeColor="background1" w:themeShade="80"/>
          <w:sz w:val="14"/>
        </w:rPr>
        <w:t>[(2)]</w:t>
      </w:r>
      <w:r w:rsidRPr="00251189">
        <w:t xml:space="preserve"> The supply is by way of sale or long-term lease.</w:t>
      </w:r>
    </w:p>
    <w:p w14:paraId="70681B9D" w14:textId="77777777" w:rsidR="00A84E43" w:rsidRPr="00251189" w:rsidRDefault="00A84E43" w:rsidP="00A84E43">
      <w:pPr>
        <w:pStyle w:val="OPM-level1"/>
      </w:pPr>
      <w:r w:rsidRPr="00251189">
        <w:t>AND</w:t>
      </w:r>
    </w:p>
    <w:p w14:paraId="64F859FB" w14:textId="77777777" w:rsidR="00A84E43" w:rsidRPr="00251189" w:rsidRDefault="00A84E43" w:rsidP="00A84E43">
      <w:pPr>
        <w:pStyle w:val="OPM-level1"/>
      </w:pPr>
      <w:r w:rsidRPr="00251189">
        <w:t>Either</w:t>
      </w:r>
    </w:p>
    <w:p w14:paraId="26A0ED71" w14:textId="77777777" w:rsidR="00A84E43" w:rsidRPr="00251189" w:rsidRDefault="00A84E43" w:rsidP="00A84E43">
      <w:pPr>
        <w:pStyle w:val="OPM-level2"/>
      </w:pPr>
      <w:r w:rsidRPr="00251189">
        <w:rPr>
          <w:color w:val="808080" w:themeColor="background1" w:themeShade="80"/>
          <w:sz w:val="14"/>
        </w:rPr>
        <w:t>[(2)(a)]</w:t>
      </w:r>
      <w:r w:rsidRPr="00251189">
        <w:t xml:space="preserve"> </w:t>
      </w:r>
      <w:r w:rsidRPr="00251189">
        <w:rPr>
          <w:u w:val="single" w:color="666699"/>
        </w:rPr>
        <w:t>The user knows that the supply is of new residential premises or of potential residential land</w:t>
      </w:r>
      <w:r w:rsidRPr="00251189">
        <w:t xml:space="preserve"> = “Yes”</w:t>
      </w:r>
    </w:p>
    <w:p w14:paraId="06C1DA2D" w14:textId="77777777" w:rsidR="00A84E43" w:rsidRPr="00251189" w:rsidRDefault="00A84E43" w:rsidP="00A84E43">
      <w:pPr>
        <w:pStyle w:val="OPM-level2"/>
      </w:pPr>
      <w:r w:rsidRPr="00251189">
        <w:rPr>
          <w:color w:val="808080" w:themeColor="background1" w:themeShade="80"/>
          <w:sz w:val="14"/>
        </w:rPr>
        <w:t>[(2)(a)]</w:t>
      </w:r>
      <w:r w:rsidRPr="00251189">
        <w:t xml:space="preserve"> The supply is of new residential premises or</w:t>
      </w:r>
    </w:p>
    <w:p w14:paraId="55DBA6D2" w14:textId="77777777" w:rsidR="00A84E43" w:rsidRPr="00251189" w:rsidRDefault="00A84E43" w:rsidP="00A84E43">
      <w:pPr>
        <w:pStyle w:val="OPM-level2"/>
      </w:pPr>
      <w:r w:rsidRPr="00251189">
        <w:rPr>
          <w:color w:val="808080" w:themeColor="background1" w:themeShade="80"/>
          <w:sz w:val="14"/>
        </w:rPr>
        <w:t>[(2)(b)]</w:t>
      </w:r>
      <w:r w:rsidRPr="00251189">
        <w:t xml:space="preserve"> The supply is of potential residential land.</w:t>
      </w:r>
    </w:p>
    <w:p w14:paraId="669BA226" w14:textId="77777777" w:rsidR="00A84E43" w:rsidRPr="00251189" w:rsidRDefault="00A84E43" w:rsidP="00A84E43">
      <w:pPr>
        <w:pStyle w:val="OPM-level1"/>
      </w:pPr>
      <w:r w:rsidRPr="00251189">
        <w:t>AND</w:t>
      </w:r>
    </w:p>
    <w:p w14:paraId="7BA8802A" w14:textId="77777777" w:rsidR="00A84E43" w:rsidRPr="00251189" w:rsidRDefault="00A84E43" w:rsidP="00A84E43">
      <w:pPr>
        <w:pStyle w:val="OPM-level1"/>
      </w:pPr>
      <w:r w:rsidRPr="00251189">
        <w:t>Either</w:t>
      </w:r>
    </w:p>
    <w:p w14:paraId="0A49CED6" w14:textId="5510103A" w:rsidR="00A84E43" w:rsidRPr="00251189" w:rsidRDefault="00526421" w:rsidP="00A84E43">
      <w:pPr>
        <w:pStyle w:val="OPM-level2"/>
      </w:pPr>
      <w:r w:rsidRPr="00251189">
        <w:rPr>
          <w:color w:val="808080" w:themeColor="background1" w:themeShade="80"/>
          <w:sz w:val="14"/>
        </w:rPr>
        <w:t>[Law Companion Ruling LCR 2018/04</w:t>
      </w:r>
      <w:r w:rsidR="005C702B" w:rsidRPr="00251189">
        <w:rPr>
          <w:color w:val="808080" w:themeColor="background1" w:themeShade="80"/>
          <w:sz w:val="14"/>
        </w:rPr>
        <w:t xml:space="preserve"> para 11(a)</w:t>
      </w:r>
      <w:r w:rsidRPr="00251189">
        <w:rPr>
          <w:color w:val="808080" w:themeColor="background1" w:themeShade="80"/>
          <w:sz w:val="14"/>
        </w:rPr>
        <w:t>]</w:t>
      </w:r>
      <w:r w:rsidR="00A84E43" w:rsidRPr="00251189">
        <w:t xml:space="preserve"> </w:t>
      </w:r>
      <w:r w:rsidR="00A84E43" w:rsidRPr="00251189">
        <w:rPr>
          <w:u w:val="single" w:color="666699"/>
        </w:rPr>
        <w:t>The user knows that the Transitional Rules apply</w:t>
      </w:r>
      <w:r w:rsidR="00494AD8" w:rsidRPr="00251189">
        <w:t xml:space="preserve"> = “No</w:t>
      </w:r>
      <w:r w:rsidR="00A84E43" w:rsidRPr="00251189">
        <w:t xml:space="preserve">” </w:t>
      </w:r>
    </w:p>
    <w:p w14:paraId="4C9099B8" w14:textId="3779BF70" w:rsidR="00A84E43" w:rsidRPr="00251189" w:rsidRDefault="00A84E43" w:rsidP="00A84E43">
      <w:pPr>
        <w:pStyle w:val="OPM-level2"/>
      </w:pPr>
      <w:r w:rsidRPr="00251189">
        <w:t>The Transitional Rules do not apply.</w:t>
      </w:r>
    </w:p>
    <w:p w14:paraId="6266079A" w14:textId="77777777" w:rsidR="00A84E43" w:rsidRDefault="00A84E43" w:rsidP="00A84E43"/>
    <w:p w14:paraId="7F3E7E07" w14:textId="77777777" w:rsidR="00A84E43" w:rsidRDefault="00A84E43" w:rsidP="00A84E43">
      <w:r>
        <w:t>Comment – The two cases in each rules have the following logic:</w:t>
      </w:r>
    </w:p>
    <w:p w14:paraId="1B75BFA4" w14:textId="77777777" w:rsidR="00A84E43" w:rsidRDefault="00A84E43" w:rsidP="00A84E43">
      <w:pPr>
        <w:pStyle w:val="ListParagraph"/>
        <w:numPr>
          <w:ilvl w:val="0"/>
          <w:numId w:val="3"/>
        </w:numPr>
      </w:pPr>
      <w:r>
        <w:t>First Case -&gt; When the user is confident/knows that the base conditions is met;</w:t>
      </w:r>
    </w:p>
    <w:p w14:paraId="5DAEAC7F" w14:textId="0D2DE448" w:rsidR="00A84E43" w:rsidRDefault="00A84E43" w:rsidP="00A84E43">
      <w:pPr>
        <w:pStyle w:val="ListParagraph"/>
        <w:numPr>
          <w:ilvl w:val="0"/>
          <w:numId w:val="3"/>
        </w:numPr>
      </w:pPr>
      <w:r>
        <w:t>Second case -&gt; Triggered when the user is unsure/more info, which directs the user to a branch containing more definitions &amp; legal tests</w:t>
      </w:r>
    </w:p>
    <w:p w14:paraId="2CD8BF84" w14:textId="77777777" w:rsidR="00DD2CE9" w:rsidRDefault="00DD2CE9" w:rsidP="00DD2CE9"/>
    <w:p w14:paraId="111C750F" w14:textId="77777777" w:rsidR="00A84E43" w:rsidRDefault="00A84E43" w:rsidP="00A84E43">
      <w:pPr>
        <w:pStyle w:val="OPM-blankline"/>
      </w:pPr>
    </w:p>
    <w:p w14:paraId="0BC369AA" w14:textId="77777777" w:rsidR="00A84E43" w:rsidRPr="00F93B48" w:rsidRDefault="00A84E43" w:rsidP="00A84E43">
      <w:pPr>
        <w:pStyle w:val="Heading3"/>
        <w:jc w:val="center"/>
        <w:rPr>
          <w:i/>
        </w:rPr>
      </w:pPr>
      <w:bookmarkStart w:id="9" w:name="_Toc529366131"/>
      <w:bookmarkStart w:id="10" w:name="_Toc529635805"/>
      <w:r>
        <w:rPr>
          <w:i/>
        </w:rPr>
        <w:t>Branch Logic – Recipient of taxable supply</w:t>
      </w:r>
      <w:bookmarkEnd w:id="9"/>
      <w:bookmarkEnd w:id="10"/>
    </w:p>
    <w:p w14:paraId="62B94E7C" w14:textId="77777777" w:rsidR="00A84E43" w:rsidRDefault="00A84E43" w:rsidP="00A84E43">
      <w:pPr>
        <w:pStyle w:val="OPM-blankline"/>
      </w:pPr>
    </w:p>
    <w:p w14:paraId="7A04DFEF" w14:textId="77777777" w:rsidR="00A84E43" w:rsidRPr="00251189" w:rsidRDefault="00A84E43" w:rsidP="00A84E43">
      <w:pPr>
        <w:pStyle w:val="OPM-conclusion"/>
      </w:pPr>
      <w:bookmarkStart w:id="11" w:name="_Toc528662562"/>
      <w:bookmarkStart w:id="12" w:name="_Toc529366132"/>
      <w:bookmarkStart w:id="13" w:name="_Toc529451005"/>
      <w:bookmarkStart w:id="14" w:name="_Toc529635806"/>
      <w:r w:rsidRPr="00251189">
        <w:rPr>
          <w:color w:val="808080" w:themeColor="background1" w:themeShade="80"/>
          <w:sz w:val="14"/>
        </w:rPr>
        <w:t>[A New Tax System (Goods and Services Tax) Act 1999]</w:t>
      </w:r>
      <w:r w:rsidRPr="00251189">
        <w:t xml:space="preserve"> The purchaser is a ‘recipient' of a ‘taxable supply’ if</w:t>
      </w:r>
      <w:bookmarkEnd w:id="11"/>
      <w:bookmarkEnd w:id="12"/>
      <w:bookmarkEnd w:id="13"/>
      <w:bookmarkEnd w:id="14"/>
    </w:p>
    <w:p w14:paraId="69B5AA58" w14:textId="0FBDDFCC" w:rsidR="00DD2CE9" w:rsidRPr="00251189" w:rsidRDefault="00A751A8" w:rsidP="00A751A8">
      <w:pPr>
        <w:pStyle w:val="OPM-level1"/>
      </w:pPr>
      <w:r w:rsidRPr="00251189">
        <w:rPr>
          <w:u w:val="single" w:color="666699"/>
        </w:rPr>
        <w:t>The user knows that the purchaser is a ‘recipient’ of a ‘taxable supply’</w:t>
      </w:r>
      <w:r w:rsidRPr="00251189">
        <w:t xml:space="preserve"> = “More Info”</w:t>
      </w:r>
    </w:p>
    <w:p w14:paraId="280FBB74" w14:textId="74227A2B" w:rsidR="00A84E43" w:rsidRPr="00251189" w:rsidRDefault="00A84E43" w:rsidP="00A84E43">
      <w:pPr>
        <w:pStyle w:val="OPM-level1"/>
      </w:pPr>
      <w:r w:rsidRPr="00251189">
        <w:rPr>
          <w:color w:val="808080" w:themeColor="background1" w:themeShade="80"/>
          <w:sz w:val="14"/>
        </w:rPr>
        <w:t>[s 184-1(1)]</w:t>
      </w:r>
      <w:r w:rsidRPr="00251189">
        <w:t xml:space="preserve"> The purchaser is an entity and</w:t>
      </w:r>
    </w:p>
    <w:p w14:paraId="7E970CB5" w14:textId="77777777" w:rsidR="00A84E43" w:rsidRPr="00251189" w:rsidRDefault="00A84E43" w:rsidP="00A84E43">
      <w:pPr>
        <w:pStyle w:val="OPM-level1"/>
      </w:pPr>
      <w:r w:rsidRPr="00251189">
        <w:rPr>
          <w:color w:val="808080" w:themeColor="background1" w:themeShade="80"/>
          <w:sz w:val="14"/>
        </w:rPr>
        <w:t>[s 9-5,195-1]</w:t>
      </w:r>
      <w:r w:rsidRPr="00251189">
        <w:t xml:space="preserve"> The supply is made for consideration and</w:t>
      </w:r>
    </w:p>
    <w:p w14:paraId="03CF651B" w14:textId="77777777" w:rsidR="00A84E43" w:rsidRPr="00251189" w:rsidRDefault="00A84E43" w:rsidP="00A84E43">
      <w:pPr>
        <w:pStyle w:val="OPM-level1"/>
      </w:pPr>
      <w:r w:rsidRPr="00251189">
        <w:rPr>
          <w:color w:val="808080" w:themeColor="background1" w:themeShade="80"/>
          <w:sz w:val="14"/>
        </w:rPr>
        <w:t>[s 9-20, 195-1]</w:t>
      </w:r>
      <w:r w:rsidRPr="00251189">
        <w:t xml:space="preserve"> The supply is made in the course or furtherance of an enterprise that the entity carries on and</w:t>
      </w:r>
    </w:p>
    <w:p w14:paraId="46667F45" w14:textId="77777777" w:rsidR="00A84E43" w:rsidRPr="00251189" w:rsidRDefault="00A84E43" w:rsidP="00A84E43">
      <w:pPr>
        <w:pStyle w:val="OPM-level1"/>
      </w:pPr>
      <w:r w:rsidRPr="00251189">
        <w:rPr>
          <w:color w:val="808080" w:themeColor="background1" w:themeShade="80"/>
          <w:sz w:val="14"/>
        </w:rPr>
        <w:t>[s 9-25(4), 195-1; Taxation Ruling GSTD 2004/3 para 2]</w:t>
      </w:r>
      <w:r w:rsidRPr="00251189">
        <w:t xml:space="preserve"> The supply is connected with Australia and</w:t>
      </w:r>
    </w:p>
    <w:p w14:paraId="652D5853" w14:textId="77777777" w:rsidR="00A84E43" w:rsidRPr="00251189" w:rsidRDefault="00A84E43" w:rsidP="00A84E43">
      <w:pPr>
        <w:pStyle w:val="OPM-level1"/>
      </w:pPr>
      <w:r w:rsidRPr="00251189">
        <w:rPr>
          <w:color w:val="808080" w:themeColor="background1" w:themeShade="80"/>
          <w:sz w:val="14"/>
        </w:rPr>
        <w:t>[s 57-20, 195-1, 144-5]</w:t>
      </w:r>
      <w:r w:rsidRPr="00251189">
        <w:t xml:space="preserve"> The entity is registered, or required to be registered, for GST and </w:t>
      </w:r>
    </w:p>
    <w:p w14:paraId="17A25553" w14:textId="77777777" w:rsidR="00A84E43" w:rsidRPr="00251189" w:rsidRDefault="00A84E43" w:rsidP="00A84E43">
      <w:pPr>
        <w:pStyle w:val="OPM-level1"/>
      </w:pPr>
      <w:r w:rsidRPr="00251189">
        <w:t>Both</w:t>
      </w:r>
    </w:p>
    <w:p w14:paraId="49B01D94" w14:textId="77777777" w:rsidR="00A84E43" w:rsidRPr="00251189" w:rsidRDefault="00A84E43" w:rsidP="00A84E43">
      <w:pPr>
        <w:pStyle w:val="OPM-level2"/>
        <w:rPr>
          <w:b/>
        </w:rPr>
      </w:pPr>
      <w:r w:rsidRPr="00251189">
        <w:rPr>
          <w:color w:val="808080" w:themeColor="background1" w:themeShade="80"/>
          <w:sz w:val="14"/>
        </w:rPr>
        <w:t>[Subdivision 40; Law Companion Ruling LCR 2018/4 para 15, 18]</w:t>
      </w:r>
      <w:r w:rsidRPr="00251189">
        <w:t xml:space="preserve"> The sale of the residential premises is not input taxes and</w:t>
      </w:r>
    </w:p>
    <w:p w14:paraId="046B9B19" w14:textId="77777777" w:rsidR="00A84E43" w:rsidRPr="00251189" w:rsidRDefault="00A84E43" w:rsidP="00A84E43">
      <w:pPr>
        <w:pStyle w:val="OPM-level2"/>
      </w:pPr>
      <w:r w:rsidRPr="00251189">
        <w:rPr>
          <w:color w:val="808080" w:themeColor="background1" w:themeShade="80"/>
          <w:sz w:val="14"/>
        </w:rPr>
        <w:t>[Subdivision 38]</w:t>
      </w:r>
      <w:r w:rsidRPr="00251189">
        <w:t xml:space="preserve"> The sale is not a GST-free supply.</w:t>
      </w:r>
    </w:p>
    <w:p w14:paraId="2F29C9E0" w14:textId="77777777" w:rsidR="00A84E43" w:rsidRPr="001122B2" w:rsidRDefault="00A84E43" w:rsidP="00A84E43"/>
    <w:p w14:paraId="71326E43" w14:textId="77777777" w:rsidR="00A84E43" w:rsidRPr="00342FBF" w:rsidRDefault="00A84E43" w:rsidP="00A84E43">
      <w:pPr>
        <w:pStyle w:val="OPM-blankline"/>
      </w:pPr>
    </w:p>
    <w:p w14:paraId="36BD0304" w14:textId="77777777" w:rsidR="00A84E43" w:rsidRDefault="00A84E43" w:rsidP="00A84E43">
      <w:pPr>
        <w:pStyle w:val="Heading3"/>
        <w:jc w:val="center"/>
        <w:rPr>
          <w:i/>
        </w:rPr>
      </w:pPr>
      <w:bookmarkStart w:id="15" w:name="_Toc529366133"/>
      <w:bookmarkStart w:id="16" w:name="_Toc529635807"/>
      <w:r>
        <w:rPr>
          <w:i/>
        </w:rPr>
        <w:lastRenderedPageBreak/>
        <w:t>Branch Logic – Supply by way of sale or long-term lease</w:t>
      </w:r>
      <w:bookmarkEnd w:id="15"/>
      <w:bookmarkEnd w:id="16"/>
    </w:p>
    <w:p w14:paraId="0C2981E7" w14:textId="77777777" w:rsidR="00A84E43" w:rsidRPr="008E5A14" w:rsidRDefault="00A84E43" w:rsidP="00A84E43"/>
    <w:p w14:paraId="2F693F67" w14:textId="77777777" w:rsidR="00A84E43" w:rsidRPr="00251189" w:rsidRDefault="00A84E43" w:rsidP="00A84E43">
      <w:pPr>
        <w:pStyle w:val="OPM-conclusion"/>
      </w:pPr>
      <w:bookmarkStart w:id="17" w:name="_Toc529366134"/>
      <w:bookmarkStart w:id="18" w:name="_Toc529451007"/>
      <w:bookmarkStart w:id="19" w:name="_Toc529635808"/>
      <w:r w:rsidRPr="00251189">
        <w:rPr>
          <w:color w:val="808080" w:themeColor="background1" w:themeShade="80"/>
          <w:sz w:val="14"/>
        </w:rPr>
        <w:t>[A New Tax System (Goods and Services Tax) Act 1999]</w:t>
      </w:r>
      <w:r w:rsidRPr="00251189">
        <w:t xml:space="preserve"> The supply is by way of sale or long-term lease if</w:t>
      </w:r>
      <w:bookmarkEnd w:id="17"/>
      <w:bookmarkEnd w:id="18"/>
      <w:bookmarkEnd w:id="19"/>
    </w:p>
    <w:p w14:paraId="286DF84A" w14:textId="4C89301D" w:rsidR="000E3558" w:rsidRPr="00251189" w:rsidRDefault="000E3558" w:rsidP="000E3558">
      <w:pPr>
        <w:pStyle w:val="OPM-level1"/>
        <w:rPr>
          <w:color w:val="808080" w:themeColor="background1" w:themeShade="80"/>
          <w:sz w:val="14"/>
        </w:rPr>
      </w:pPr>
      <w:r w:rsidRPr="00251189">
        <w:rPr>
          <w:u w:val="single" w:color="666699"/>
        </w:rPr>
        <w:t>The user knows that the supply is by way of sale of long-term lease</w:t>
      </w:r>
      <w:r w:rsidRPr="00251189">
        <w:t xml:space="preserve"> = “More Info”</w:t>
      </w:r>
    </w:p>
    <w:p w14:paraId="73B22D01" w14:textId="03066C1B" w:rsidR="00A84E43" w:rsidRPr="00251189" w:rsidRDefault="00A84E43" w:rsidP="00A84E43">
      <w:pPr>
        <w:pStyle w:val="OPM-level1"/>
      </w:pPr>
      <w:r w:rsidRPr="00251189">
        <w:rPr>
          <w:color w:val="808080" w:themeColor="background1" w:themeShade="80"/>
          <w:sz w:val="14"/>
        </w:rPr>
        <w:t>[9-10]</w:t>
      </w:r>
      <w:r w:rsidRPr="00251189">
        <w:t xml:space="preserve"> The transaction is defined as a supply and</w:t>
      </w:r>
    </w:p>
    <w:p w14:paraId="1575705C" w14:textId="77777777" w:rsidR="00A84E43" w:rsidRPr="00251189" w:rsidRDefault="00A84E43" w:rsidP="00A84E43">
      <w:pPr>
        <w:pStyle w:val="OPM-level1"/>
      </w:pPr>
      <w:r w:rsidRPr="00251189">
        <w:t>Either</w:t>
      </w:r>
    </w:p>
    <w:p w14:paraId="5564299A" w14:textId="77777777" w:rsidR="00A84E43" w:rsidRPr="00251189" w:rsidRDefault="00A84E43" w:rsidP="00A84E43">
      <w:pPr>
        <w:pStyle w:val="OPM-level2"/>
      </w:pPr>
      <w:r w:rsidRPr="00251189">
        <w:rPr>
          <w:color w:val="808080" w:themeColor="background1" w:themeShade="80"/>
          <w:sz w:val="14"/>
        </w:rPr>
        <w:t>[Goods and Services Tax Ruling GSTR 2003/03 para 18]</w:t>
      </w:r>
      <w:r w:rsidRPr="00251189">
        <w:t xml:space="preserve"> The supply is by way of sale or</w:t>
      </w:r>
    </w:p>
    <w:p w14:paraId="7E9CCAEA" w14:textId="77777777" w:rsidR="00A84E43" w:rsidRPr="00251189" w:rsidRDefault="00A84E43" w:rsidP="00A84E43">
      <w:pPr>
        <w:pStyle w:val="OPM-level2"/>
      </w:pPr>
      <w:r w:rsidRPr="00251189">
        <w:rPr>
          <w:color w:val="808080" w:themeColor="background1" w:themeShade="80"/>
          <w:sz w:val="14"/>
        </w:rPr>
        <w:t>[s 195-1 definitions ‘long-term lease’]</w:t>
      </w:r>
      <w:r w:rsidRPr="00251189">
        <w:t xml:space="preserve"> The supply is by way of long-term lease.</w:t>
      </w:r>
    </w:p>
    <w:p w14:paraId="60216845" w14:textId="77777777" w:rsidR="00A84E43" w:rsidRDefault="00A84E43" w:rsidP="00A84E43">
      <w:pPr>
        <w:pStyle w:val="OPM-blankline"/>
      </w:pPr>
    </w:p>
    <w:p w14:paraId="7CAA033E" w14:textId="77777777" w:rsidR="00A84E43" w:rsidRDefault="00A84E43" w:rsidP="00A84E43">
      <w:pPr>
        <w:pStyle w:val="Heading3"/>
        <w:jc w:val="center"/>
        <w:rPr>
          <w:i/>
        </w:rPr>
      </w:pPr>
      <w:bookmarkStart w:id="20" w:name="_Toc529366135"/>
      <w:bookmarkStart w:id="21" w:name="_Toc529635809"/>
      <w:r>
        <w:rPr>
          <w:i/>
        </w:rPr>
        <w:t>Branch Logic – New Residential Premises</w:t>
      </w:r>
      <w:bookmarkEnd w:id="20"/>
      <w:bookmarkEnd w:id="21"/>
    </w:p>
    <w:p w14:paraId="214B5C1C" w14:textId="77777777" w:rsidR="00A84E43" w:rsidRDefault="00A84E43" w:rsidP="00A84E43">
      <w:pPr>
        <w:pStyle w:val="OPM-blankline"/>
      </w:pPr>
    </w:p>
    <w:p w14:paraId="631957F1" w14:textId="77777777" w:rsidR="00A84E43" w:rsidRPr="00251189" w:rsidRDefault="00A84E43" w:rsidP="00A84E43">
      <w:pPr>
        <w:pStyle w:val="OPM-conclusion"/>
      </w:pPr>
      <w:bookmarkStart w:id="22" w:name="_Toc528662566"/>
      <w:bookmarkStart w:id="23" w:name="_Toc529366136"/>
      <w:bookmarkStart w:id="24" w:name="_Toc529451009"/>
      <w:bookmarkStart w:id="25" w:name="_Toc529635810"/>
      <w:r w:rsidRPr="00251189">
        <w:rPr>
          <w:color w:val="808080" w:themeColor="background1" w:themeShade="80"/>
          <w:sz w:val="14"/>
        </w:rPr>
        <w:t>[A New Tax System (Goods and Services Tax) Act]</w:t>
      </w:r>
      <w:r w:rsidRPr="00251189">
        <w:t xml:space="preserve"> The supply is of new residential premises if</w:t>
      </w:r>
      <w:bookmarkEnd w:id="22"/>
      <w:bookmarkEnd w:id="23"/>
      <w:bookmarkEnd w:id="24"/>
      <w:bookmarkEnd w:id="25"/>
    </w:p>
    <w:p w14:paraId="72D3C4E3" w14:textId="7F177D50" w:rsidR="00B66002" w:rsidRPr="00251189" w:rsidRDefault="00B66002" w:rsidP="00A84E43">
      <w:pPr>
        <w:pStyle w:val="OPM-level1"/>
        <w:rPr>
          <w:color w:val="808080" w:themeColor="background1" w:themeShade="80"/>
          <w:sz w:val="14"/>
        </w:rPr>
      </w:pPr>
      <w:r w:rsidRPr="00251189">
        <w:rPr>
          <w:u w:val="single" w:color="666699"/>
        </w:rPr>
        <w:t>The user knows that the supply is of new residential premises or of potential residential land</w:t>
      </w:r>
      <w:r w:rsidRPr="00251189">
        <w:t xml:space="preserve"> = “More Info”</w:t>
      </w:r>
    </w:p>
    <w:p w14:paraId="5E4F941D" w14:textId="675995C6" w:rsidR="00A84E43" w:rsidRPr="00251189" w:rsidRDefault="00A84E43" w:rsidP="00A84E43">
      <w:pPr>
        <w:pStyle w:val="OPM-level1"/>
      </w:pPr>
      <w:r w:rsidRPr="00251189">
        <w:rPr>
          <w:color w:val="808080" w:themeColor="background1" w:themeShade="80"/>
          <w:sz w:val="14"/>
        </w:rPr>
        <w:t>[s 40-75]</w:t>
      </w:r>
      <w:r w:rsidRPr="00251189">
        <w:t xml:space="preserve"> The supply is defined as a ‘new residential premises’ and</w:t>
      </w:r>
    </w:p>
    <w:p w14:paraId="2DF1F507" w14:textId="77777777" w:rsidR="00A84E43" w:rsidRPr="00251189" w:rsidRDefault="00A84E43" w:rsidP="00A84E43">
      <w:pPr>
        <w:pStyle w:val="OPM-level1"/>
      </w:pPr>
      <w:r w:rsidRPr="00251189">
        <w:t>Both</w:t>
      </w:r>
    </w:p>
    <w:p w14:paraId="3651D4E0" w14:textId="77777777" w:rsidR="00A84E43" w:rsidRPr="00251189" w:rsidRDefault="00A84E43" w:rsidP="00A84E43">
      <w:pPr>
        <w:pStyle w:val="OPM-level2"/>
      </w:pPr>
      <w:r w:rsidRPr="00251189">
        <w:rPr>
          <w:color w:val="808080" w:themeColor="background1" w:themeShade="80"/>
          <w:sz w:val="14"/>
        </w:rPr>
        <w:t>[s 40-65(2)]</w:t>
      </w:r>
      <w:r w:rsidRPr="00251189">
        <w:t xml:space="preserve"> The supply of new residential premises has not been created through substantial renovations and</w:t>
      </w:r>
    </w:p>
    <w:p w14:paraId="7C606C37" w14:textId="77777777" w:rsidR="00A84E43" w:rsidRPr="00251189" w:rsidRDefault="00A84E43" w:rsidP="00A84E43">
      <w:pPr>
        <w:pStyle w:val="OPM-level2"/>
      </w:pPr>
      <w:r w:rsidRPr="00251189">
        <w:rPr>
          <w:color w:val="808080" w:themeColor="background1" w:themeShade="80"/>
          <w:sz w:val="14"/>
        </w:rPr>
        <w:t>[s 40-65(2)]</w:t>
      </w:r>
      <w:r w:rsidRPr="00251189">
        <w:t xml:space="preserve"> The supply is not of commercial residential premises.</w:t>
      </w:r>
    </w:p>
    <w:p w14:paraId="1A2467D4" w14:textId="77777777" w:rsidR="00A84E43" w:rsidRDefault="00A84E43" w:rsidP="00A84E43">
      <w:pPr>
        <w:pStyle w:val="OPM-blankline"/>
      </w:pPr>
    </w:p>
    <w:p w14:paraId="01AFEE96" w14:textId="77777777" w:rsidR="00A84E43" w:rsidRDefault="00A84E43" w:rsidP="00A84E43">
      <w:pPr>
        <w:pStyle w:val="Heading3"/>
        <w:jc w:val="center"/>
        <w:rPr>
          <w:i/>
        </w:rPr>
      </w:pPr>
      <w:bookmarkStart w:id="26" w:name="_Toc529366137"/>
      <w:bookmarkStart w:id="27" w:name="_Toc529635811"/>
      <w:r>
        <w:rPr>
          <w:i/>
        </w:rPr>
        <w:t>Branch Logic – New Residential Premises – ‘new residential premises’</w:t>
      </w:r>
      <w:bookmarkEnd w:id="26"/>
      <w:bookmarkEnd w:id="27"/>
    </w:p>
    <w:p w14:paraId="5560974E" w14:textId="77777777" w:rsidR="00A84E43" w:rsidRDefault="00A84E43" w:rsidP="00A84E43">
      <w:pPr>
        <w:pStyle w:val="OPM-blankline"/>
      </w:pPr>
    </w:p>
    <w:p w14:paraId="7599689F" w14:textId="77777777" w:rsidR="00A84E43" w:rsidRPr="00251189" w:rsidRDefault="00A84E43" w:rsidP="00A84E43">
      <w:pPr>
        <w:pStyle w:val="OPM-conclusion"/>
      </w:pPr>
      <w:bookmarkStart w:id="28" w:name="_Toc529366138"/>
      <w:bookmarkStart w:id="29" w:name="_Toc529451011"/>
      <w:bookmarkStart w:id="30" w:name="_Toc529635812"/>
      <w:r w:rsidRPr="00251189">
        <w:rPr>
          <w:color w:val="808080" w:themeColor="background1" w:themeShade="80"/>
          <w:sz w:val="14"/>
        </w:rPr>
        <w:t>[A New Tax System (Goods and Services Tax) Act]</w:t>
      </w:r>
      <w:r w:rsidRPr="00251189">
        <w:t xml:space="preserve"> The supply is defined as a ‘new residential premises' if</w:t>
      </w:r>
      <w:bookmarkEnd w:id="28"/>
      <w:bookmarkEnd w:id="29"/>
      <w:bookmarkEnd w:id="30"/>
    </w:p>
    <w:p w14:paraId="194F9214" w14:textId="77777777" w:rsidR="00A84E43" w:rsidRPr="00251189" w:rsidRDefault="00A84E43" w:rsidP="00A84E43">
      <w:pPr>
        <w:pStyle w:val="OPM-level1"/>
      </w:pPr>
      <w:r w:rsidRPr="00251189">
        <w:rPr>
          <w:color w:val="808080" w:themeColor="background1" w:themeShade="80"/>
          <w:sz w:val="14"/>
        </w:rPr>
        <w:t>[s 40-75(1)(a)]</w:t>
      </w:r>
      <w:r w:rsidRPr="00251189">
        <w:t xml:space="preserve"> The premises has not previously been sold as a residential premises (other than commercial residential premises) or</w:t>
      </w:r>
    </w:p>
    <w:p w14:paraId="1CA3B58D" w14:textId="77777777" w:rsidR="00A84E43" w:rsidRPr="00251189" w:rsidRDefault="00A84E43" w:rsidP="00A84E43">
      <w:pPr>
        <w:pStyle w:val="OPM-level1"/>
      </w:pPr>
      <w:r w:rsidRPr="00251189">
        <w:rPr>
          <w:color w:val="808080" w:themeColor="background1" w:themeShade="80"/>
          <w:sz w:val="14"/>
        </w:rPr>
        <w:t>[s 40-75(1(c)]</w:t>
      </w:r>
      <w:r w:rsidRPr="00251189">
        <w:t xml:space="preserve"> The premises has been built, or contain a building that has been built, to replace demolished premises on the same land.</w:t>
      </w:r>
    </w:p>
    <w:p w14:paraId="4F78A31C" w14:textId="77777777" w:rsidR="00A84E43" w:rsidRDefault="00A84E43" w:rsidP="00A84E43">
      <w:pPr>
        <w:pStyle w:val="OPM-blankline"/>
      </w:pPr>
    </w:p>
    <w:p w14:paraId="62164E8C" w14:textId="77777777" w:rsidR="00A84E43" w:rsidRPr="00D13024" w:rsidRDefault="00A84E43" w:rsidP="00A84E43">
      <w:pPr>
        <w:pStyle w:val="OPM-blankline"/>
        <w:rPr>
          <w:i/>
        </w:rPr>
      </w:pPr>
      <w:r>
        <w:t xml:space="preserve">Comment – s 40-75(1)(b), states a further definition for ‘new residential premises,’ where “they have been created through substantial renovation of a building.” It is our interpretation that this has been displaced by </w:t>
      </w:r>
      <w:r>
        <w:rPr>
          <w:i/>
        </w:rPr>
        <w:t xml:space="preserve">Taxation Administration Act 1953 </w:t>
      </w:r>
      <w:r>
        <w:t xml:space="preserve">(Cth) ss 14-250(2)(a)(i) which states that ‘This subsection applies to… new residential premises that not been created through substantial renovation of a building.’ </w:t>
      </w:r>
      <w:r>
        <w:rPr>
          <w:i/>
        </w:rPr>
        <w:t xml:space="preserve"> </w:t>
      </w:r>
    </w:p>
    <w:p w14:paraId="0CD047D9" w14:textId="77777777" w:rsidR="00A84E43" w:rsidRDefault="00A84E43" w:rsidP="00A84E43">
      <w:pPr>
        <w:pStyle w:val="OPM-blankline"/>
      </w:pPr>
    </w:p>
    <w:p w14:paraId="2D611465" w14:textId="77777777" w:rsidR="00A84E43" w:rsidRDefault="00A84E43" w:rsidP="00A84E43">
      <w:pPr>
        <w:pStyle w:val="OPM-blankline"/>
      </w:pPr>
    </w:p>
    <w:p w14:paraId="005821E4" w14:textId="77777777" w:rsidR="00A84E43" w:rsidRDefault="00A84E43" w:rsidP="00A84E43">
      <w:pPr>
        <w:pStyle w:val="OPM-blankline"/>
      </w:pPr>
    </w:p>
    <w:p w14:paraId="5018C7F9" w14:textId="77777777" w:rsidR="00A84E43" w:rsidRDefault="00A84E43" w:rsidP="00A84E43">
      <w:pPr>
        <w:pStyle w:val="Heading3"/>
        <w:jc w:val="center"/>
        <w:rPr>
          <w:i/>
        </w:rPr>
      </w:pPr>
      <w:bookmarkStart w:id="31" w:name="_Toc529635813"/>
      <w:r>
        <w:rPr>
          <w:i/>
        </w:rPr>
        <w:t>Branch Logic – Potential Residential Land</w:t>
      </w:r>
      <w:bookmarkEnd w:id="31"/>
    </w:p>
    <w:p w14:paraId="61BC7260" w14:textId="77777777" w:rsidR="00A84E43" w:rsidRDefault="00A84E43" w:rsidP="00A84E43">
      <w:pPr>
        <w:pStyle w:val="OPM-blankline"/>
      </w:pPr>
    </w:p>
    <w:p w14:paraId="157CA9B7" w14:textId="77777777" w:rsidR="00A84E43" w:rsidRPr="00251189" w:rsidRDefault="00A84E43" w:rsidP="00A84E43">
      <w:pPr>
        <w:pStyle w:val="OPM-conclusion"/>
      </w:pPr>
      <w:bookmarkStart w:id="32" w:name="_Toc528662565"/>
      <w:bookmarkStart w:id="33" w:name="_Toc529366142"/>
      <w:bookmarkStart w:id="34" w:name="_Toc529451013"/>
      <w:bookmarkStart w:id="35" w:name="_Toc529635814"/>
      <w:r w:rsidRPr="00251189">
        <w:rPr>
          <w:color w:val="808080" w:themeColor="background1" w:themeShade="80"/>
          <w:sz w:val="14"/>
        </w:rPr>
        <w:t>[A New Tax System (Goods and Services Tax) Act]</w:t>
      </w:r>
      <w:r w:rsidRPr="00251189">
        <w:t xml:space="preserve"> The supply is of potential residential land if</w:t>
      </w:r>
      <w:bookmarkEnd w:id="32"/>
      <w:bookmarkEnd w:id="33"/>
      <w:bookmarkEnd w:id="34"/>
      <w:bookmarkEnd w:id="35"/>
    </w:p>
    <w:p w14:paraId="6DD11A1E" w14:textId="0DBD0926" w:rsidR="00B66002" w:rsidRPr="00251189" w:rsidRDefault="00B66002" w:rsidP="00A84E43">
      <w:pPr>
        <w:pStyle w:val="OPM-level1"/>
        <w:rPr>
          <w:color w:val="808080" w:themeColor="background1" w:themeShade="80"/>
          <w:sz w:val="14"/>
        </w:rPr>
      </w:pPr>
      <w:r w:rsidRPr="00251189">
        <w:rPr>
          <w:u w:val="single" w:color="666699"/>
        </w:rPr>
        <w:t>The user knows that the supply is of new residential premises or of potential residential land</w:t>
      </w:r>
      <w:r w:rsidRPr="00251189">
        <w:t xml:space="preserve"> = “More Info”</w:t>
      </w:r>
    </w:p>
    <w:p w14:paraId="6A8786FA" w14:textId="17DF551E" w:rsidR="00A84E43" w:rsidRPr="00251189" w:rsidRDefault="00A84E43" w:rsidP="00A84E43">
      <w:pPr>
        <w:pStyle w:val="OPM-level1"/>
      </w:pPr>
      <w:r w:rsidRPr="00251189">
        <w:rPr>
          <w:color w:val="808080" w:themeColor="background1" w:themeShade="80"/>
          <w:sz w:val="14"/>
        </w:rPr>
        <w:t>[s 195-1]</w:t>
      </w:r>
      <w:r w:rsidRPr="00251189">
        <w:t xml:space="preserve"> The property is of 'potential residential land' and</w:t>
      </w:r>
    </w:p>
    <w:p w14:paraId="6C52192E" w14:textId="77777777" w:rsidR="00A84E43" w:rsidRPr="00251189" w:rsidRDefault="00A84E43" w:rsidP="00A84E43">
      <w:pPr>
        <w:pStyle w:val="OPM-level1"/>
      </w:pPr>
      <w:r w:rsidRPr="00251189">
        <w:rPr>
          <w:color w:val="808080" w:themeColor="background1" w:themeShade="80"/>
          <w:sz w:val="14"/>
        </w:rPr>
        <w:t>[s 14-450(2)(b)(i) s 195-1]</w:t>
      </w:r>
      <w:r w:rsidRPr="00251189">
        <w:t xml:space="preserve"> The property is included in a 'property subdivision plan’ and</w:t>
      </w:r>
    </w:p>
    <w:p w14:paraId="249CFD49" w14:textId="77777777" w:rsidR="00A84E43" w:rsidRPr="00251189" w:rsidRDefault="00A84E43" w:rsidP="00A84E43">
      <w:pPr>
        <w:pStyle w:val="OPM-level1"/>
      </w:pPr>
      <w:r w:rsidRPr="00251189">
        <w:rPr>
          <w:color w:val="808080" w:themeColor="background1" w:themeShade="80"/>
          <w:sz w:val="14"/>
        </w:rPr>
        <w:t>[s 14-450(2)(b)(iI)]</w:t>
      </w:r>
      <w:r w:rsidRPr="00251189">
        <w:t xml:space="preserve"> The property does not contain any building that is in use for a commercial purpose and</w:t>
      </w:r>
    </w:p>
    <w:p w14:paraId="35ADB1DC" w14:textId="77777777" w:rsidR="00A84E43" w:rsidRPr="00251189" w:rsidRDefault="00A84E43" w:rsidP="00A84E43">
      <w:pPr>
        <w:pStyle w:val="OPM-level1"/>
      </w:pPr>
      <w:r w:rsidRPr="00251189">
        <w:t>either</w:t>
      </w:r>
    </w:p>
    <w:p w14:paraId="638D24AE" w14:textId="77777777" w:rsidR="00A84E43" w:rsidRPr="00251189" w:rsidRDefault="00A84E43" w:rsidP="00A84E43">
      <w:pPr>
        <w:pStyle w:val="OPM-level2"/>
      </w:pPr>
      <w:r w:rsidRPr="00251189">
        <w:rPr>
          <w:color w:val="808080" w:themeColor="background1" w:themeShade="80"/>
          <w:sz w:val="14"/>
        </w:rPr>
        <w:t>[Law Companion Ruling LCR 2018/04 para 19]</w:t>
      </w:r>
      <w:r w:rsidRPr="00251189">
        <w:t xml:space="preserve"> The purchaser is not registered for GST or</w:t>
      </w:r>
    </w:p>
    <w:p w14:paraId="38C5064C" w14:textId="77777777" w:rsidR="00A84E43" w:rsidRPr="00251189" w:rsidRDefault="00A84E43" w:rsidP="00A84E43">
      <w:pPr>
        <w:pStyle w:val="OPM-level2"/>
      </w:pPr>
      <w:r w:rsidRPr="00251189">
        <w:rPr>
          <w:color w:val="808080" w:themeColor="background1" w:themeShade="80"/>
          <w:sz w:val="14"/>
        </w:rPr>
        <w:t>[Law Companion Ruling LCR 2018/04 para 19]</w:t>
      </w:r>
      <w:r w:rsidRPr="00251189">
        <w:t xml:space="preserve"> The purchaser is registered but does not purchase the property for a creditable purpose.</w:t>
      </w:r>
    </w:p>
    <w:p w14:paraId="798F5857" w14:textId="77777777" w:rsidR="00A84E43" w:rsidRPr="002558A7" w:rsidRDefault="00A84E43" w:rsidP="00A84E43">
      <w:pPr>
        <w:spacing w:after="0"/>
        <w:rPr>
          <w:rFonts w:ascii="Verdana" w:hAnsi="Verdana" w:cs="Arial"/>
          <w:sz w:val="16"/>
          <w:szCs w:val="22"/>
        </w:rPr>
      </w:pPr>
    </w:p>
    <w:p w14:paraId="0B3CED6E" w14:textId="77777777" w:rsidR="00A84E43" w:rsidRPr="008E5A14" w:rsidRDefault="00A84E43" w:rsidP="00A84E43">
      <w:pPr>
        <w:pStyle w:val="OPM-blankline"/>
      </w:pPr>
    </w:p>
    <w:p w14:paraId="3B6D5720" w14:textId="77777777" w:rsidR="00A84E43" w:rsidRPr="00F93B48" w:rsidRDefault="00A84E43" w:rsidP="00A84E43">
      <w:pPr>
        <w:pStyle w:val="Heading3"/>
        <w:jc w:val="center"/>
        <w:rPr>
          <w:i/>
        </w:rPr>
      </w:pPr>
      <w:bookmarkStart w:id="36" w:name="_Toc529366139"/>
      <w:bookmarkStart w:id="37" w:name="_Toc529635815"/>
      <w:r>
        <w:rPr>
          <w:i/>
        </w:rPr>
        <w:t>Branch Logic – Exception – Transitional Rules</w:t>
      </w:r>
      <w:bookmarkEnd w:id="36"/>
      <w:bookmarkEnd w:id="37"/>
    </w:p>
    <w:p w14:paraId="6CB42902" w14:textId="77777777" w:rsidR="00A84E43" w:rsidRDefault="00A84E43" w:rsidP="00A84E43">
      <w:pPr>
        <w:pStyle w:val="OPM-blankline"/>
      </w:pPr>
    </w:p>
    <w:p w14:paraId="6A84CFBE" w14:textId="6D3B86EB" w:rsidR="007941EF" w:rsidRPr="00251189" w:rsidRDefault="00A84E43" w:rsidP="007941EF">
      <w:pPr>
        <w:pStyle w:val="OPM-conclusion"/>
      </w:pPr>
      <w:bookmarkStart w:id="38" w:name="_Toc528662563"/>
      <w:bookmarkStart w:id="39" w:name="_Toc529366140"/>
      <w:bookmarkStart w:id="40" w:name="_Toc529451015"/>
      <w:bookmarkStart w:id="41" w:name="_Toc529635816"/>
      <w:r w:rsidRPr="00251189">
        <w:rPr>
          <w:color w:val="808080" w:themeColor="background1" w:themeShade="80"/>
          <w:sz w:val="14"/>
        </w:rPr>
        <w:t>[L</w:t>
      </w:r>
      <w:r w:rsidR="005C702B" w:rsidRPr="00251189">
        <w:rPr>
          <w:color w:val="808080" w:themeColor="background1" w:themeShade="80"/>
          <w:sz w:val="14"/>
        </w:rPr>
        <w:t>aw Companion Ruling LCR 2018/04</w:t>
      </w:r>
      <w:r w:rsidRPr="00251189">
        <w:rPr>
          <w:color w:val="808080" w:themeColor="background1" w:themeShade="80"/>
          <w:sz w:val="14"/>
        </w:rPr>
        <w:t>]</w:t>
      </w:r>
      <w:r w:rsidRPr="00251189">
        <w:t xml:space="preserve"> The Transitional Rules </w:t>
      </w:r>
      <w:bookmarkEnd w:id="38"/>
      <w:r w:rsidRPr="00251189">
        <w:t>apply</w:t>
      </w:r>
      <w:bookmarkEnd w:id="39"/>
      <w:r w:rsidR="007A5DF9" w:rsidRPr="00251189">
        <w:t xml:space="preserve"> if</w:t>
      </w:r>
      <w:bookmarkEnd w:id="40"/>
      <w:bookmarkEnd w:id="41"/>
    </w:p>
    <w:p w14:paraId="7AABB1AA" w14:textId="4B84CF52" w:rsidR="00144849" w:rsidRPr="00251189" w:rsidRDefault="00144849" w:rsidP="00F144A8">
      <w:pPr>
        <w:pStyle w:val="OPM-level1"/>
      </w:pPr>
      <w:r w:rsidRPr="00251189">
        <w:rPr>
          <w:u w:val="single" w:color="666699"/>
        </w:rPr>
        <w:t>The user knows that the Transitional Rules apply</w:t>
      </w:r>
      <w:r w:rsidRPr="00251189">
        <w:t xml:space="preserve"> = “Yes”</w:t>
      </w:r>
    </w:p>
    <w:p w14:paraId="411250B6" w14:textId="69A7E842" w:rsidR="00144849" w:rsidRPr="00251189" w:rsidRDefault="00144849" w:rsidP="00F144A8">
      <w:pPr>
        <w:pStyle w:val="OPM-level1"/>
      </w:pPr>
      <w:r w:rsidRPr="00251189">
        <w:t>OR</w:t>
      </w:r>
    </w:p>
    <w:p w14:paraId="6986255C" w14:textId="535F1E99" w:rsidR="00B46864" w:rsidRPr="00251189" w:rsidRDefault="00B46864" w:rsidP="00F144A8">
      <w:pPr>
        <w:pStyle w:val="OPM-level1"/>
      </w:pPr>
      <w:r w:rsidRPr="00251189">
        <w:t>ALL</w:t>
      </w:r>
    </w:p>
    <w:p w14:paraId="7209734B" w14:textId="487485F6" w:rsidR="00F144A8" w:rsidRPr="00251189" w:rsidRDefault="00F144A8" w:rsidP="00144849">
      <w:pPr>
        <w:pStyle w:val="OPM-level2"/>
        <w:rPr>
          <w:color w:val="808080" w:themeColor="background1" w:themeShade="80"/>
          <w:sz w:val="14"/>
        </w:rPr>
      </w:pPr>
      <w:r w:rsidRPr="00251189">
        <w:rPr>
          <w:u w:val="single" w:color="666699"/>
        </w:rPr>
        <w:t>The user knows that the Transitional Rules apply</w:t>
      </w:r>
      <w:r w:rsidRPr="00251189">
        <w:t xml:space="preserve"> = “More Info”</w:t>
      </w:r>
      <w:r w:rsidR="00B46864" w:rsidRPr="00251189">
        <w:t xml:space="preserve"> </w:t>
      </w:r>
    </w:p>
    <w:p w14:paraId="5AA48D9A" w14:textId="523E86CC" w:rsidR="00A84E43" w:rsidRPr="00251189" w:rsidRDefault="00A84E43" w:rsidP="00144849">
      <w:pPr>
        <w:pStyle w:val="OPM-level2"/>
      </w:pPr>
      <w:r w:rsidRPr="00251189">
        <w:rPr>
          <w:color w:val="808080" w:themeColor="background1" w:themeShade="80"/>
          <w:sz w:val="14"/>
        </w:rPr>
        <w:t>[para 11(a)]</w:t>
      </w:r>
      <w:r w:rsidRPr="00251189">
        <w:t xml:space="preserve"> The contracts were exchanged between th</w:t>
      </w:r>
      <w:r w:rsidR="00B46864" w:rsidRPr="00251189">
        <w:t xml:space="preserve">e parties before 1 July 2018 </w:t>
      </w:r>
    </w:p>
    <w:p w14:paraId="75D94654" w14:textId="77777777" w:rsidR="00A84E43" w:rsidRPr="00251189" w:rsidRDefault="00A84E43" w:rsidP="00144849">
      <w:pPr>
        <w:pStyle w:val="OPM-level2"/>
      </w:pPr>
      <w:r w:rsidRPr="00251189">
        <w:rPr>
          <w:color w:val="808080" w:themeColor="background1" w:themeShade="80"/>
          <w:sz w:val="14"/>
        </w:rPr>
        <w:t>[para 11(b)]</w:t>
      </w:r>
      <w:r w:rsidRPr="00251189">
        <w:t xml:space="preserve"> Consideration for the supply, other than a deposit, is first provided before 1 July 2020.</w:t>
      </w:r>
    </w:p>
    <w:p w14:paraId="57AF5251" w14:textId="77777777" w:rsidR="00716328" w:rsidRPr="008D400B" w:rsidRDefault="00716328" w:rsidP="008D400B"/>
    <w:p w14:paraId="38D74552" w14:textId="0750A954" w:rsidR="00903D03" w:rsidRDefault="00903D03">
      <w:pPr>
        <w:spacing w:after="0"/>
      </w:pPr>
      <w:r>
        <w:br w:type="page"/>
      </w:r>
    </w:p>
    <w:p w14:paraId="201A1D83" w14:textId="662EC328" w:rsidR="00903D03" w:rsidRDefault="00903D03" w:rsidP="00903D03">
      <w:pPr>
        <w:pStyle w:val="Heading2"/>
        <w:jc w:val="center"/>
      </w:pPr>
      <w:r>
        <w:lastRenderedPageBreak/>
        <w:t xml:space="preserve">RuleBase Logic </w:t>
      </w:r>
      <w:r>
        <w:t>–</w:t>
      </w:r>
      <w:r>
        <w:t xml:space="preserve"> </w:t>
      </w:r>
      <w:r>
        <w:t>Interview Control</w:t>
      </w:r>
    </w:p>
    <w:p w14:paraId="3C7CC219" w14:textId="77777777" w:rsidR="00716328" w:rsidRPr="008D400B" w:rsidRDefault="00716328" w:rsidP="008D400B"/>
    <w:p w14:paraId="4FE747F9" w14:textId="7EF200CB" w:rsidR="00716328" w:rsidRDefault="00716328" w:rsidP="00716328">
      <w:pPr>
        <w:pStyle w:val="Heading3"/>
        <w:jc w:val="center"/>
        <w:rPr>
          <w:i/>
        </w:rPr>
      </w:pPr>
      <w:bookmarkStart w:id="42" w:name="_Toc529635817"/>
      <w:r>
        <w:rPr>
          <w:i/>
        </w:rPr>
        <w:t xml:space="preserve">Explanation </w:t>
      </w:r>
      <w:r w:rsidR="00345194">
        <w:rPr>
          <w:i/>
        </w:rPr>
        <w:t>Interview Control</w:t>
      </w:r>
      <w:r w:rsidR="00E649B4">
        <w:rPr>
          <w:i/>
        </w:rPr>
        <w:t xml:space="preserve"> – Recipient of Taxable Supply</w:t>
      </w:r>
      <w:bookmarkEnd w:id="42"/>
    </w:p>
    <w:p w14:paraId="66958A95" w14:textId="77777777" w:rsidR="00CF7AB6" w:rsidRDefault="00CF7AB6" w:rsidP="00CF7AB6"/>
    <w:p w14:paraId="11F2640D" w14:textId="5E2BC319" w:rsidR="00CF7AB6" w:rsidRPr="00251189" w:rsidRDefault="00CF7AB6" w:rsidP="00CF7AB6">
      <w:pPr>
        <w:pStyle w:val="OPM-conclusion"/>
      </w:pPr>
      <w:bookmarkStart w:id="43" w:name="_Toc529635818"/>
      <w:r w:rsidRPr="00251189">
        <w:t>The entity explanation</w:t>
      </w:r>
      <w:r w:rsidR="002B631A" w:rsidRPr="00251189">
        <w:t xml:space="preserve"> is required</w:t>
      </w:r>
      <w:r w:rsidRPr="00251189">
        <w:t xml:space="preserve"> if</w:t>
      </w:r>
      <w:bookmarkEnd w:id="43"/>
    </w:p>
    <w:p w14:paraId="1AF50C1C" w14:textId="7EB668FF" w:rsidR="00CF7AB6" w:rsidRPr="00251189" w:rsidRDefault="00CF7AB6" w:rsidP="00CF7AB6">
      <w:pPr>
        <w:pStyle w:val="OPM-level1"/>
      </w:pPr>
      <w:r w:rsidRPr="00251189">
        <w:rPr>
          <w:u w:val="single" w:color="666699"/>
        </w:rPr>
        <w:t>the purchaser is an entity</w:t>
      </w:r>
      <w:r w:rsidR="003B73DC" w:rsidRPr="00251189">
        <w:t xml:space="preserve"> is </w:t>
      </w:r>
      <w:r w:rsidRPr="00251189">
        <w:t>uncertain</w:t>
      </w:r>
    </w:p>
    <w:p w14:paraId="28D3365E" w14:textId="77777777" w:rsidR="00716328" w:rsidRPr="00716328" w:rsidRDefault="00716328" w:rsidP="00716328"/>
    <w:p w14:paraId="65A77C2D" w14:textId="42A744E7" w:rsidR="00716328" w:rsidRPr="00251189" w:rsidRDefault="00D64415" w:rsidP="00D64415">
      <w:pPr>
        <w:pStyle w:val="OPM-conclusion"/>
      </w:pPr>
      <w:bookmarkStart w:id="44" w:name="_Toc529635819"/>
      <w:r w:rsidRPr="00251189">
        <w:t>The consideration explanation is required if</w:t>
      </w:r>
      <w:bookmarkEnd w:id="44"/>
    </w:p>
    <w:p w14:paraId="260B2803" w14:textId="4E9F71D4" w:rsidR="00D64415" w:rsidRPr="00251189" w:rsidRDefault="00AF1170" w:rsidP="00D64415">
      <w:pPr>
        <w:pStyle w:val="OPM-level1"/>
      </w:pPr>
      <w:r w:rsidRPr="00251189">
        <w:rPr>
          <w:u w:val="single" w:color="666699"/>
        </w:rPr>
        <w:t>the supply is made for consideration</w:t>
      </w:r>
      <w:r w:rsidRPr="00251189">
        <w:t xml:space="preserve"> is uncertain</w:t>
      </w:r>
    </w:p>
    <w:p w14:paraId="133645CD" w14:textId="77777777" w:rsidR="00D64415" w:rsidRDefault="00D64415" w:rsidP="00716328"/>
    <w:p w14:paraId="69CB1E90" w14:textId="4389C78F" w:rsidR="00716328" w:rsidRPr="00251189" w:rsidRDefault="007F2156" w:rsidP="007F2156">
      <w:pPr>
        <w:pStyle w:val="OPM-conclusion"/>
      </w:pPr>
      <w:bookmarkStart w:id="45" w:name="_Toc529635820"/>
      <w:r w:rsidRPr="00251189">
        <w:t>The enterprise explanation is required if</w:t>
      </w:r>
      <w:bookmarkEnd w:id="45"/>
    </w:p>
    <w:p w14:paraId="17B9A2AD" w14:textId="10D8E66A" w:rsidR="007F2156" w:rsidRPr="00251189" w:rsidRDefault="007F2156" w:rsidP="007F2156">
      <w:pPr>
        <w:pStyle w:val="OPM-level1"/>
      </w:pPr>
      <w:r w:rsidRPr="00251189">
        <w:rPr>
          <w:u w:val="single" w:color="666699"/>
        </w:rPr>
        <w:t>the supply is made in the course or furtherance of an enterprise that the entity carries on</w:t>
      </w:r>
      <w:r w:rsidRPr="00251189">
        <w:t xml:space="preserve"> is uncertain</w:t>
      </w:r>
    </w:p>
    <w:p w14:paraId="7C512446" w14:textId="77777777" w:rsidR="007F2156" w:rsidRPr="00716328" w:rsidRDefault="007F2156" w:rsidP="00716328"/>
    <w:p w14:paraId="65B989BB" w14:textId="6DD2A626" w:rsidR="000C6450" w:rsidRPr="00251189" w:rsidRDefault="00EB503F" w:rsidP="00EB503F">
      <w:pPr>
        <w:pStyle w:val="OPM-conclusion"/>
      </w:pPr>
      <w:bookmarkStart w:id="46" w:name="_Toc529635821"/>
      <w:r w:rsidRPr="00251189">
        <w:t>The supply connected with Australia explanation is required if</w:t>
      </w:r>
      <w:bookmarkEnd w:id="46"/>
    </w:p>
    <w:p w14:paraId="453CEE66" w14:textId="5828DFC4" w:rsidR="00EB503F" w:rsidRPr="00251189" w:rsidRDefault="00EB503F" w:rsidP="00EB503F">
      <w:pPr>
        <w:pStyle w:val="OPM-level1"/>
      </w:pPr>
      <w:r w:rsidRPr="00251189">
        <w:rPr>
          <w:u w:val="single" w:color="666699"/>
        </w:rPr>
        <w:t>the supply is connected with Australia</w:t>
      </w:r>
      <w:r w:rsidRPr="00251189">
        <w:t xml:space="preserve"> is uncertain</w:t>
      </w:r>
    </w:p>
    <w:p w14:paraId="367A2A2E" w14:textId="77777777" w:rsidR="00EB503F" w:rsidRDefault="00EB503F">
      <w:pPr>
        <w:spacing w:after="0"/>
        <w:rPr>
          <w:rFonts w:ascii="Verdana" w:hAnsi="Verdana" w:cs="Arial"/>
          <w:sz w:val="16"/>
          <w:szCs w:val="22"/>
        </w:rPr>
      </w:pPr>
    </w:p>
    <w:p w14:paraId="7D8D4514" w14:textId="50A698B0" w:rsidR="00CE5E7B" w:rsidRPr="00251189" w:rsidRDefault="00CE5E7B" w:rsidP="00CE5E7B">
      <w:pPr>
        <w:pStyle w:val="OPM-conclusion"/>
      </w:pPr>
      <w:bookmarkStart w:id="47" w:name="_Toc529635822"/>
      <w:r w:rsidRPr="00251189">
        <w:t>The registration threshold explanation is required if</w:t>
      </w:r>
      <w:bookmarkEnd w:id="47"/>
    </w:p>
    <w:p w14:paraId="223C7347" w14:textId="5044B438" w:rsidR="00CE5E7B" w:rsidRPr="00251189" w:rsidRDefault="00CE5E7B" w:rsidP="00CE5E7B">
      <w:pPr>
        <w:pStyle w:val="OPM-level1"/>
      </w:pPr>
      <w:r w:rsidRPr="00251189">
        <w:rPr>
          <w:u w:val="single" w:color="666699"/>
        </w:rPr>
        <w:t>the entity is registered, or required to be registered, for GST</w:t>
      </w:r>
      <w:r w:rsidRPr="00251189">
        <w:t xml:space="preserve"> is uncertain</w:t>
      </w:r>
    </w:p>
    <w:p w14:paraId="4A855126" w14:textId="77777777" w:rsidR="006B3336" w:rsidRDefault="006B3336">
      <w:pPr>
        <w:spacing w:after="0"/>
      </w:pPr>
    </w:p>
    <w:p w14:paraId="6964F8C3" w14:textId="0645B29D" w:rsidR="006B3336" w:rsidRPr="00251189" w:rsidRDefault="006B3336" w:rsidP="006B3336">
      <w:pPr>
        <w:pStyle w:val="OPM-conclusion"/>
      </w:pPr>
      <w:bookmarkStart w:id="48" w:name="_Toc529635823"/>
      <w:r w:rsidRPr="00251189">
        <w:t>The GST-free supply explanation is required if</w:t>
      </w:r>
      <w:bookmarkEnd w:id="48"/>
    </w:p>
    <w:p w14:paraId="3AE1E509" w14:textId="562ABD28" w:rsidR="006B3336" w:rsidRPr="00251189" w:rsidRDefault="006B3336" w:rsidP="006B3336">
      <w:pPr>
        <w:pStyle w:val="OPM-level1"/>
      </w:pPr>
      <w:r w:rsidRPr="00251189">
        <w:rPr>
          <w:u w:val="single" w:color="666699"/>
        </w:rPr>
        <w:t>the sale is a GST-free supply</w:t>
      </w:r>
      <w:r w:rsidRPr="00251189">
        <w:t xml:space="preserve"> is uncertain</w:t>
      </w:r>
    </w:p>
    <w:p w14:paraId="4F3129B0" w14:textId="75750CBA" w:rsidR="00716328" w:rsidRDefault="00716328">
      <w:pPr>
        <w:spacing w:after="0"/>
      </w:pPr>
    </w:p>
    <w:p w14:paraId="26763C73" w14:textId="329BB9C4" w:rsidR="00317057" w:rsidRPr="00251189" w:rsidRDefault="00317057" w:rsidP="00317057">
      <w:pPr>
        <w:pStyle w:val="OPM-conclusion"/>
      </w:pPr>
      <w:bookmarkStart w:id="49" w:name="_Toc529635824"/>
      <w:r w:rsidRPr="00251189">
        <w:t xml:space="preserve">the sale of the residential premises </w:t>
      </w:r>
      <w:r w:rsidR="00643214" w:rsidRPr="00251189">
        <w:t>imput</w:t>
      </w:r>
      <w:r w:rsidRPr="00251189">
        <w:t xml:space="preserve"> taxed explanation is required if</w:t>
      </w:r>
      <w:bookmarkEnd w:id="49"/>
    </w:p>
    <w:p w14:paraId="78B9421A" w14:textId="48DEB49F" w:rsidR="00317057" w:rsidRPr="00251189" w:rsidRDefault="00317057" w:rsidP="00317057">
      <w:pPr>
        <w:pStyle w:val="OPM-level1"/>
      </w:pPr>
      <w:r w:rsidRPr="00251189">
        <w:rPr>
          <w:u w:val="single" w:color="666699"/>
        </w:rPr>
        <w:t>the sale of the residential premises is input taxes</w:t>
      </w:r>
      <w:r w:rsidRPr="00251189">
        <w:t xml:space="preserve"> is uncertain</w:t>
      </w:r>
    </w:p>
    <w:p w14:paraId="5438F6A4" w14:textId="77777777" w:rsidR="00317057" w:rsidRDefault="00317057">
      <w:pPr>
        <w:spacing w:after="0"/>
      </w:pPr>
    </w:p>
    <w:p w14:paraId="2894FC92" w14:textId="40417153" w:rsidR="00E649B4" w:rsidRDefault="00E649B4" w:rsidP="00E649B4">
      <w:pPr>
        <w:pStyle w:val="Heading3"/>
        <w:jc w:val="center"/>
        <w:rPr>
          <w:i/>
        </w:rPr>
      </w:pPr>
      <w:bookmarkStart w:id="50" w:name="_Toc529635825"/>
      <w:r>
        <w:rPr>
          <w:i/>
        </w:rPr>
        <w:t>Explanation Interview Control –</w:t>
      </w:r>
      <w:r w:rsidR="004839A8">
        <w:rPr>
          <w:i/>
        </w:rPr>
        <w:t xml:space="preserve"> Sale of Long-Term Lease</w:t>
      </w:r>
      <w:bookmarkEnd w:id="50"/>
    </w:p>
    <w:p w14:paraId="4CF96FD1" w14:textId="47E60DFD" w:rsidR="00317057" w:rsidRDefault="00317057">
      <w:pPr>
        <w:spacing w:after="0"/>
        <w:rPr>
          <w:rFonts w:ascii="Arial" w:hAnsi="Arial" w:cs="Arial"/>
          <w:b/>
          <w:bCs/>
          <w:iCs/>
          <w:sz w:val="24"/>
          <w:szCs w:val="28"/>
        </w:rPr>
      </w:pPr>
    </w:p>
    <w:p w14:paraId="5FB388A9" w14:textId="43A20CBB" w:rsidR="00E649B4" w:rsidRPr="00251189" w:rsidRDefault="008C3645" w:rsidP="008C3645">
      <w:pPr>
        <w:pStyle w:val="OPM-conclusion"/>
      </w:pPr>
      <w:bookmarkStart w:id="51" w:name="_Toc529635826"/>
      <w:r w:rsidRPr="00251189">
        <w:t>The supply explanation is required if</w:t>
      </w:r>
      <w:bookmarkEnd w:id="51"/>
    </w:p>
    <w:p w14:paraId="3ACF35B4" w14:textId="7FE22EE9" w:rsidR="008C3645" w:rsidRPr="00251189" w:rsidRDefault="008C3645" w:rsidP="008C3645">
      <w:pPr>
        <w:pStyle w:val="OPM-level1"/>
      </w:pPr>
      <w:r w:rsidRPr="00251189">
        <w:rPr>
          <w:u w:val="single" w:color="666699"/>
        </w:rPr>
        <w:t>the transaction is defined as a supply</w:t>
      </w:r>
      <w:r w:rsidRPr="00251189">
        <w:t xml:space="preserve"> is uncertain</w:t>
      </w:r>
    </w:p>
    <w:p w14:paraId="4FF4FBAC" w14:textId="0C73B07B" w:rsidR="00D648DC" w:rsidRDefault="00D648DC">
      <w:pPr>
        <w:spacing w:after="0"/>
        <w:rPr>
          <w:rFonts w:ascii="Arial" w:hAnsi="Arial" w:cs="Arial"/>
          <w:b/>
          <w:bCs/>
          <w:iCs/>
          <w:sz w:val="24"/>
          <w:szCs w:val="28"/>
        </w:rPr>
      </w:pPr>
    </w:p>
    <w:p w14:paraId="54D27E66" w14:textId="785AA4C1" w:rsidR="00E649B4" w:rsidRPr="00251189" w:rsidRDefault="008F588E" w:rsidP="008F588E">
      <w:pPr>
        <w:pStyle w:val="OPM-conclusion"/>
      </w:pPr>
      <w:bookmarkStart w:id="52" w:name="_Toc529635827"/>
      <w:r w:rsidRPr="00251189">
        <w:t>The sale explanation is required if</w:t>
      </w:r>
      <w:bookmarkEnd w:id="52"/>
    </w:p>
    <w:p w14:paraId="486F77B3" w14:textId="15E87625" w:rsidR="008F588E" w:rsidRPr="00251189" w:rsidRDefault="008F588E" w:rsidP="008F588E">
      <w:pPr>
        <w:pStyle w:val="OPM-level1"/>
      </w:pPr>
      <w:r w:rsidRPr="00251189">
        <w:rPr>
          <w:u w:val="single" w:color="666699"/>
        </w:rPr>
        <w:t>the supply is by way of sale</w:t>
      </w:r>
      <w:r w:rsidRPr="00251189">
        <w:t xml:space="preserve"> is uncertain</w:t>
      </w:r>
    </w:p>
    <w:p w14:paraId="5BC492A5" w14:textId="77777777" w:rsidR="008F588E" w:rsidRDefault="008F588E">
      <w:pPr>
        <w:spacing w:after="0"/>
        <w:rPr>
          <w:rFonts w:ascii="Arial" w:hAnsi="Arial" w:cs="Arial"/>
          <w:b/>
          <w:bCs/>
          <w:iCs/>
          <w:sz w:val="24"/>
          <w:szCs w:val="28"/>
        </w:rPr>
      </w:pPr>
    </w:p>
    <w:p w14:paraId="14E92567" w14:textId="6A50B615" w:rsidR="00832D60" w:rsidRPr="00251189" w:rsidRDefault="00832D60" w:rsidP="00832D60">
      <w:pPr>
        <w:pStyle w:val="OPM-conclusion"/>
      </w:pPr>
      <w:bookmarkStart w:id="53" w:name="_Toc529635828"/>
      <w:r w:rsidRPr="00251189">
        <w:t>The long-term lease explanation is required if</w:t>
      </w:r>
      <w:bookmarkEnd w:id="53"/>
    </w:p>
    <w:p w14:paraId="35662629" w14:textId="2C15CC4C" w:rsidR="00832D60" w:rsidRPr="00251189" w:rsidRDefault="00832D60" w:rsidP="00832D60">
      <w:pPr>
        <w:pStyle w:val="OPM-level1"/>
      </w:pPr>
      <w:r w:rsidRPr="00251189">
        <w:rPr>
          <w:u w:val="single" w:color="666699"/>
        </w:rPr>
        <w:t>the supply is by way of long-term lease</w:t>
      </w:r>
      <w:r w:rsidRPr="00251189">
        <w:t xml:space="preserve"> is uncertain</w:t>
      </w:r>
    </w:p>
    <w:p w14:paraId="115374AD" w14:textId="01E76C1D" w:rsidR="00E649B4" w:rsidRDefault="00E649B4">
      <w:pPr>
        <w:spacing w:after="0"/>
      </w:pPr>
    </w:p>
    <w:p w14:paraId="262B3894" w14:textId="5F999826" w:rsidR="00D2563B" w:rsidRDefault="00D2563B">
      <w:pPr>
        <w:spacing w:after="0"/>
      </w:pPr>
    </w:p>
    <w:p w14:paraId="1380AE4E" w14:textId="2E38E203" w:rsidR="00D2563B" w:rsidRDefault="00D2563B" w:rsidP="00D2563B">
      <w:pPr>
        <w:pStyle w:val="Heading3"/>
        <w:jc w:val="center"/>
        <w:rPr>
          <w:i/>
        </w:rPr>
      </w:pPr>
      <w:bookmarkStart w:id="54" w:name="_Toc529635829"/>
      <w:r>
        <w:rPr>
          <w:i/>
        </w:rPr>
        <w:t>Explanation Interview Control – New Residential Premise</w:t>
      </w:r>
      <w:bookmarkEnd w:id="54"/>
    </w:p>
    <w:p w14:paraId="57436940" w14:textId="5E3AB6F4" w:rsidR="00D2563B" w:rsidRDefault="00D2563B" w:rsidP="00D2563B"/>
    <w:p w14:paraId="0D89A747" w14:textId="7DE2E46A" w:rsidR="006D46CB" w:rsidRDefault="006D46CB" w:rsidP="00D2563B"/>
    <w:p w14:paraId="0461A927" w14:textId="260B974F" w:rsidR="006D46CB" w:rsidRDefault="006D46CB" w:rsidP="00D2563B"/>
    <w:p w14:paraId="325D212E" w14:textId="2EA998E6" w:rsidR="006D46CB" w:rsidRPr="00251189" w:rsidRDefault="006D46CB" w:rsidP="006D46CB">
      <w:pPr>
        <w:pStyle w:val="OPM-conclusion"/>
      </w:pPr>
      <w:bookmarkStart w:id="55" w:name="_Toc529635830"/>
      <w:r w:rsidRPr="00251189">
        <w:t>The potential residential land screen will be shown if</w:t>
      </w:r>
      <w:bookmarkEnd w:id="55"/>
    </w:p>
    <w:p w14:paraId="3B5B808E" w14:textId="20087F74" w:rsidR="006D46CB" w:rsidRPr="00251189" w:rsidRDefault="006D46CB" w:rsidP="006D46CB">
      <w:pPr>
        <w:pStyle w:val="OPM-level1"/>
      </w:pPr>
      <w:r w:rsidRPr="00251189">
        <w:t xml:space="preserve">the supply is </w:t>
      </w:r>
      <w:r w:rsidR="00F87122" w:rsidRPr="00251189">
        <w:t xml:space="preserve">not </w:t>
      </w:r>
      <w:r w:rsidRPr="00251189">
        <w:t>of</w:t>
      </w:r>
      <w:r w:rsidR="00537BED" w:rsidRPr="00251189">
        <w:t xml:space="preserve"> </w:t>
      </w:r>
      <w:r w:rsidRPr="00251189">
        <w:t>new r</w:t>
      </w:r>
      <w:r w:rsidR="00537BED" w:rsidRPr="00251189">
        <w:t>esidential premises and</w:t>
      </w:r>
    </w:p>
    <w:p w14:paraId="1BC2C926" w14:textId="3CA9763F" w:rsidR="006D46CB" w:rsidRPr="00251189" w:rsidRDefault="006D46CB" w:rsidP="006D46CB">
      <w:pPr>
        <w:pStyle w:val="OPM-level1"/>
      </w:pPr>
      <w:r w:rsidRPr="00251189">
        <w:rPr>
          <w:u w:val="single" w:color="666699"/>
        </w:rPr>
        <w:t>The user knows that the supply is of new residential premises or of potential residential land</w:t>
      </w:r>
      <w:r w:rsidRPr="00251189">
        <w:t xml:space="preserve"> = "More Info"</w:t>
      </w:r>
    </w:p>
    <w:p w14:paraId="2D562831" w14:textId="77777777" w:rsidR="006D46CB" w:rsidRDefault="006D46CB" w:rsidP="00D2563B"/>
    <w:p w14:paraId="0AC9B8EF" w14:textId="77777777" w:rsidR="006D46CB" w:rsidRDefault="006D46CB" w:rsidP="00D2563B"/>
    <w:p w14:paraId="3ED1C9B5" w14:textId="75452F93" w:rsidR="00D2563B" w:rsidRPr="00251189" w:rsidRDefault="00D2563B" w:rsidP="00D2563B">
      <w:pPr>
        <w:pStyle w:val="OPM-conclusion"/>
      </w:pPr>
      <w:bookmarkStart w:id="56" w:name="_Toc529635831"/>
      <w:r w:rsidRPr="00251189">
        <w:t>The new residential premise explanation is required if</w:t>
      </w:r>
      <w:bookmarkEnd w:id="56"/>
    </w:p>
    <w:p w14:paraId="7A3F22C5" w14:textId="2A609E7E" w:rsidR="00D2563B" w:rsidRPr="00251189" w:rsidRDefault="00D2563B" w:rsidP="00D2563B">
      <w:pPr>
        <w:pStyle w:val="OPM-level1"/>
      </w:pPr>
      <w:r w:rsidRPr="00251189">
        <w:rPr>
          <w:u w:val="single" w:color="666699"/>
        </w:rPr>
        <w:t>the premises has not previously been sold as a residential premises (other than commercial residential premises)</w:t>
      </w:r>
      <w:r w:rsidRPr="00251189">
        <w:t xml:space="preserve"> is uncertain</w:t>
      </w:r>
    </w:p>
    <w:p w14:paraId="1D9AB72E" w14:textId="6B42E786" w:rsidR="00D2563B" w:rsidRDefault="00D2563B" w:rsidP="00D2563B"/>
    <w:p w14:paraId="00B8EDC1" w14:textId="54AF2AA5" w:rsidR="00E8274C" w:rsidRPr="00251189" w:rsidRDefault="00E8274C" w:rsidP="00E8274C">
      <w:pPr>
        <w:pStyle w:val="OPM-conclusion"/>
      </w:pPr>
      <w:bookmarkStart w:id="57" w:name="_Toc529635832"/>
      <w:r w:rsidRPr="00251189">
        <w:t xml:space="preserve">The </w:t>
      </w:r>
      <w:r w:rsidR="00B548A8" w:rsidRPr="00251189">
        <w:t>demolished</w:t>
      </w:r>
      <w:r w:rsidRPr="00251189">
        <w:t xml:space="preserve"> explanation is required if</w:t>
      </w:r>
      <w:bookmarkEnd w:id="57"/>
    </w:p>
    <w:p w14:paraId="19790B80" w14:textId="7F872E5F" w:rsidR="00E8274C" w:rsidRPr="00251189" w:rsidRDefault="00E8274C" w:rsidP="00E8274C">
      <w:pPr>
        <w:pStyle w:val="OPM-level1"/>
      </w:pPr>
      <w:r w:rsidRPr="00251189">
        <w:rPr>
          <w:u w:val="single" w:color="666699"/>
        </w:rPr>
        <w:t>the premises has been built, or contain a building that has been built, to replace demolished premises on the same land</w:t>
      </w:r>
      <w:r w:rsidRPr="00251189">
        <w:t xml:space="preserve"> is uncertain</w:t>
      </w:r>
    </w:p>
    <w:p w14:paraId="5F0D2D63" w14:textId="77777777" w:rsidR="00E8274C" w:rsidRPr="00D2563B" w:rsidRDefault="00E8274C" w:rsidP="00D2563B"/>
    <w:p w14:paraId="226ECE10" w14:textId="5CE1B8D8" w:rsidR="00D2563B" w:rsidRPr="00251189" w:rsidRDefault="00F8613B" w:rsidP="00F8613B">
      <w:pPr>
        <w:pStyle w:val="OPM-conclusion"/>
      </w:pPr>
      <w:bookmarkStart w:id="58" w:name="_Toc529635833"/>
      <w:r w:rsidRPr="00251189">
        <w:t>The substantial renovation explanation is required if</w:t>
      </w:r>
      <w:bookmarkEnd w:id="58"/>
    </w:p>
    <w:p w14:paraId="5A7D262F" w14:textId="3C06BE0E" w:rsidR="00F8613B" w:rsidRPr="00251189" w:rsidRDefault="00F8613B" w:rsidP="00F8613B">
      <w:pPr>
        <w:pStyle w:val="OPM-level1"/>
      </w:pPr>
      <w:r w:rsidRPr="00251189">
        <w:rPr>
          <w:u w:val="single" w:color="666699"/>
        </w:rPr>
        <w:t>the supply of new residential premises has been created through substantial renovations</w:t>
      </w:r>
      <w:r w:rsidRPr="00251189">
        <w:t xml:space="preserve"> is uncertain</w:t>
      </w:r>
    </w:p>
    <w:p w14:paraId="6D6324C9" w14:textId="0AE7C692" w:rsidR="00F8613B" w:rsidRDefault="00F8613B">
      <w:pPr>
        <w:spacing w:after="0"/>
      </w:pPr>
    </w:p>
    <w:p w14:paraId="78B990D3" w14:textId="47396254" w:rsidR="005055DF" w:rsidRPr="00251189" w:rsidRDefault="005055DF" w:rsidP="005055DF">
      <w:pPr>
        <w:pStyle w:val="OPM-conclusion"/>
      </w:pPr>
      <w:bookmarkStart w:id="59" w:name="_Toc529635834"/>
      <w:r w:rsidRPr="00251189">
        <w:t>The commercial residential premises explanation is required if</w:t>
      </w:r>
      <w:bookmarkEnd w:id="59"/>
    </w:p>
    <w:p w14:paraId="7F7E100C" w14:textId="2C863C38" w:rsidR="005055DF" w:rsidRPr="00251189" w:rsidRDefault="005055DF" w:rsidP="005055DF">
      <w:pPr>
        <w:pStyle w:val="OPM-level1"/>
      </w:pPr>
      <w:r w:rsidRPr="00251189">
        <w:rPr>
          <w:u w:val="single" w:color="666699"/>
        </w:rPr>
        <w:t>the supply is of commercial residential premises</w:t>
      </w:r>
      <w:r w:rsidRPr="00251189">
        <w:t xml:space="preserve"> is uncertain</w:t>
      </w:r>
    </w:p>
    <w:p w14:paraId="49EFCE5E" w14:textId="77777777" w:rsidR="005055DF" w:rsidRDefault="005055DF">
      <w:pPr>
        <w:spacing w:after="0"/>
      </w:pPr>
    </w:p>
    <w:p w14:paraId="4494CD2B" w14:textId="55F6AC7F" w:rsidR="00D2563B" w:rsidRDefault="00D2563B">
      <w:pPr>
        <w:spacing w:after="0"/>
      </w:pPr>
    </w:p>
    <w:p w14:paraId="23162B41" w14:textId="4C488767" w:rsidR="00AC5A48" w:rsidRDefault="00AC5A48" w:rsidP="00AC5A48">
      <w:pPr>
        <w:pStyle w:val="Heading3"/>
        <w:jc w:val="center"/>
        <w:rPr>
          <w:i/>
        </w:rPr>
      </w:pPr>
      <w:bookmarkStart w:id="60" w:name="_Toc529635835"/>
      <w:r>
        <w:rPr>
          <w:i/>
        </w:rPr>
        <w:t>Explanation Interview Control – Potential Residential Land</w:t>
      </w:r>
      <w:bookmarkEnd w:id="60"/>
    </w:p>
    <w:p w14:paraId="157F5250" w14:textId="05DE45D1" w:rsidR="00AC5A48" w:rsidRDefault="00AC5A48" w:rsidP="00AC5A48"/>
    <w:p w14:paraId="3B291667" w14:textId="632EE42F" w:rsidR="00AC5A48" w:rsidRPr="00251189" w:rsidRDefault="00AC5A48" w:rsidP="00AC5A48">
      <w:pPr>
        <w:pStyle w:val="OPM-conclusion"/>
      </w:pPr>
      <w:bookmarkStart w:id="61" w:name="_Toc529635836"/>
      <w:r w:rsidRPr="00251189">
        <w:t>The potential residential land explanation is required if</w:t>
      </w:r>
      <w:bookmarkEnd w:id="61"/>
    </w:p>
    <w:p w14:paraId="18F4DDDB" w14:textId="1616CAB5" w:rsidR="00AC5A48" w:rsidRPr="00251189" w:rsidRDefault="00AC5A48" w:rsidP="00AC5A48">
      <w:pPr>
        <w:pStyle w:val="OPM-level1"/>
      </w:pPr>
      <w:r w:rsidRPr="00251189">
        <w:rPr>
          <w:u w:val="single" w:color="666699"/>
        </w:rPr>
        <w:t>the property is of 'potential residential land'</w:t>
      </w:r>
      <w:r w:rsidRPr="00251189">
        <w:t xml:space="preserve"> is uncertain</w:t>
      </w:r>
    </w:p>
    <w:p w14:paraId="79F2B686" w14:textId="77777777" w:rsidR="00AC5A48" w:rsidRPr="00AC5A48" w:rsidRDefault="00AC5A48" w:rsidP="00AC5A48"/>
    <w:p w14:paraId="73447AD2" w14:textId="368AD4E1" w:rsidR="00D2563B" w:rsidRPr="00251189" w:rsidRDefault="00CA204E" w:rsidP="00CA204E">
      <w:pPr>
        <w:pStyle w:val="OPM-conclusion"/>
      </w:pPr>
      <w:bookmarkStart w:id="62" w:name="_Toc529635837"/>
      <w:r w:rsidRPr="00251189">
        <w:t>The property subdivision plan explanation is required if</w:t>
      </w:r>
      <w:bookmarkEnd w:id="62"/>
    </w:p>
    <w:p w14:paraId="6583B12F" w14:textId="60E54827" w:rsidR="00CA204E" w:rsidRPr="00251189" w:rsidRDefault="00CA204E" w:rsidP="00E505F1">
      <w:pPr>
        <w:pStyle w:val="OPM-level1"/>
      </w:pPr>
      <w:r w:rsidRPr="00251189">
        <w:rPr>
          <w:u w:val="single" w:color="666699"/>
        </w:rPr>
        <w:t>the property is included in a 'property subdivision plan'</w:t>
      </w:r>
      <w:r w:rsidRPr="00251189">
        <w:t xml:space="preserve"> is uncertain</w:t>
      </w:r>
    </w:p>
    <w:p w14:paraId="2216E2DF" w14:textId="3045641F" w:rsidR="00D2563B" w:rsidRDefault="00D2563B">
      <w:pPr>
        <w:spacing w:after="0"/>
      </w:pPr>
    </w:p>
    <w:p w14:paraId="711ECEFA" w14:textId="7D62C0A3" w:rsidR="00D2563B" w:rsidRPr="00251189" w:rsidRDefault="001B31E9" w:rsidP="001B31E9">
      <w:pPr>
        <w:pStyle w:val="OPM-conclusion"/>
      </w:pPr>
      <w:bookmarkStart w:id="63" w:name="_Toc529635838"/>
      <w:r w:rsidRPr="00251189">
        <w:t>The use and commercial purpose explanation is required if</w:t>
      </w:r>
      <w:bookmarkEnd w:id="63"/>
    </w:p>
    <w:p w14:paraId="5085379B" w14:textId="4E00FE54" w:rsidR="001B31E9" w:rsidRPr="00251189" w:rsidRDefault="001B31E9" w:rsidP="001B31E9">
      <w:pPr>
        <w:pStyle w:val="OPM-level1"/>
      </w:pPr>
      <w:r w:rsidRPr="00251189">
        <w:rPr>
          <w:u w:val="single" w:color="666699"/>
        </w:rPr>
        <w:t>the property contains any building that is in use for a commercial purpose</w:t>
      </w:r>
      <w:r w:rsidRPr="00251189">
        <w:t xml:space="preserve"> is uncertain</w:t>
      </w:r>
    </w:p>
    <w:p w14:paraId="4E6895BC" w14:textId="08C10496" w:rsidR="001B31E9" w:rsidRDefault="001B31E9">
      <w:pPr>
        <w:spacing w:after="0"/>
        <w:rPr>
          <w:rFonts w:ascii="Arial" w:hAnsi="Arial" w:cs="Arial"/>
          <w:b/>
          <w:bCs/>
          <w:iCs/>
          <w:sz w:val="24"/>
          <w:szCs w:val="28"/>
        </w:rPr>
      </w:pPr>
    </w:p>
    <w:p w14:paraId="6FD9A2CA" w14:textId="70768B84" w:rsidR="00E505F1" w:rsidRPr="00251189" w:rsidRDefault="00E505F1" w:rsidP="00E505F1">
      <w:pPr>
        <w:pStyle w:val="OPM-conclusion"/>
      </w:pPr>
      <w:bookmarkStart w:id="64" w:name="_Toc529635839"/>
      <w:r w:rsidRPr="00251189">
        <w:t>The GST registration explanation is required if</w:t>
      </w:r>
      <w:bookmarkEnd w:id="64"/>
    </w:p>
    <w:p w14:paraId="0ED33B78" w14:textId="0A88C7EE" w:rsidR="00E505F1" w:rsidRPr="00251189" w:rsidRDefault="00E505F1" w:rsidP="00E505F1">
      <w:pPr>
        <w:pStyle w:val="OPM-level1"/>
      </w:pPr>
      <w:r w:rsidRPr="00251189">
        <w:rPr>
          <w:u w:val="single" w:color="666699"/>
        </w:rPr>
        <w:t>the purchaser is registered for GST</w:t>
      </w:r>
      <w:r w:rsidRPr="00251189">
        <w:t xml:space="preserve"> is uncertain</w:t>
      </w:r>
    </w:p>
    <w:p w14:paraId="28D076F6" w14:textId="77777777" w:rsidR="00E505F1" w:rsidRDefault="00E505F1">
      <w:pPr>
        <w:spacing w:after="0"/>
        <w:rPr>
          <w:rFonts w:ascii="Arial" w:hAnsi="Arial" w:cs="Arial"/>
          <w:b/>
          <w:bCs/>
          <w:iCs/>
          <w:sz w:val="24"/>
          <w:szCs w:val="28"/>
        </w:rPr>
      </w:pPr>
    </w:p>
    <w:p w14:paraId="2F6E3D3A" w14:textId="38584A12" w:rsidR="00E505F1" w:rsidRDefault="00E505F1">
      <w:pPr>
        <w:spacing w:after="0"/>
        <w:rPr>
          <w:rFonts w:ascii="Arial" w:hAnsi="Arial" w:cs="Arial"/>
          <w:b/>
          <w:bCs/>
          <w:iCs/>
          <w:sz w:val="24"/>
          <w:szCs w:val="28"/>
        </w:rPr>
      </w:pPr>
    </w:p>
    <w:p w14:paraId="57A57D95" w14:textId="2049E01B" w:rsidR="00FF245F" w:rsidRDefault="00FF245F" w:rsidP="00FF245F">
      <w:pPr>
        <w:pStyle w:val="Heading3"/>
        <w:jc w:val="center"/>
        <w:rPr>
          <w:i/>
        </w:rPr>
      </w:pPr>
      <w:bookmarkStart w:id="65" w:name="_Toc529635840"/>
      <w:r>
        <w:rPr>
          <w:i/>
        </w:rPr>
        <w:t>Explanation Interview Control – Transition Rules</w:t>
      </w:r>
      <w:bookmarkEnd w:id="65"/>
    </w:p>
    <w:p w14:paraId="4D273371" w14:textId="2EDF2567" w:rsidR="00FF245F" w:rsidRDefault="00FF245F" w:rsidP="00FF245F"/>
    <w:p w14:paraId="41AAAE45" w14:textId="47CEAB10" w:rsidR="00FF245F" w:rsidRPr="00251189" w:rsidRDefault="00FF245F" w:rsidP="00FF245F">
      <w:pPr>
        <w:pStyle w:val="OPM-conclusion"/>
      </w:pPr>
      <w:bookmarkStart w:id="66" w:name="_Toc529635841"/>
      <w:r w:rsidRPr="00251189">
        <w:t>The time a contract is entered into explanation is required if</w:t>
      </w:r>
      <w:bookmarkEnd w:id="66"/>
    </w:p>
    <w:p w14:paraId="5E85579B" w14:textId="4EBA1AD1" w:rsidR="00FF245F" w:rsidRPr="00251189" w:rsidRDefault="00FF245F" w:rsidP="00FF245F">
      <w:pPr>
        <w:pStyle w:val="OPM-level1"/>
      </w:pPr>
      <w:r w:rsidRPr="00251189">
        <w:rPr>
          <w:u w:val="single" w:color="666699"/>
        </w:rPr>
        <w:t>the contracts were exchanged between the parties before 1 July 2018</w:t>
      </w:r>
      <w:r w:rsidRPr="00251189">
        <w:t xml:space="preserve"> is uncertain</w:t>
      </w:r>
    </w:p>
    <w:p w14:paraId="6BC030CA" w14:textId="77777777" w:rsidR="00FF245F" w:rsidRPr="00FF245F" w:rsidRDefault="00FF245F" w:rsidP="00FF245F"/>
    <w:p w14:paraId="04C2A169" w14:textId="15431324" w:rsidR="008D400B" w:rsidRDefault="008D400B">
      <w:pPr>
        <w:spacing w:after="0"/>
        <w:rPr>
          <w:rFonts w:ascii="Arial" w:hAnsi="Arial" w:cs="Arial"/>
          <w:b/>
          <w:bCs/>
          <w:iCs/>
          <w:sz w:val="24"/>
          <w:szCs w:val="28"/>
        </w:rPr>
      </w:pPr>
    </w:p>
    <w:p w14:paraId="5E08B1A8" w14:textId="77777777" w:rsidR="00621B0F" w:rsidRDefault="00621B0F">
      <w:pPr>
        <w:spacing w:after="0"/>
        <w:rPr>
          <w:rFonts w:ascii="Arial" w:hAnsi="Arial" w:cs="Arial"/>
          <w:b/>
          <w:bCs/>
          <w:iCs/>
          <w:sz w:val="24"/>
          <w:szCs w:val="28"/>
        </w:rPr>
      </w:pPr>
      <w:bookmarkStart w:id="67" w:name="_Toc529635842"/>
      <w:r>
        <w:br w:type="page"/>
      </w:r>
      <w:bookmarkStart w:id="68" w:name="_GoBack"/>
      <w:bookmarkEnd w:id="68"/>
    </w:p>
    <w:p w14:paraId="138B6979" w14:textId="41C5D853" w:rsidR="000C6450" w:rsidRDefault="000C6450" w:rsidP="000C6450">
      <w:pPr>
        <w:pStyle w:val="Heading2"/>
        <w:jc w:val="center"/>
      </w:pPr>
      <w:r>
        <w:lastRenderedPageBreak/>
        <w:t>Appendix</w:t>
      </w:r>
      <w:bookmarkEnd w:id="67"/>
    </w:p>
    <w:p w14:paraId="665A152E" w14:textId="77777777" w:rsidR="000C6450" w:rsidRPr="00C93A06" w:rsidRDefault="000C6450" w:rsidP="000C6450"/>
    <w:p w14:paraId="28EB77D4" w14:textId="77777777" w:rsidR="000C6450" w:rsidRDefault="000C6450" w:rsidP="000C6450">
      <w:pPr>
        <w:pStyle w:val="Heading4"/>
        <w:jc w:val="center"/>
        <w:rPr>
          <w:b w:val="0"/>
        </w:rPr>
      </w:pPr>
      <w:r>
        <w:rPr>
          <w:b w:val="0"/>
        </w:rPr>
        <w:t>Appendix I – Recipient of Taxable Supply – Extended Legal Definition/Application</w:t>
      </w:r>
    </w:p>
    <w:p w14:paraId="6C60CBFE" w14:textId="77777777" w:rsidR="000C6450" w:rsidRPr="007E6C42" w:rsidRDefault="000C6450" w:rsidP="000C6450">
      <w:pPr>
        <w:pStyle w:val="Heading5"/>
        <w:jc w:val="center"/>
        <w:rPr>
          <w:b w:val="0"/>
          <w:u w:val="single"/>
        </w:rPr>
      </w:pPr>
      <w:r w:rsidRPr="007E6C42">
        <w:rPr>
          <w:b w:val="0"/>
          <w:u w:val="single"/>
        </w:rPr>
        <w:t>“Entity”</w:t>
      </w:r>
    </w:p>
    <w:p w14:paraId="31F85FFC" w14:textId="77777777" w:rsidR="000562B7" w:rsidRDefault="000562B7" w:rsidP="000562B7">
      <w:pPr>
        <w:spacing w:after="0"/>
        <w:rPr>
          <w:rFonts w:ascii="roboto" w:eastAsia="Times New Roman" w:hAnsi="roboto"/>
          <w:sz w:val="24"/>
          <w:lang w:val="en-US" w:eastAsia="en-AU"/>
        </w:rPr>
      </w:pPr>
      <w:r>
        <w:rPr>
          <w:rFonts w:ascii="roboto" w:hAnsi="roboto"/>
          <w:lang w:val="en-US"/>
        </w:rPr>
        <w:t xml:space="preserve">An entity means any of the following: </w:t>
      </w:r>
    </w:p>
    <w:p w14:paraId="20870F3B" w14:textId="77777777" w:rsidR="000562B7" w:rsidRDefault="000562B7" w:rsidP="000562B7">
      <w:pPr>
        <w:numPr>
          <w:ilvl w:val="0"/>
          <w:numId w:val="12"/>
        </w:numPr>
        <w:spacing w:before="100" w:beforeAutospacing="1" w:after="100" w:afterAutospacing="1"/>
        <w:rPr>
          <w:rFonts w:ascii="roboto" w:hAnsi="roboto" w:hint="eastAsia"/>
          <w:lang w:val="en-US"/>
        </w:rPr>
      </w:pPr>
      <w:r>
        <w:rPr>
          <w:rFonts w:ascii="roboto" w:hAnsi="roboto"/>
          <w:lang w:val="en-US"/>
        </w:rPr>
        <w:t>an individual;</w:t>
      </w:r>
    </w:p>
    <w:p w14:paraId="78600540" w14:textId="74BC3B1B" w:rsidR="000562B7" w:rsidRDefault="000562B7" w:rsidP="000562B7">
      <w:pPr>
        <w:numPr>
          <w:ilvl w:val="0"/>
          <w:numId w:val="12"/>
        </w:numPr>
        <w:spacing w:before="100" w:beforeAutospacing="1" w:after="100" w:afterAutospacing="1"/>
        <w:rPr>
          <w:rFonts w:ascii="roboto" w:hAnsi="roboto" w:hint="eastAsia"/>
          <w:lang w:val="en-US"/>
        </w:rPr>
      </w:pPr>
      <w:r>
        <w:rPr>
          <w:rFonts w:ascii="roboto" w:hAnsi="roboto"/>
          <w:lang w:val="en-US"/>
        </w:rPr>
        <w:t>a body corporat</w:t>
      </w:r>
      <w:r>
        <w:rPr>
          <w:rFonts w:ascii="roboto" w:hAnsi="roboto" w:hint="eastAsia"/>
          <w:lang w:val="en-US"/>
        </w:rPr>
        <w:t>e</w:t>
      </w:r>
      <w:r>
        <w:rPr>
          <w:rFonts w:ascii="roboto" w:hAnsi="roboto"/>
          <w:lang w:val="en-US"/>
        </w:rPr>
        <w:t>;</w:t>
      </w:r>
    </w:p>
    <w:p w14:paraId="16B658A5" w14:textId="77777777" w:rsidR="000562B7" w:rsidRDefault="000562B7" w:rsidP="000562B7">
      <w:pPr>
        <w:numPr>
          <w:ilvl w:val="0"/>
          <w:numId w:val="12"/>
        </w:numPr>
        <w:spacing w:before="100" w:beforeAutospacing="1" w:after="100" w:afterAutospacing="1"/>
        <w:rPr>
          <w:rFonts w:ascii="roboto" w:hAnsi="roboto" w:hint="eastAsia"/>
          <w:lang w:val="en-US"/>
        </w:rPr>
      </w:pPr>
      <w:r>
        <w:rPr>
          <w:rFonts w:ascii="roboto" w:hAnsi="roboto"/>
          <w:lang w:val="en-US"/>
        </w:rPr>
        <w:t>a body politic;</w:t>
      </w:r>
    </w:p>
    <w:p w14:paraId="6C737719" w14:textId="77777777" w:rsidR="000562B7" w:rsidRDefault="000562B7" w:rsidP="000562B7">
      <w:pPr>
        <w:numPr>
          <w:ilvl w:val="0"/>
          <w:numId w:val="12"/>
        </w:numPr>
        <w:spacing w:before="100" w:beforeAutospacing="1" w:after="100" w:afterAutospacing="1"/>
        <w:rPr>
          <w:rFonts w:ascii="roboto" w:hAnsi="roboto" w:hint="eastAsia"/>
          <w:lang w:val="en-US"/>
        </w:rPr>
      </w:pPr>
      <w:r>
        <w:rPr>
          <w:rFonts w:ascii="roboto" w:hAnsi="roboto"/>
          <w:lang w:val="en-US"/>
        </w:rPr>
        <w:t>a partnership;</w:t>
      </w:r>
    </w:p>
    <w:p w14:paraId="24ACED06" w14:textId="77777777" w:rsidR="000562B7" w:rsidRDefault="000562B7" w:rsidP="000562B7">
      <w:pPr>
        <w:numPr>
          <w:ilvl w:val="0"/>
          <w:numId w:val="12"/>
        </w:numPr>
        <w:spacing w:before="100" w:beforeAutospacing="1" w:after="100" w:afterAutospacing="1"/>
        <w:rPr>
          <w:rFonts w:ascii="roboto" w:hAnsi="roboto" w:hint="eastAsia"/>
          <w:lang w:val="en-US"/>
        </w:rPr>
      </w:pPr>
      <w:r>
        <w:rPr>
          <w:rFonts w:ascii="roboto" w:hAnsi="roboto"/>
          <w:lang w:val="en-US"/>
        </w:rPr>
        <w:t>any other unincorporated association or body of persons;</w:t>
      </w:r>
    </w:p>
    <w:p w14:paraId="190DCB3C" w14:textId="77777777" w:rsidR="000562B7" w:rsidRDefault="000562B7" w:rsidP="000562B7">
      <w:pPr>
        <w:numPr>
          <w:ilvl w:val="0"/>
          <w:numId w:val="12"/>
        </w:numPr>
        <w:spacing w:before="100" w:beforeAutospacing="1" w:after="100" w:afterAutospacing="1"/>
        <w:rPr>
          <w:rFonts w:ascii="roboto" w:hAnsi="roboto" w:hint="eastAsia"/>
          <w:lang w:val="en-US"/>
        </w:rPr>
      </w:pPr>
      <w:r>
        <w:rPr>
          <w:rFonts w:ascii="roboto" w:hAnsi="roboto"/>
          <w:lang w:val="en-US"/>
        </w:rPr>
        <w:t>a trust; or</w:t>
      </w:r>
    </w:p>
    <w:p w14:paraId="413A7E49" w14:textId="77777777" w:rsidR="000562B7" w:rsidRDefault="000562B7" w:rsidP="000562B7">
      <w:pPr>
        <w:numPr>
          <w:ilvl w:val="0"/>
          <w:numId w:val="12"/>
        </w:numPr>
        <w:spacing w:before="100" w:beforeAutospacing="1" w:after="100" w:afterAutospacing="1"/>
        <w:rPr>
          <w:rFonts w:ascii="roboto" w:hAnsi="roboto" w:hint="eastAsia"/>
          <w:lang w:val="en-US"/>
        </w:rPr>
      </w:pPr>
      <w:r>
        <w:rPr>
          <w:rFonts w:ascii="roboto" w:hAnsi="roboto"/>
          <w:lang w:val="en-US"/>
        </w:rPr>
        <w:t>a superannuation fund.</w:t>
      </w:r>
    </w:p>
    <w:p w14:paraId="7C0B86EA" w14:textId="77777777" w:rsidR="000562B7" w:rsidRDefault="000562B7" w:rsidP="000562B7">
      <w:pPr>
        <w:spacing w:after="0"/>
        <w:rPr>
          <w:rFonts w:ascii="roboto" w:hAnsi="roboto" w:hint="eastAsia"/>
          <w:lang w:val="en-US"/>
        </w:rPr>
      </w:pPr>
      <w:r>
        <w:rPr>
          <w:rFonts w:ascii="roboto" w:hAnsi="roboto"/>
          <w:lang w:val="en-US"/>
        </w:rPr>
        <w:t xml:space="preserve">Generally it will cover all types of legal persons. </w:t>
      </w:r>
      <w:r>
        <w:rPr>
          <w:rFonts w:ascii="roboto" w:hAnsi="roboto"/>
          <w:lang w:val="en-US"/>
        </w:rPr>
        <w:br/>
      </w:r>
      <w:r>
        <w:rPr>
          <w:rFonts w:ascii="roboto" w:hAnsi="roboto"/>
          <w:i/>
          <w:iCs/>
          <w:lang w:val="en-US"/>
        </w:rPr>
        <w:t xml:space="preserve">s 184-1(1) </w:t>
      </w:r>
    </w:p>
    <w:p w14:paraId="6A711A78" w14:textId="6143BB63" w:rsidR="000C6450" w:rsidRDefault="000562B7" w:rsidP="000562B7">
      <w:pPr>
        <w:pStyle w:val="Heading5"/>
        <w:jc w:val="center"/>
        <w:rPr>
          <w:b w:val="0"/>
          <w:u w:val="single"/>
        </w:rPr>
      </w:pPr>
      <w:r>
        <w:rPr>
          <w:b w:val="0"/>
          <w:u w:val="single"/>
        </w:rPr>
        <w:t xml:space="preserve"> </w:t>
      </w:r>
      <w:r w:rsidR="000C6450">
        <w:rPr>
          <w:b w:val="0"/>
          <w:u w:val="single"/>
        </w:rPr>
        <w:t>“Consideration”</w:t>
      </w:r>
    </w:p>
    <w:p w14:paraId="1011699A" w14:textId="77777777" w:rsidR="000C6450" w:rsidRDefault="000C6450" w:rsidP="000C6450"/>
    <w:p w14:paraId="070D0407" w14:textId="5465D2C0" w:rsidR="000C6450" w:rsidRPr="007E6C42" w:rsidRDefault="000C6450" w:rsidP="000C6450">
      <w:pPr>
        <w:spacing w:after="100"/>
        <w:rPr>
          <w:rFonts w:ascii="roboto" w:eastAsia="Times New Roman" w:hAnsi="roboto"/>
          <w:sz w:val="24"/>
          <w:lang w:val="en-US" w:eastAsia="en-AU"/>
        </w:rPr>
      </w:pPr>
      <w:r w:rsidRPr="007E6C42">
        <w:rPr>
          <w:rFonts w:ascii="roboto" w:eastAsia="Times New Roman" w:hAnsi="roboto"/>
          <w:sz w:val="24"/>
          <w:lang w:val="en-US" w:eastAsia="en-AU"/>
        </w:rPr>
        <w:t xml:space="preserve">Consideration includes any payment, or any act or forbearance, in connection with a supply of anything or in response to or for the inducement of a supply of anything. </w:t>
      </w:r>
      <w:r w:rsidRPr="007E6C42">
        <w:rPr>
          <w:rFonts w:ascii="roboto" w:eastAsia="Times New Roman" w:hAnsi="roboto"/>
          <w:sz w:val="24"/>
          <w:lang w:val="en-US" w:eastAsia="en-AU"/>
        </w:rPr>
        <w:br/>
      </w:r>
      <w:r w:rsidRPr="007E6C42">
        <w:rPr>
          <w:rFonts w:ascii="roboto" w:eastAsia="Times New Roman" w:hAnsi="roboto"/>
          <w:sz w:val="24"/>
          <w:lang w:val="en-US" w:eastAsia="en-AU"/>
        </w:rPr>
        <w:br/>
      </w:r>
      <w:r w:rsidRPr="007E6C42">
        <w:rPr>
          <w:rFonts w:ascii="roboto" w:eastAsia="Times New Roman" w:hAnsi="roboto"/>
          <w:b/>
          <w:bCs/>
          <w:sz w:val="24"/>
          <w:lang w:val="en-US" w:eastAsia="en-AU"/>
        </w:rPr>
        <w:t>However, a purchaser does not have a GST withholding obligation at the time they pay a genuine deposit.</w:t>
      </w:r>
      <w:r w:rsidR="000562B7">
        <w:rPr>
          <w:rFonts w:ascii="roboto" w:eastAsia="Times New Roman" w:hAnsi="roboto"/>
          <w:i/>
          <w:iCs/>
          <w:sz w:val="24"/>
          <w:lang w:val="en-US" w:eastAsia="en-AU"/>
        </w:rPr>
        <w:t xml:space="preserve"> </w:t>
      </w:r>
      <w:r w:rsidRPr="007E6C42">
        <w:rPr>
          <w:rFonts w:ascii="roboto" w:eastAsia="Times New Roman" w:hAnsi="roboto"/>
          <w:i/>
          <w:iCs/>
          <w:sz w:val="24"/>
          <w:lang w:val="en-US" w:eastAsia="en-AU"/>
        </w:rPr>
        <w:t xml:space="preserve">s 14-250(4) </w:t>
      </w:r>
      <w:r w:rsidRPr="007E6C42">
        <w:rPr>
          <w:rFonts w:ascii="roboto" w:eastAsia="Times New Roman" w:hAnsi="roboto"/>
          <w:sz w:val="24"/>
          <w:lang w:val="en-US" w:eastAsia="en-AU"/>
        </w:rPr>
        <w:br/>
      </w:r>
      <w:r w:rsidRPr="007E6C42">
        <w:rPr>
          <w:rFonts w:ascii="roboto" w:eastAsia="Times New Roman" w:hAnsi="roboto"/>
          <w:sz w:val="24"/>
          <w:lang w:val="en-US" w:eastAsia="en-AU"/>
        </w:rPr>
        <w:br/>
        <w:t xml:space="preserve">For further information on: </w:t>
      </w:r>
      <w:r w:rsidRPr="007E6C42">
        <w:rPr>
          <w:rFonts w:ascii="roboto" w:eastAsia="Times New Roman" w:hAnsi="roboto"/>
          <w:sz w:val="24"/>
          <w:lang w:val="en-US" w:eastAsia="en-AU"/>
        </w:rPr>
        <w:br/>
      </w:r>
      <w:r w:rsidRPr="007E6C42">
        <w:rPr>
          <w:rFonts w:ascii="roboto" w:eastAsia="Times New Roman" w:hAnsi="roboto"/>
          <w:sz w:val="24"/>
          <w:lang w:val="en-US" w:eastAsia="en-AU"/>
        </w:rPr>
        <w:br/>
      </w:r>
      <w:r w:rsidRPr="007E6C42">
        <w:rPr>
          <w:rFonts w:ascii="roboto" w:eastAsia="Times New Roman" w:hAnsi="roboto"/>
          <w:b/>
          <w:bCs/>
          <w:sz w:val="24"/>
          <w:lang w:val="en-US" w:eastAsia="en-AU"/>
        </w:rPr>
        <w:t xml:space="preserve">Sinking Funds &amp; Body Corporate </w:t>
      </w:r>
      <w:r w:rsidRPr="007E6C42">
        <w:rPr>
          <w:rFonts w:ascii="roboto" w:eastAsia="Times New Roman" w:hAnsi="roboto"/>
          <w:sz w:val="24"/>
          <w:lang w:val="en-US" w:eastAsia="en-AU"/>
        </w:rPr>
        <w:t xml:space="preserve">See </w:t>
      </w:r>
      <w:r w:rsidRPr="007E6C42">
        <w:rPr>
          <w:rFonts w:ascii="roboto" w:eastAsia="Times New Roman" w:hAnsi="roboto"/>
          <w:i/>
          <w:iCs/>
          <w:sz w:val="24"/>
          <w:lang w:val="en-US" w:eastAsia="en-AU"/>
        </w:rPr>
        <w:t xml:space="preserve">Body Corporate, Villa Edgewater Cts 23092 v FCT (2004) </w:t>
      </w:r>
      <w:r w:rsidRPr="007E6C42">
        <w:rPr>
          <w:rFonts w:ascii="roboto" w:eastAsia="Times New Roman" w:hAnsi="roboto"/>
          <w:sz w:val="24"/>
          <w:lang w:val="en-US" w:eastAsia="en-AU"/>
        </w:rPr>
        <w:t xml:space="preserve">(2004) 55 ATR 1162. </w:t>
      </w:r>
      <w:r w:rsidRPr="007E6C42">
        <w:rPr>
          <w:rFonts w:ascii="roboto" w:eastAsia="Times New Roman" w:hAnsi="roboto"/>
          <w:sz w:val="24"/>
          <w:lang w:val="en-US" w:eastAsia="en-AU"/>
        </w:rPr>
        <w:br/>
      </w:r>
      <w:r w:rsidRPr="007E6C42">
        <w:rPr>
          <w:rFonts w:ascii="roboto" w:eastAsia="Times New Roman" w:hAnsi="roboto"/>
          <w:b/>
          <w:bCs/>
          <w:sz w:val="24"/>
          <w:lang w:val="en-US" w:eastAsia="en-AU"/>
        </w:rPr>
        <w:t xml:space="preserve">Voluntary </w:t>
      </w:r>
      <w:r w:rsidRPr="007E6C42">
        <w:rPr>
          <w:rFonts w:ascii="roboto" w:eastAsia="Times New Roman" w:hAnsi="roboto"/>
          <w:sz w:val="24"/>
          <w:lang w:val="en-US" w:eastAsia="en-AU"/>
        </w:rPr>
        <w:t>- Generally, it does not matter whether the con</w:t>
      </w:r>
      <w:r w:rsidR="000562B7">
        <w:rPr>
          <w:rFonts w:ascii="roboto" w:eastAsia="Times New Roman" w:hAnsi="roboto"/>
          <w:sz w:val="24"/>
          <w:lang w:val="en-US" w:eastAsia="en-AU"/>
        </w:rPr>
        <w:t>sideration was voluntary or not.</w:t>
      </w:r>
      <w:r w:rsidRPr="007E6C42">
        <w:rPr>
          <w:rFonts w:ascii="roboto" w:eastAsia="Times New Roman" w:hAnsi="roboto"/>
          <w:sz w:val="24"/>
          <w:lang w:val="en-US" w:eastAsia="en-AU"/>
        </w:rPr>
        <w:t xml:space="preserve"> </w:t>
      </w:r>
      <w:r w:rsidRPr="007E6C42">
        <w:rPr>
          <w:rFonts w:ascii="roboto" w:eastAsia="Times New Roman" w:hAnsi="roboto"/>
          <w:i/>
          <w:iCs/>
          <w:sz w:val="24"/>
          <w:lang w:val="en-US" w:eastAsia="en-AU"/>
        </w:rPr>
        <w:t xml:space="preserve">s 9 -15(2) </w:t>
      </w:r>
      <w:r w:rsidRPr="007E6C42">
        <w:rPr>
          <w:rFonts w:ascii="roboto" w:eastAsia="Times New Roman" w:hAnsi="roboto"/>
          <w:sz w:val="24"/>
          <w:lang w:val="en-US" w:eastAsia="en-AU"/>
        </w:rPr>
        <w:br/>
      </w:r>
      <w:r w:rsidRPr="007E6C42">
        <w:rPr>
          <w:rFonts w:ascii="roboto" w:eastAsia="Times New Roman" w:hAnsi="roboto"/>
          <w:b/>
          <w:bCs/>
          <w:sz w:val="24"/>
          <w:lang w:val="en-US" w:eastAsia="en-AU"/>
        </w:rPr>
        <w:t xml:space="preserve">Court Ordered </w:t>
      </w:r>
      <w:r w:rsidRPr="007E6C42">
        <w:rPr>
          <w:rFonts w:ascii="roboto" w:eastAsia="Times New Roman" w:hAnsi="roboto"/>
          <w:sz w:val="24"/>
          <w:lang w:val="en-US" w:eastAsia="en-AU"/>
        </w:rPr>
        <w:t>- Includes compliance with an order of, or a settlement relating to proceedings before a court, tribunal or other body th</w:t>
      </w:r>
      <w:r w:rsidR="000562B7">
        <w:rPr>
          <w:rFonts w:ascii="roboto" w:eastAsia="Times New Roman" w:hAnsi="roboto"/>
          <w:sz w:val="24"/>
          <w:lang w:val="en-US" w:eastAsia="en-AU"/>
        </w:rPr>
        <w:t>at has the power to make orders.</w:t>
      </w:r>
      <w:r w:rsidRPr="007E6C42">
        <w:rPr>
          <w:rFonts w:ascii="roboto" w:eastAsia="Times New Roman" w:hAnsi="roboto"/>
          <w:sz w:val="24"/>
          <w:lang w:val="en-US" w:eastAsia="en-AU"/>
        </w:rPr>
        <w:t xml:space="preserve"> </w:t>
      </w:r>
      <w:r w:rsidRPr="007E6C42">
        <w:rPr>
          <w:rFonts w:ascii="roboto" w:eastAsia="Times New Roman" w:hAnsi="roboto"/>
          <w:i/>
          <w:iCs/>
          <w:sz w:val="24"/>
          <w:lang w:val="en-US" w:eastAsia="en-AU"/>
        </w:rPr>
        <w:t xml:space="preserve">s 9-15(2A) </w:t>
      </w:r>
      <w:r w:rsidRPr="007E6C42">
        <w:rPr>
          <w:rFonts w:ascii="roboto" w:eastAsia="Times New Roman" w:hAnsi="roboto"/>
          <w:sz w:val="24"/>
          <w:lang w:val="en-US" w:eastAsia="en-AU"/>
        </w:rPr>
        <w:br/>
      </w:r>
      <w:r w:rsidRPr="007E6C42">
        <w:rPr>
          <w:rFonts w:ascii="roboto" w:eastAsia="Times New Roman" w:hAnsi="roboto"/>
          <w:b/>
          <w:bCs/>
          <w:sz w:val="24"/>
          <w:lang w:val="en-US" w:eastAsia="en-AU"/>
        </w:rPr>
        <w:t xml:space="preserve">Charity </w:t>
      </w:r>
      <w:r w:rsidRPr="007E6C42">
        <w:rPr>
          <w:rFonts w:ascii="roboto" w:eastAsia="Times New Roman" w:hAnsi="roboto"/>
          <w:sz w:val="24"/>
          <w:lang w:val="en-US" w:eastAsia="en-AU"/>
        </w:rPr>
        <w:t>A gift provided voluntarily, to a non-profit body will generally not be considered the provision of consideration so long as the provider does not receive an advantage of material character</w:t>
      </w:r>
      <w:r w:rsidR="000562B7">
        <w:rPr>
          <w:rFonts w:ascii="roboto" w:eastAsia="Times New Roman" w:hAnsi="roboto"/>
          <w:sz w:val="24"/>
          <w:lang w:val="en-US" w:eastAsia="en-AU"/>
        </w:rPr>
        <w:t>.</w:t>
      </w:r>
      <w:r w:rsidRPr="007E6C42">
        <w:rPr>
          <w:rFonts w:ascii="roboto" w:eastAsia="Times New Roman" w:hAnsi="roboto"/>
          <w:sz w:val="24"/>
          <w:lang w:val="en-US" w:eastAsia="en-AU"/>
        </w:rPr>
        <w:t xml:space="preserve"> </w:t>
      </w:r>
      <w:r w:rsidRPr="007E6C42">
        <w:rPr>
          <w:rFonts w:ascii="roboto" w:eastAsia="Times New Roman" w:hAnsi="roboto"/>
          <w:i/>
          <w:iCs/>
          <w:sz w:val="24"/>
          <w:lang w:val="en-US" w:eastAsia="en-AU"/>
        </w:rPr>
        <w:t xml:space="preserve">Taxation Ruling GSTR 2000/11 paras 57-65 </w:t>
      </w:r>
      <w:r w:rsidRPr="007E6C42">
        <w:rPr>
          <w:rFonts w:ascii="roboto" w:eastAsia="Times New Roman" w:hAnsi="roboto"/>
          <w:sz w:val="24"/>
          <w:lang w:val="en-US" w:eastAsia="en-AU"/>
        </w:rPr>
        <w:t xml:space="preserve">; </w:t>
      </w:r>
      <w:r w:rsidRPr="007E6C42">
        <w:rPr>
          <w:rFonts w:ascii="roboto" w:eastAsia="Times New Roman" w:hAnsi="roboto"/>
          <w:i/>
          <w:iCs/>
          <w:sz w:val="24"/>
          <w:lang w:val="en-US" w:eastAsia="en-AU"/>
        </w:rPr>
        <w:t xml:space="preserve">Federal Commissioner of Taxation v McPhail </w:t>
      </w:r>
      <w:r w:rsidRPr="007E6C42">
        <w:rPr>
          <w:rFonts w:ascii="roboto" w:eastAsia="Times New Roman" w:hAnsi="roboto"/>
          <w:sz w:val="24"/>
          <w:lang w:val="en-US" w:eastAsia="en-AU"/>
        </w:rPr>
        <w:t>(1968) 117 CLR 111.</w:t>
      </w:r>
    </w:p>
    <w:p w14:paraId="1960342C" w14:textId="77777777" w:rsidR="000C6450" w:rsidRDefault="000C6450" w:rsidP="000C6450"/>
    <w:p w14:paraId="1ABE353B" w14:textId="77777777" w:rsidR="000C6450" w:rsidRDefault="000C6450" w:rsidP="000C6450">
      <w:pPr>
        <w:pStyle w:val="Heading5"/>
        <w:jc w:val="center"/>
        <w:rPr>
          <w:b w:val="0"/>
          <w:u w:val="single"/>
        </w:rPr>
      </w:pPr>
      <w:r>
        <w:rPr>
          <w:b w:val="0"/>
          <w:u w:val="single"/>
        </w:rPr>
        <w:t>“Enterprise”</w:t>
      </w:r>
    </w:p>
    <w:p w14:paraId="0E0CE996" w14:textId="77777777" w:rsidR="000C6450" w:rsidRDefault="000C6450" w:rsidP="000C6450"/>
    <w:p w14:paraId="2069C81B" w14:textId="77777777" w:rsidR="000C6450" w:rsidRPr="007E6C42" w:rsidRDefault="000C6450" w:rsidP="000C6450">
      <w:pPr>
        <w:spacing w:after="0"/>
        <w:rPr>
          <w:rFonts w:ascii="roboto" w:eastAsia="Times New Roman" w:hAnsi="roboto"/>
          <w:sz w:val="24"/>
          <w:lang w:val="en-US" w:eastAsia="en-AU"/>
        </w:rPr>
      </w:pPr>
      <w:r w:rsidRPr="007E6C42">
        <w:rPr>
          <w:rFonts w:ascii="roboto" w:eastAsia="Times New Roman" w:hAnsi="roboto"/>
          <w:sz w:val="24"/>
          <w:lang w:val="en-US" w:eastAsia="en-AU"/>
        </w:rPr>
        <w:t xml:space="preserve">An enterprise is an activity, or a series of activities, done: </w:t>
      </w:r>
    </w:p>
    <w:p w14:paraId="152E7885" w14:textId="572954DC" w:rsidR="000C6450" w:rsidRPr="007E6C42" w:rsidRDefault="000C6450" w:rsidP="000C6450">
      <w:pPr>
        <w:numPr>
          <w:ilvl w:val="0"/>
          <w:numId w:val="5"/>
        </w:numPr>
        <w:spacing w:before="100" w:beforeAutospacing="1" w:after="100" w:afterAutospacing="1"/>
        <w:rPr>
          <w:rFonts w:ascii="roboto" w:eastAsia="Times New Roman" w:hAnsi="roboto"/>
          <w:sz w:val="24"/>
          <w:lang w:val="en-US" w:eastAsia="en-AU"/>
        </w:rPr>
      </w:pPr>
      <w:r w:rsidRPr="007E6C42">
        <w:rPr>
          <w:rFonts w:ascii="roboto" w:eastAsia="Times New Roman" w:hAnsi="roboto"/>
          <w:sz w:val="24"/>
          <w:lang w:val="en-US" w:eastAsia="en-AU"/>
        </w:rPr>
        <w:t>On a regular or continuous basis, in the form of a lease, license or other grant of an interest in property</w:t>
      </w:r>
      <w:r w:rsidR="000562B7">
        <w:rPr>
          <w:rFonts w:ascii="roboto" w:eastAsia="Times New Roman" w:hAnsi="roboto"/>
          <w:sz w:val="24"/>
          <w:lang w:val="en-US" w:eastAsia="en-AU"/>
        </w:rPr>
        <w:t>;</w:t>
      </w:r>
    </w:p>
    <w:p w14:paraId="493EAD0B" w14:textId="1C1F5636" w:rsidR="000C6450" w:rsidRPr="000562B7" w:rsidRDefault="000C6450" w:rsidP="000562B7">
      <w:pPr>
        <w:numPr>
          <w:ilvl w:val="0"/>
          <w:numId w:val="5"/>
        </w:numPr>
        <w:spacing w:before="100" w:beforeAutospacing="1" w:after="100" w:afterAutospacing="1"/>
        <w:rPr>
          <w:rFonts w:ascii="roboto" w:eastAsia="Times New Roman" w:hAnsi="roboto"/>
          <w:sz w:val="24"/>
          <w:lang w:val="en-US" w:eastAsia="en-AU"/>
        </w:rPr>
      </w:pPr>
      <w:r w:rsidRPr="007E6C42">
        <w:rPr>
          <w:rFonts w:ascii="roboto" w:eastAsia="Times New Roman" w:hAnsi="roboto"/>
          <w:sz w:val="24"/>
          <w:lang w:val="en-US" w:eastAsia="en-AU"/>
        </w:rPr>
        <w:t>In the form a business - this includes any profession, trade employment, vocation or calling but does not include occupation as an employee;</w:t>
      </w:r>
      <w:r w:rsidRPr="000562B7">
        <w:rPr>
          <w:rFonts w:ascii="roboto" w:eastAsia="Times New Roman" w:hAnsi="roboto"/>
          <w:i/>
          <w:iCs/>
          <w:sz w:val="24"/>
          <w:lang w:val="en-US" w:eastAsia="en-AU"/>
        </w:rPr>
        <w:t>s 195-1</w:t>
      </w:r>
    </w:p>
    <w:p w14:paraId="048156AB" w14:textId="77777777" w:rsidR="000C6450" w:rsidRPr="007E6C42" w:rsidRDefault="000C6450" w:rsidP="000C6450">
      <w:pPr>
        <w:numPr>
          <w:ilvl w:val="0"/>
          <w:numId w:val="5"/>
        </w:numPr>
        <w:spacing w:before="100" w:beforeAutospacing="1" w:after="100" w:afterAutospacing="1"/>
        <w:rPr>
          <w:rFonts w:ascii="roboto" w:eastAsia="Times New Roman" w:hAnsi="roboto"/>
          <w:sz w:val="24"/>
          <w:lang w:val="en-US" w:eastAsia="en-AU"/>
        </w:rPr>
      </w:pPr>
      <w:r w:rsidRPr="007E6C42">
        <w:rPr>
          <w:rFonts w:ascii="roboto" w:eastAsia="Times New Roman" w:hAnsi="roboto"/>
          <w:sz w:val="24"/>
          <w:lang w:val="en-US" w:eastAsia="en-AU"/>
        </w:rPr>
        <w:lastRenderedPageBreak/>
        <w:t>In the form o</w:t>
      </w:r>
      <w:r>
        <w:rPr>
          <w:rFonts w:ascii="roboto" w:eastAsia="Times New Roman" w:hAnsi="roboto"/>
          <w:sz w:val="24"/>
          <w:lang w:val="en-US" w:eastAsia="en-AU"/>
        </w:rPr>
        <w:t>f an adventure or concern in th</w:t>
      </w:r>
      <w:r w:rsidRPr="007E6C42">
        <w:rPr>
          <w:rFonts w:ascii="roboto" w:eastAsia="Times New Roman" w:hAnsi="roboto"/>
          <w:sz w:val="24"/>
          <w:lang w:val="en-US" w:eastAsia="en-AU"/>
        </w:rPr>
        <w:t>e</w:t>
      </w:r>
      <w:r>
        <w:rPr>
          <w:rFonts w:ascii="roboto" w:eastAsia="Times New Roman" w:hAnsi="roboto"/>
          <w:sz w:val="24"/>
          <w:lang w:val="en-US" w:eastAsia="en-AU"/>
        </w:rPr>
        <w:t xml:space="preserve"> </w:t>
      </w:r>
      <w:r w:rsidRPr="007E6C42">
        <w:rPr>
          <w:rFonts w:ascii="roboto" w:eastAsia="Times New Roman" w:hAnsi="roboto"/>
          <w:sz w:val="24"/>
          <w:lang w:val="en-US" w:eastAsia="en-AU"/>
        </w:rPr>
        <w:t>nature of trade</w:t>
      </w:r>
      <w:r>
        <w:rPr>
          <w:rFonts w:ascii="roboto" w:eastAsia="Times New Roman" w:hAnsi="roboto"/>
          <w:sz w:val="24"/>
          <w:lang w:val="en-US" w:eastAsia="en-AU"/>
        </w:rPr>
        <w:t xml:space="preserve"> </w:t>
      </w:r>
      <w:r w:rsidRPr="007E6C42">
        <w:rPr>
          <w:rFonts w:ascii="roboto" w:eastAsia="Times New Roman" w:hAnsi="roboto"/>
          <w:i/>
          <w:iCs/>
          <w:sz w:val="24"/>
          <w:lang w:val="en-US" w:eastAsia="en-AU"/>
        </w:rPr>
        <w:t xml:space="preserve">Taxation Ruling MT 2000/1 para 25 </w:t>
      </w:r>
    </w:p>
    <w:p w14:paraId="70E67F29" w14:textId="77777777" w:rsidR="000C6450" w:rsidRPr="007E6C42" w:rsidRDefault="000C6450" w:rsidP="000C6450"/>
    <w:p w14:paraId="55A94C11" w14:textId="77777777" w:rsidR="000C6450" w:rsidRDefault="000C6450" w:rsidP="000C6450">
      <w:pPr>
        <w:pStyle w:val="Heading5"/>
        <w:jc w:val="center"/>
        <w:rPr>
          <w:b w:val="0"/>
          <w:u w:val="single"/>
        </w:rPr>
      </w:pPr>
      <w:r>
        <w:rPr>
          <w:b w:val="0"/>
          <w:u w:val="single"/>
        </w:rPr>
        <w:t>“Carrying on an Enterprise”</w:t>
      </w:r>
    </w:p>
    <w:p w14:paraId="5AD811E6" w14:textId="77777777" w:rsidR="000C6450" w:rsidRDefault="000C6450" w:rsidP="000C6450"/>
    <w:p w14:paraId="2E3389B6" w14:textId="77777777" w:rsidR="000C6450" w:rsidRPr="007E6C42" w:rsidRDefault="000C6450" w:rsidP="000C6450">
      <w:pPr>
        <w:spacing w:after="100"/>
        <w:rPr>
          <w:rFonts w:ascii="roboto" w:eastAsia="Times New Roman" w:hAnsi="roboto"/>
          <w:sz w:val="24"/>
          <w:lang w:val="en-US" w:eastAsia="en-AU"/>
        </w:rPr>
      </w:pPr>
      <w:r w:rsidRPr="007E6C42">
        <w:rPr>
          <w:rFonts w:ascii="roboto" w:eastAsia="Times New Roman" w:hAnsi="roboto"/>
          <w:sz w:val="24"/>
          <w:lang w:val="en-US" w:eastAsia="en-AU"/>
        </w:rPr>
        <w:t xml:space="preserve">'Carrying on an enterprise' includes doing anything in the course of the commencement or termination of the enterprise. </w:t>
      </w:r>
      <w:r w:rsidRPr="007E6C42">
        <w:rPr>
          <w:rFonts w:ascii="roboto" w:eastAsia="Times New Roman" w:hAnsi="roboto"/>
          <w:i/>
          <w:iCs/>
          <w:sz w:val="24"/>
          <w:lang w:val="en-US" w:eastAsia="en-AU"/>
        </w:rPr>
        <w:t xml:space="preserve">s 195-1 </w:t>
      </w:r>
    </w:p>
    <w:p w14:paraId="0A36C6D7" w14:textId="77777777" w:rsidR="000C6450" w:rsidRPr="007E6C42" w:rsidRDefault="000C6450" w:rsidP="000C6450"/>
    <w:p w14:paraId="7276D0A9" w14:textId="77777777" w:rsidR="000C6450" w:rsidRDefault="000C6450" w:rsidP="000C6450">
      <w:pPr>
        <w:pStyle w:val="Heading5"/>
        <w:jc w:val="center"/>
        <w:rPr>
          <w:b w:val="0"/>
          <w:u w:val="single"/>
        </w:rPr>
      </w:pPr>
      <w:r>
        <w:rPr>
          <w:b w:val="0"/>
          <w:u w:val="single"/>
        </w:rPr>
        <w:t>“Supply (real property) connected with Australia”</w:t>
      </w:r>
    </w:p>
    <w:p w14:paraId="532FEA31" w14:textId="77777777" w:rsidR="000C6450" w:rsidRDefault="000C6450" w:rsidP="000C6450"/>
    <w:p w14:paraId="70382AF2" w14:textId="77777777" w:rsidR="000C6450" w:rsidRPr="007E6C42" w:rsidRDefault="000C6450" w:rsidP="000C6450">
      <w:pPr>
        <w:spacing w:after="0"/>
        <w:rPr>
          <w:rFonts w:ascii="roboto" w:eastAsia="Times New Roman" w:hAnsi="roboto"/>
          <w:sz w:val="24"/>
          <w:lang w:val="en-US" w:eastAsia="en-AU"/>
        </w:rPr>
      </w:pPr>
      <w:r w:rsidRPr="007E6C42">
        <w:rPr>
          <w:rFonts w:ascii="roboto" w:eastAsia="Times New Roman" w:hAnsi="roboto"/>
          <w:sz w:val="24"/>
          <w:lang w:val="en-US" w:eastAsia="en-AU"/>
        </w:rPr>
        <w:t xml:space="preserve">A supply of real property is connected with Australia if the real property or the land to which the real property relates is in Australia. </w:t>
      </w:r>
      <w:r w:rsidRPr="007E6C42">
        <w:rPr>
          <w:rFonts w:ascii="roboto" w:eastAsia="Times New Roman" w:hAnsi="roboto"/>
          <w:i/>
          <w:iCs/>
          <w:sz w:val="24"/>
          <w:lang w:val="en-US" w:eastAsia="en-AU"/>
        </w:rPr>
        <w:t>s9-25(4)</w:t>
      </w:r>
      <w:r w:rsidRPr="007E6C42">
        <w:rPr>
          <w:rFonts w:ascii="roboto" w:eastAsia="Times New Roman" w:hAnsi="roboto"/>
          <w:sz w:val="24"/>
          <w:lang w:val="en-US" w:eastAsia="en-AU"/>
        </w:rPr>
        <w:t xml:space="preserve">&amp; </w:t>
      </w:r>
      <w:r w:rsidRPr="007E6C42">
        <w:rPr>
          <w:rFonts w:ascii="roboto" w:eastAsia="Times New Roman" w:hAnsi="roboto"/>
          <w:i/>
          <w:iCs/>
          <w:sz w:val="24"/>
          <w:lang w:val="en-US" w:eastAsia="en-AU"/>
        </w:rPr>
        <w:t xml:space="preserve">Taxation Ruling GSTD 2004/3 para 2 </w:t>
      </w:r>
      <w:r w:rsidRPr="007E6C42">
        <w:rPr>
          <w:rFonts w:ascii="roboto" w:eastAsia="Times New Roman" w:hAnsi="roboto"/>
          <w:sz w:val="24"/>
          <w:lang w:val="en-US" w:eastAsia="en-AU"/>
        </w:rPr>
        <w:br/>
      </w:r>
      <w:r w:rsidRPr="007E6C42">
        <w:rPr>
          <w:rFonts w:ascii="roboto" w:eastAsia="Times New Roman" w:hAnsi="roboto"/>
          <w:sz w:val="24"/>
          <w:lang w:val="en-US" w:eastAsia="en-AU"/>
        </w:rPr>
        <w:br/>
        <w:t xml:space="preserve">Real property includes: </w:t>
      </w:r>
    </w:p>
    <w:p w14:paraId="35D47B41" w14:textId="77777777" w:rsidR="000C6450" w:rsidRPr="007E6C42" w:rsidRDefault="000C6450" w:rsidP="000C6450">
      <w:pPr>
        <w:numPr>
          <w:ilvl w:val="0"/>
          <w:numId w:val="6"/>
        </w:numPr>
        <w:spacing w:before="100" w:beforeAutospacing="1" w:after="100" w:afterAutospacing="1"/>
        <w:rPr>
          <w:rFonts w:ascii="roboto" w:eastAsia="Times New Roman" w:hAnsi="roboto"/>
          <w:sz w:val="24"/>
          <w:lang w:val="en-US" w:eastAsia="en-AU"/>
        </w:rPr>
      </w:pPr>
      <w:r w:rsidRPr="007E6C42">
        <w:rPr>
          <w:rFonts w:ascii="roboto" w:eastAsia="Times New Roman" w:hAnsi="roboto"/>
          <w:sz w:val="24"/>
          <w:lang w:val="en-US" w:eastAsia="en-AU"/>
        </w:rPr>
        <w:t xml:space="preserve">any interest in or right over land; </w:t>
      </w:r>
    </w:p>
    <w:p w14:paraId="33893179" w14:textId="77777777" w:rsidR="000C6450" w:rsidRPr="007E6C42" w:rsidRDefault="000C6450" w:rsidP="000C6450">
      <w:pPr>
        <w:numPr>
          <w:ilvl w:val="0"/>
          <w:numId w:val="6"/>
        </w:numPr>
        <w:spacing w:before="100" w:beforeAutospacing="1" w:after="100" w:afterAutospacing="1"/>
        <w:rPr>
          <w:rFonts w:ascii="roboto" w:eastAsia="Times New Roman" w:hAnsi="roboto"/>
          <w:sz w:val="24"/>
          <w:lang w:val="en-US" w:eastAsia="en-AU"/>
        </w:rPr>
      </w:pPr>
      <w:r w:rsidRPr="007E6C42">
        <w:rPr>
          <w:rFonts w:ascii="roboto" w:eastAsia="Times New Roman" w:hAnsi="roboto"/>
          <w:sz w:val="24"/>
          <w:lang w:val="en-US" w:eastAsia="en-AU"/>
        </w:rPr>
        <w:t>a person right to call for or be granted any interest in or right over land; or</w:t>
      </w:r>
    </w:p>
    <w:p w14:paraId="313BC606" w14:textId="77777777" w:rsidR="000C6450" w:rsidRDefault="000C6450" w:rsidP="000C6450">
      <w:pPr>
        <w:numPr>
          <w:ilvl w:val="0"/>
          <w:numId w:val="6"/>
        </w:numPr>
        <w:spacing w:before="100" w:beforeAutospacing="1" w:after="100" w:afterAutospacing="1"/>
        <w:rPr>
          <w:rFonts w:ascii="roboto" w:eastAsia="Times New Roman" w:hAnsi="roboto"/>
          <w:sz w:val="24"/>
          <w:lang w:val="en-US" w:eastAsia="en-AU"/>
        </w:rPr>
      </w:pPr>
      <w:r w:rsidRPr="007E6C42">
        <w:rPr>
          <w:rFonts w:ascii="roboto" w:eastAsia="Times New Roman" w:hAnsi="roboto"/>
          <w:sz w:val="24"/>
          <w:lang w:val="en-US" w:eastAsia="en-AU"/>
        </w:rPr>
        <w:t>a license to occupy land or any other contractual right exercisable over or in relation to land</w:t>
      </w:r>
      <w:r>
        <w:rPr>
          <w:rFonts w:ascii="roboto" w:eastAsia="Times New Roman" w:hAnsi="roboto"/>
          <w:sz w:val="24"/>
          <w:lang w:val="en-US" w:eastAsia="en-AU"/>
        </w:rPr>
        <w:t xml:space="preserve"> </w:t>
      </w:r>
    </w:p>
    <w:p w14:paraId="5D28B091" w14:textId="77777777" w:rsidR="000C6450" w:rsidRDefault="000C6450" w:rsidP="000C6450">
      <w:pPr>
        <w:spacing w:before="100" w:beforeAutospacing="1" w:after="100" w:afterAutospacing="1"/>
        <w:rPr>
          <w:rFonts w:ascii="roboto" w:eastAsia="Times New Roman" w:hAnsi="roboto"/>
          <w:i/>
          <w:iCs/>
          <w:sz w:val="24"/>
          <w:lang w:val="en-US" w:eastAsia="en-AU"/>
        </w:rPr>
      </w:pPr>
      <w:r w:rsidRPr="007E6C42">
        <w:rPr>
          <w:rFonts w:ascii="roboto" w:eastAsia="Times New Roman" w:hAnsi="roboto"/>
          <w:i/>
          <w:iCs/>
          <w:sz w:val="24"/>
          <w:lang w:val="en-US" w:eastAsia="en-AU"/>
        </w:rPr>
        <w:t>s 195-1</w:t>
      </w:r>
    </w:p>
    <w:p w14:paraId="7D0A8316" w14:textId="77777777" w:rsidR="000C6450" w:rsidRDefault="000C6450" w:rsidP="000C6450">
      <w:pPr>
        <w:pStyle w:val="Heading5"/>
        <w:jc w:val="center"/>
        <w:rPr>
          <w:b w:val="0"/>
          <w:u w:val="single"/>
        </w:rPr>
      </w:pPr>
      <w:r>
        <w:rPr>
          <w:b w:val="0"/>
          <w:u w:val="single"/>
        </w:rPr>
        <w:t>“Requirement to be registered for GST”</w:t>
      </w:r>
    </w:p>
    <w:p w14:paraId="1753F016" w14:textId="77777777" w:rsidR="000C6450" w:rsidRPr="007E6C42" w:rsidRDefault="000C6450" w:rsidP="000C6450"/>
    <w:p w14:paraId="0A2E30AC" w14:textId="77777777" w:rsidR="000C6450" w:rsidRPr="007E6C42" w:rsidRDefault="000C6450" w:rsidP="000C6450">
      <w:pPr>
        <w:spacing w:after="100"/>
        <w:rPr>
          <w:rFonts w:ascii="roboto" w:eastAsia="Times New Roman" w:hAnsi="roboto"/>
          <w:sz w:val="24"/>
          <w:lang w:val="en-US" w:eastAsia="en-AU"/>
        </w:rPr>
      </w:pPr>
      <w:r w:rsidRPr="007E6C42">
        <w:rPr>
          <w:rFonts w:ascii="roboto" w:eastAsia="Times New Roman" w:hAnsi="roboto"/>
          <w:sz w:val="24"/>
          <w:lang w:val="en-US" w:eastAsia="en-AU"/>
        </w:rPr>
        <w:t xml:space="preserve">Generally, where an entity is carrying on an enterprise, it is required to be registered for GST if its annual turnover is greater than or equal to $75,000 (AUD). </w:t>
      </w:r>
      <w:r w:rsidRPr="007E6C42">
        <w:rPr>
          <w:rFonts w:ascii="roboto" w:eastAsia="Times New Roman" w:hAnsi="roboto"/>
          <w:i/>
          <w:iCs/>
          <w:sz w:val="24"/>
          <w:lang w:val="en-US" w:eastAsia="en-AU"/>
        </w:rPr>
        <w:t xml:space="preserve">s 23-5; 23-25 </w:t>
      </w:r>
      <w:r w:rsidRPr="007E6C42">
        <w:rPr>
          <w:rFonts w:ascii="roboto" w:eastAsia="Times New Roman" w:hAnsi="roboto"/>
          <w:sz w:val="24"/>
          <w:lang w:val="en-US" w:eastAsia="en-AU"/>
        </w:rPr>
        <w:br/>
      </w:r>
      <w:r w:rsidRPr="007E6C42">
        <w:rPr>
          <w:rFonts w:ascii="roboto" w:eastAsia="Times New Roman" w:hAnsi="roboto"/>
          <w:sz w:val="24"/>
          <w:lang w:val="en-US" w:eastAsia="en-AU"/>
        </w:rPr>
        <w:br/>
        <w:t xml:space="preserve">There are some instances when an entity will be required to be registered for GST even if its annual turnover is below $75,000. See </w:t>
      </w:r>
      <w:r w:rsidRPr="007E6C42">
        <w:rPr>
          <w:rFonts w:ascii="roboto" w:eastAsia="Times New Roman" w:hAnsi="roboto"/>
          <w:i/>
          <w:iCs/>
          <w:sz w:val="24"/>
          <w:lang w:val="en-US" w:eastAsia="en-AU"/>
        </w:rPr>
        <w:t xml:space="preserve">s 57-20, 195-1, 144-5 </w:t>
      </w:r>
    </w:p>
    <w:p w14:paraId="290DDE33" w14:textId="77777777" w:rsidR="000C6450" w:rsidRDefault="000C6450" w:rsidP="000C6450"/>
    <w:p w14:paraId="14120859" w14:textId="77777777" w:rsidR="000C6450" w:rsidRDefault="000C6450" w:rsidP="000C6450">
      <w:pPr>
        <w:pStyle w:val="Heading5"/>
        <w:jc w:val="center"/>
        <w:rPr>
          <w:b w:val="0"/>
          <w:u w:val="single"/>
        </w:rPr>
      </w:pPr>
      <w:r>
        <w:rPr>
          <w:b w:val="0"/>
          <w:u w:val="single"/>
        </w:rPr>
        <w:t>“GST-free supply”</w:t>
      </w:r>
    </w:p>
    <w:p w14:paraId="12D6EC31" w14:textId="77777777" w:rsidR="000C6450" w:rsidRDefault="000C6450" w:rsidP="000C6450"/>
    <w:p w14:paraId="5A2FCD92" w14:textId="77777777" w:rsidR="000C6450" w:rsidRPr="00006B58" w:rsidRDefault="000C6450" w:rsidP="000C6450">
      <w:pPr>
        <w:spacing w:after="0"/>
        <w:rPr>
          <w:rFonts w:ascii="roboto" w:eastAsia="Times New Roman" w:hAnsi="roboto"/>
          <w:sz w:val="24"/>
          <w:lang w:val="en-US" w:eastAsia="en-AU"/>
        </w:rPr>
      </w:pPr>
      <w:r w:rsidRPr="00006B58">
        <w:rPr>
          <w:rFonts w:ascii="roboto" w:eastAsia="Times New Roman" w:hAnsi="roboto"/>
          <w:sz w:val="24"/>
          <w:lang w:val="en-US" w:eastAsia="en-AU"/>
        </w:rPr>
        <w:t xml:space="preserve">GST-free supplies are important because: </w:t>
      </w:r>
    </w:p>
    <w:p w14:paraId="76EE3599" w14:textId="77777777" w:rsidR="000C6450" w:rsidRPr="00006B58" w:rsidRDefault="000C6450" w:rsidP="000C6450">
      <w:pPr>
        <w:numPr>
          <w:ilvl w:val="0"/>
          <w:numId w:val="7"/>
        </w:numPr>
        <w:spacing w:before="100" w:beforeAutospacing="1" w:after="100" w:afterAutospacing="1"/>
        <w:rPr>
          <w:rFonts w:ascii="roboto" w:eastAsia="Times New Roman" w:hAnsi="roboto"/>
          <w:sz w:val="24"/>
          <w:lang w:val="en-US" w:eastAsia="en-AU"/>
        </w:rPr>
      </w:pPr>
      <w:r w:rsidRPr="00006B58">
        <w:rPr>
          <w:rFonts w:ascii="roboto" w:eastAsia="Times New Roman" w:hAnsi="roboto"/>
          <w:sz w:val="24"/>
          <w:lang w:val="en-US" w:eastAsia="en-AU"/>
        </w:rPr>
        <w:t xml:space="preserve">The making of these supplies are not liable for GST; and </w:t>
      </w:r>
    </w:p>
    <w:p w14:paraId="2B8B2D70" w14:textId="77777777" w:rsidR="000C6450" w:rsidRPr="00006B58" w:rsidRDefault="000C6450" w:rsidP="000C6450">
      <w:pPr>
        <w:spacing w:after="0"/>
        <w:ind w:left="720"/>
        <w:rPr>
          <w:rFonts w:ascii="roboto" w:eastAsia="Times New Roman" w:hAnsi="roboto"/>
          <w:sz w:val="24"/>
          <w:lang w:val="en-US" w:eastAsia="en-AU"/>
        </w:rPr>
      </w:pPr>
      <w:r w:rsidRPr="00006B58">
        <w:rPr>
          <w:rFonts w:ascii="roboto" w:eastAsia="Times New Roman" w:hAnsi="roboto"/>
          <w:i/>
          <w:iCs/>
          <w:sz w:val="24"/>
          <w:lang w:val="en-US" w:eastAsia="en-AU"/>
        </w:rPr>
        <w:t xml:space="preserve">s 11 9-5, 13-5, 13-10(b) </w:t>
      </w:r>
    </w:p>
    <w:p w14:paraId="155AE919" w14:textId="77777777" w:rsidR="000C6450" w:rsidRPr="00006B58" w:rsidRDefault="000C6450" w:rsidP="000C6450">
      <w:pPr>
        <w:numPr>
          <w:ilvl w:val="0"/>
          <w:numId w:val="7"/>
        </w:numPr>
        <w:spacing w:before="100" w:beforeAutospacing="1" w:after="100" w:afterAutospacing="1"/>
        <w:rPr>
          <w:rFonts w:ascii="roboto" w:eastAsia="Times New Roman" w:hAnsi="roboto"/>
          <w:sz w:val="24"/>
          <w:lang w:val="en-US" w:eastAsia="en-AU"/>
        </w:rPr>
      </w:pPr>
      <w:r w:rsidRPr="00006B58">
        <w:rPr>
          <w:rFonts w:ascii="roboto" w:eastAsia="Times New Roman" w:hAnsi="roboto"/>
          <w:sz w:val="24"/>
          <w:lang w:val="en-US" w:eastAsia="en-AU"/>
        </w:rPr>
        <w:t xml:space="preserve">Acquisitions by the entity to make GST-free supplies attract input tax credits event thought its supplies are not liable for GST. </w:t>
      </w:r>
    </w:p>
    <w:p w14:paraId="5BAD1B87" w14:textId="77777777" w:rsidR="000C6450" w:rsidRPr="00006B58" w:rsidRDefault="000C6450" w:rsidP="000C6450">
      <w:pPr>
        <w:spacing w:after="0"/>
        <w:ind w:left="720"/>
        <w:rPr>
          <w:rFonts w:ascii="roboto" w:eastAsia="Times New Roman" w:hAnsi="roboto"/>
          <w:sz w:val="24"/>
          <w:lang w:val="en-US" w:eastAsia="en-AU"/>
        </w:rPr>
      </w:pPr>
      <w:r w:rsidRPr="00006B58">
        <w:rPr>
          <w:rFonts w:ascii="roboto" w:eastAsia="Times New Roman" w:hAnsi="roboto"/>
          <w:i/>
          <w:iCs/>
          <w:sz w:val="24"/>
          <w:lang w:val="en-US" w:eastAsia="en-AU"/>
        </w:rPr>
        <w:lastRenderedPageBreak/>
        <w:t xml:space="preserve">ss 11-5, 11-15 </w:t>
      </w:r>
    </w:p>
    <w:p w14:paraId="1B05F3C5" w14:textId="77777777" w:rsidR="000C6450" w:rsidRPr="00006B58" w:rsidRDefault="000C6450" w:rsidP="000C6450">
      <w:pPr>
        <w:spacing w:after="0"/>
        <w:rPr>
          <w:rFonts w:ascii="roboto" w:eastAsia="Times New Roman" w:hAnsi="roboto"/>
          <w:sz w:val="24"/>
          <w:lang w:val="en-US" w:eastAsia="en-AU"/>
        </w:rPr>
      </w:pPr>
      <w:r w:rsidRPr="00006B58">
        <w:rPr>
          <w:rFonts w:ascii="roboto" w:eastAsia="Times New Roman" w:hAnsi="roboto"/>
          <w:sz w:val="24"/>
          <w:lang w:val="en-US" w:eastAsia="en-AU"/>
        </w:rPr>
        <w:t>There are 16 exceptions provided in total provided for in Subdivision 38. The exceptions we think will be most relevant are:</w:t>
      </w:r>
    </w:p>
    <w:p w14:paraId="4E658B5B" w14:textId="77777777" w:rsidR="000C6450" w:rsidRPr="00006B58" w:rsidRDefault="000C6450" w:rsidP="000C6450">
      <w:pPr>
        <w:numPr>
          <w:ilvl w:val="0"/>
          <w:numId w:val="8"/>
        </w:numPr>
        <w:spacing w:before="100" w:beforeAutospacing="1" w:after="100" w:afterAutospacing="1"/>
        <w:rPr>
          <w:rFonts w:ascii="roboto" w:eastAsia="Times New Roman" w:hAnsi="roboto"/>
          <w:sz w:val="24"/>
          <w:lang w:val="en-US" w:eastAsia="en-AU"/>
        </w:rPr>
      </w:pPr>
      <w:r w:rsidRPr="00006B58">
        <w:rPr>
          <w:rFonts w:ascii="roboto" w:eastAsia="Times New Roman" w:hAnsi="roboto"/>
          <w:sz w:val="24"/>
          <w:lang w:val="en-US" w:eastAsia="en-AU"/>
        </w:rPr>
        <w:t xml:space="preserve">GST-free supply of going concern. For this exception to be triggered the supplier and recipient must have agreed in writing that the supply is of going concern (therefore look to the contract). For further information see </w:t>
      </w:r>
      <w:r w:rsidRPr="00006B58">
        <w:rPr>
          <w:rFonts w:ascii="roboto" w:eastAsia="Times New Roman" w:hAnsi="roboto"/>
          <w:i/>
          <w:iCs/>
          <w:sz w:val="24"/>
          <w:lang w:val="en-US" w:eastAsia="en-AU"/>
        </w:rPr>
        <w:t>Subdivision 38-J; Goods and Services Tax Ruling 2002/5; (Administrative Appeal Tribunal</w:t>
      </w:r>
      <w:r>
        <w:rPr>
          <w:rFonts w:ascii="roboto" w:eastAsia="Times New Roman" w:hAnsi="roboto"/>
          <w:i/>
          <w:iCs/>
          <w:sz w:val="24"/>
          <w:lang w:val="en-US" w:eastAsia="en-AU"/>
        </w:rPr>
        <w:t>) Debonne Holdings Pty L</w:t>
      </w:r>
      <w:r w:rsidRPr="00006B58">
        <w:rPr>
          <w:rFonts w:ascii="roboto" w:eastAsia="Times New Roman" w:hAnsi="roboto"/>
          <w:i/>
          <w:iCs/>
          <w:sz w:val="24"/>
          <w:lang w:val="en-US" w:eastAsia="en-AU"/>
        </w:rPr>
        <w:t>td v Commissioner of Taxation</w:t>
      </w:r>
    </w:p>
    <w:p w14:paraId="28A00424" w14:textId="77777777" w:rsidR="000C6450" w:rsidRPr="00006B58" w:rsidRDefault="000C6450" w:rsidP="000C6450">
      <w:pPr>
        <w:numPr>
          <w:ilvl w:val="0"/>
          <w:numId w:val="8"/>
        </w:numPr>
        <w:spacing w:before="100" w:beforeAutospacing="1" w:after="100" w:afterAutospacing="1"/>
        <w:rPr>
          <w:rFonts w:ascii="roboto" w:eastAsia="Times New Roman" w:hAnsi="roboto"/>
          <w:sz w:val="24"/>
          <w:lang w:val="en-US" w:eastAsia="en-AU"/>
        </w:rPr>
      </w:pPr>
      <w:r w:rsidRPr="00006B58">
        <w:rPr>
          <w:rFonts w:ascii="roboto" w:eastAsia="Times New Roman" w:hAnsi="roboto"/>
          <w:sz w:val="24"/>
          <w:lang w:val="en-US" w:eastAsia="en-AU"/>
        </w:rPr>
        <w:t xml:space="preserve">GST-free Farmland. For this exception to be triggered, the land must be on which a farming business has been carried on for at least five year and will usually involve subdivision. For further information see </w:t>
      </w:r>
      <w:r w:rsidRPr="00006B58">
        <w:rPr>
          <w:rFonts w:ascii="roboto" w:eastAsia="Times New Roman" w:hAnsi="roboto"/>
          <w:i/>
          <w:iCs/>
          <w:sz w:val="24"/>
          <w:lang w:val="en-US" w:eastAsia="en-AU"/>
        </w:rPr>
        <w:t>Subdivision 38-0</w:t>
      </w:r>
    </w:p>
    <w:p w14:paraId="1DCBAA01" w14:textId="77777777" w:rsidR="000C6450" w:rsidRDefault="000C6450" w:rsidP="000C6450"/>
    <w:p w14:paraId="2945A26F" w14:textId="77777777" w:rsidR="000C6450" w:rsidRDefault="000C6450" w:rsidP="000C6450">
      <w:pPr>
        <w:spacing w:after="0"/>
      </w:pPr>
      <w:r>
        <w:br w:type="page"/>
      </w:r>
    </w:p>
    <w:p w14:paraId="6F754D65" w14:textId="77777777" w:rsidR="000C6450" w:rsidRDefault="000C6450" w:rsidP="000C6450">
      <w:pPr>
        <w:pStyle w:val="Heading4"/>
        <w:jc w:val="center"/>
        <w:rPr>
          <w:b w:val="0"/>
        </w:rPr>
      </w:pPr>
      <w:r>
        <w:rPr>
          <w:b w:val="0"/>
        </w:rPr>
        <w:lastRenderedPageBreak/>
        <w:t>Appendix II – Sale or Long Term Lease – Extended Legal Definition/Application</w:t>
      </w:r>
    </w:p>
    <w:p w14:paraId="02270A11" w14:textId="77777777" w:rsidR="000C6450" w:rsidRPr="007E6C42" w:rsidRDefault="000C6450" w:rsidP="000C6450"/>
    <w:p w14:paraId="2EB9D0B8" w14:textId="77777777" w:rsidR="000C6450" w:rsidRDefault="000C6450" w:rsidP="000C6450">
      <w:pPr>
        <w:pStyle w:val="Heading5"/>
        <w:jc w:val="center"/>
        <w:rPr>
          <w:b w:val="0"/>
          <w:u w:val="single"/>
        </w:rPr>
      </w:pPr>
      <w:r>
        <w:rPr>
          <w:b w:val="0"/>
          <w:u w:val="single"/>
        </w:rPr>
        <w:t>“Supply”</w:t>
      </w:r>
    </w:p>
    <w:p w14:paraId="2988F292" w14:textId="77777777" w:rsidR="000C6450" w:rsidRPr="00410E03" w:rsidRDefault="000C6450" w:rsidP="000C6450"/>
    <w:p w14:paraId="05CE9FB6" w14:textId="77777777" w:rsidR="000C6450" w:rsidRDefault="000C6450" w:rsidP="000C6450">
      <w:pPr>
        <w:spacing w:after="100"/>
        <w:rPr>
          <w:rFonts w:ascii="roboto" w:eastAsia="Times New Roman" w:hAnsi="roboto"/>
          <w:i/>
          <w:iCs/>
          <w:sz w:val="24"/>
          <w:lang w:val="en-US" w:eastAsia="en-AU"/>
        </w:rPr>
      </w:pPr>
      <w:r w:rsidRPr="00410E03">
        <w:rPr>
          <w:rFonts w:ascii="roboto" w:eastAsia="Times New Roman" w:hAnsi="roboto"/>
          <w:sz w:val="24"/>
          <w:lang w:val="en-US" w:eastAsia="en-AU"/>
        </w:rPr>
        <w:t>Supply generally encompasses the value added in any transactions in each stage of the commercial chain of dealings of goods, services and other things. It specifically includes a grant, assignment of surrender of real property (</w:t>
      </w:r>
      <w:r w:rsidRPr="00410E03">
        <w:rPr>
          <w:rFonts w:ascii="roboto" w:eastAsia="Times New Roman" w:hAnsi="roboto"/>
          <w:i/>
          <w:iCs/>
          <w:sz w:val="24"/>
          <w:lang w:val="en-US" w:eastAsia="en-AU"/>
        </w:rPr>
        <w:t>s 9-10(2)(d)</w:t>
      </w:r>
      <w:r w:rsidRPr="00410E03">
        <w:rPr>
          <w:rFonts w:ascii="roboto" w:eastAsia="Times New Roman" w:hAnsi="roboto"/>
          <w:sz w:val="24"/>
          <w:lang w:val="en-US" w:eastAsia="en-AU"/>
        </w:rPr>
        <w:t xml:space="preserve">) but is a very broad and encompassing definition and will rarely if ever be in question. </w:t>
      </w:r>
      <w:r w:rsidRPr="00410E03">
        <w:rPr>
          <w:rFonts w:ascii="roboto" w:eastAsia="Times New Roman" w:hAnsi="roboto"/>
          <w:sz w:val="24"/>
          <w:lang w:val="en-US" w:eastAsia="en-AU"/>
        </w:rPr>
        <w:br/>
      </w:r>
      <w:r w:rsidRPr="00410E03">
        <w:rPr>
          <w:rFonts w:ascii="roboto" w:eastAsia="Times New Roman" w:hAnsi="roboto"/>
          <w:sz w:val="24"/>
          <w:lang w:val="en-US" w:eastAsia="en-AU"/>
        </w:rPr>
        <w:br/>
        <w:t xml:space="preserve">For further information see: </w:t>
      </w:r>
      <w:r w:rsidRPr="00410E03">
        <w:rPr>
          <w:rFonts w:ascii="roboto" w:eastAsia="Times New Roman" w:hAnsi="roboto"/>
          <w:i/>
          <w:iCs/>
          <w:sz w:val="24"/>
          <w:lang w:val="en-US" w:eastAsia="en-AU"/>
        </w:rPr>
        <w:t xml:space="preserve">Good and Services Tax Ruling GSTR 2006/9; s 9-10 </w:t>
      </w:r>
    </w:p>
    <w:p w14:paraId="62D1C655" w14:textId="77777777" w:rsidR="000C6450" w:rsidRDefault="000C6450" w:rsidP="000C6450">
      <w:pPr>
        <w:spacing w:after="100"/>
        <w:rPr>
          <w:rFonts w:ascii="roboto" w:eastAsia="Times New Roman" w:hAnsi="roboto"/>
          <w:i/>
          <w:iCs/>
          <w:sz w:val="24"/>
          <w:lang w:val="en-US" w:eastAsia="en-AU"/>
        </w:rPr>
      </w:pPr>
    </w:p>
    <w:p w14:paraId="24B29415" w14:textId="77777777" w:rsidR="000C6450" w:rsidRPr="00410E03" w:rsidRDefault="000C6450" w:rsidP="000C6450">
      <w:pPr>
        <w:pStyle w:val="Heading5"/>
        <w:jc w:val="center"/>
        <w:rPr>
          <w:b w:val="0"/>
          <w:u w:val="single"/>
        </w:rPr>
      </w:pPr>
      <w:r>
        <w:rPr>
          <w:b w:val="0"/>
          <w:u w:val="single"/>
        </w:rPr>
        <w:t>“…by way of sale”</w:t>
      </w:r>
    </w:p>
    <w:p w14:paraId="71E79E00" w14:textId="77777777" w:rsidR="000C6450" w:rsidRDefault="000C6450" w:rsidP="000C6450">
      <w:pPr>
        <w:spacing w:after="100"/>
        <w:rPr>
          <w:rFonts w:ascii="roboto" w:eastAsia="Times New Roman" w:hAnsi="roboto"/>
          <w:sz w:val="24"/>
          <w:lang w:val="en-US" w:eastAsia="en-AU"/>
        </w:rPr>
      </w:pPr>
    </w:p>
    <w:p w14:paraId="5DA564ED" w14:textId="77777777" w:rsidR="000C6450" w:rsidRPr="00410E03" w:rsidRDefault="000C6450" w:rsidP="000C6450">
      <w:pPr>
        <w:spacing w:after="100"/>
        <w:rPr>
          <w:rFonts w:ascii="roboto" w:eastAsia="Times New Roman" w:hAnsi="roboto"/>
          <w:sz w:val="24"/>
          <w:lang w:val="en-US" w:eastAsia="en-AU"/>
        </w:rPr>
      </w:pPr>
      <w:r w:rsidRPr="00410E03">
        <w:rPr>
          <w:rFonts w:ascii="roboto" w:eastAsia="Times New Roman" w:hAnsi="roboto"/>
          <w:sz w:val="24"/>
          <w:lang w:val="en-US" w:eastAsia="en-AU"/>
        </w:rPr>
        <w:t xml:space="preserve">'Sale' and 'sold' are not defined in the GST Act. The ordinary meaning of 'sale' in this context, is the transfer, or agreement to transfer, property to a buyer for a price/consideration. The Australian Taxation Office further considers that 'sale' and 'sold' refer to the disposal of the land held in its </w:t>
      </w:r>
      <w:r w:rsidRPr="00410E03">
        <w:rPr>
          <w:rFonts w:ascii="roboto" w:eastAsia="Times New Roman" w:hAnsi="roboto"/>
          <w:b/>
          <w:bCs/>
          <w:sz w:val="24"/>
          <w:lang w:val="en-US" w:eastAsia="en-AU"/>
        </w:rPr>
        <w:t>entirety</w:t>
      </w:r>
      <w:r w:rsidRPr="00410E03">
        <w:rPr>
          <w:rFonts w:ascii="roboto" w:eastAsia="Times New Roman" w:hAnsi="roboto"/>
          <w:sz w:val="24"/>
          <w:lang w:val="en-US" w:eastAsia="en-AU"/>
        </w:rPr>
        <w:t xml:space="preserve"> for consideration (deposit is not likely not sufficient and will be caught by 'recipient of taxable supply'). </w:t>
      </w:r>
      <w:r w:rsidRPr="00410E03">
        <w:rPr>
          <w:rFonts w:ascii="roboto" w:eastAsia="Times New Roman" w:hAnsi="roboto"/>
          <w:i/>
          <w:iCs/>
          <w:sz w:val="24"/>
          <w:lang w:val="en-US" w:eastAsia="en-AU"/>
        </w:rPr>
        <w:t xml:space="preserve">Goods and Services Tax GSTR 2003/03 </w:t>
      </w:r>
    </w:p>
    <w:p w14:paraId="11A26164" w14:textId="1B3997E0" w:rsidR="006165B9" w:rsidRDefault="006165B9" w:rsidP="006165B9">
      <w:pPr>
        <w:spacing w:after="100"/>
        <w:rPr>
          <w:rFonts w:ascii="roboto" w:eastAsia="Times New Roman" w:hAnsi="roboto"/>
          <w:i/>
          <w:iCs/>
          <w:sz w:val="24"/>
          <w:lang w:val="en-US" w:eastAsia="en-AU"/>
        </w:rPr>
      </w:pPr>
    </w:p>
    <w:p w14:paraId="1D7EEBFB" w14:textId="77777777" w:rsidR="006165B9" w:rsidRPr="00410E03" w:rsidRDefault="006165B9" w:rsidP="006165B9">
      <w:pPr>
        <w:pStyle w:val="Heading5"/>
        <w:jc w:val="center"/>
        <w:rPr>
          <w:b w:val="0"/>
          <w:u w:val="single"/>
        </w:rPr>
      </w:pPr>
      <w:r>
        <w:rPr>
          <w:b w:val="0"/>
          <w:u w:val="single"/>
        </w:rPr>
        <w:t>“…by way of sale”</w:t>
      </w:r>
    </w:p>
    <w:p w14:paraId="6B4AE74D" w14:textId="77777777" w:rsidR="000C6450" w:rsidRDefault="000C6450" w:rsidP="000C6450">
      <w:pPr>
        <w:spacing w:after="0"/>
        <w:rPr>
          <w:rFonts w:ascii="roboto" w:eastAsia="Times New Roman" w:hAnsi="roboto"/>
          <w:sz w:val="24"/>
          <w:lang w:val="en-US" w:eastAsia="en-AU"/>
        </w:rPr>
      </w:pPr>
    </w:p>
    <w:p w14:paraId="439C7A5F" w14:textId="32D93010" w:rsidR="006165B9" w:rsidRDefault="006165B9">
      <w:pPr>
        <w:spacing w:after="0"/>
        <w:rPr>
          <w:b/>
        </w:rPr>
      </w:pPr>
    </w:p>
    <w:p w14:paraId="159E032C" w14:textId="1C714B21" w:rsidR="006165B9" w:rsidRPr="006165B9" w:rsidRDefault="006165B9" w:rsidP="006165B9">
      <w:pPr>
        <w:spacing w:after="0"/>
        <w:rPr>
          <w:rFonts w:ascii="roboto" w:eastAsia="Times New Roman" w:hAnsi="roboto"/>
          <w:sz w:val="24"/>
          <w:lang w:val="en-US" w:eastAsia="en-AU"/>
        </w:rPr>
      </w:pPr>
      <w:r w:rsidRPr="006165B9">
        <w:rPr>
          <w:rFonts w:ascii="roboto" w:eastAsia="Times New Roman" w:hAnsi="roboto"/>
          <w:b/>
          <w:bCs/>
          <w:i/>
          <w:iCs/>
          <w:sz w:val="24"/>
          <w:lang w:val="en-US" w:eastAsia="en-AU"/>
        </w:rPr>
        <w:t>long-term lease</w:t>
      </w:r>
      <w:r w:rsidRPr="006165B9">
        <w:rPr>
          <w:rFonts w:ascii="roboto" w:eastAsia="Times New Roman" w:hAnsi="roboto"/>
          <w:sz w:val="24"/>
          <w:lang w:val="en-US" w:eastAsia="en-AU"/>
        </w:rPr>
        <w:t xml:space="preserve"> means a supply by way of lease, hire or license (including a renewal or extension of a lease, hire or license) for at least 50 year if: </w:t>
      </w:r>
    </w:p>
    <w:p w14:paraId="69EC592B" w14:textId="0F78832C" w:rsidR="006165B9" w:rsidRPr="006165B9" w:rsidRDefault="006165B9" w:rsidP="006165B9">
      <w:pPr>
        <w:numPr>
          <w:ilvl w:val="0"/>
          <w:numId w:val="13"/>
        </w:numPr>
        <w:spacing w:before="100" w:beforeAutospacing="1" w:after="100" w:afterAutospacing="1"/>
        <w:rPr>
          <w:rFonts w:ascii="roboto" w:eastAsia="Times New Roman" w:hAnsi="roboto"/>
          <w:sz w:val="24"/>
          <w:lang w:val="en-US" w:eastAsia="en-AU"/>
        </w:rPr>
      </w:pPr>
      <w:r>
        <w:rPr>
          <w:rFonts w:ascii="roboto" w:eastAsia="Times New Roman" w:hAnsi="roboto"/>
          <w:sz w:val="24"/>
          <w:lang w:val="en-US" w:eastAsia="en-AU"/>
        </w:rPr>
        <w:t>A</w:t>
      </w:r>
      <w:r w:rsidRPr="006165B9">
        <w:rPr>
          <w:rFonts w:ascii="roboto" w:eastAsia="Times New Roman" w:hAnsi="roboto"/>
          <w:sz w:val="24"/>
          <w:lang w:val="en-US" w:eastAsia="en-AU"/>
        </w:rPr>
        <w:t>t the time of the lease, hire or license, or the renewal or extension of the lease, hire or license, it was reasonable to expect that it would continue for 50 years; and</w:t>
      </w:r>
    </w:p>
    <w:p w14:paraId="2B25AA94" w14:textId="3336EA7A" w:rsidR="006165B9" w:rsidRPr="006165B9" w:rsidRDefault="006165B9" w:rsidP="006165B9">
      <w:pPr>
        <w:numPr>
          <w:ilvl w:val="0"/>
          <w:numId w:val="13"/>
        </w:numPr>
        <w:spacing w:before="100" w:beforeAutospacing="1" w:after="100" w:afterAutospacing="1"/>
        <w:rPr>
          <w:rFonts w:ascii="roboto" w:eastAsia="Times New Roman" w:hAnsi="roboto"/>
          <w:sz w:val="24"/>
          <w:lang w:val="en-US" w:eastAsia="en-AU"/>
        </w:rPr>
      </w:pPr>
      <w:r w:rsidRPr="006165B9">
        <w:rPr>
          <w:rFonts w:ascii="roboto" w:eastAsia="Times New Roman" w:hAnsi="roboto"/>
          <w:sz w:val="24"/>
          <w:lang w:val="en-US" w:eastAsia="en-AU"/>
        </w:rPr>
        <w:t>Unless the supplier is an Australian government agency the terms of the lease, hire or license, or the renewal or extension of the lease, hire or license, as they apply to the recipient are substantially the same as those under which the supplier held the premises.</w:t>
      </w:r>
    </w:p>
    <w:p w14:paraId="5F0DAF14" w14:textId="77777777" w:rsidR="006165B9" w:rsidRPr="006165B9" w:rsidRDefault="006165B9" w:rsidP="006165B9">
      <w:pPr>
        <w:spacing w:after="100"/>
        <w:rPr>
          <w:rFonts w:ascii="roboto" w:eastAsia="Times New Roman" w:hAnsi="roboto"/>
          <w:sz w:val="24"/>
          <w:lang w:val="en-US" w:eastAsia="en-AU"/>
        </w:rPr>
      </w:pPr>
      <w:r w:rsidRPr="006165B9">
        <w:rPr>
          <w:rFonts w:ascii="roboto" w:eastAsia="Times New Roman" w:hAnsi="roboto"/>
          <w:i/>
          <w:iCs/>
          <w:sz w:val="24"/>
          <w:lang w:val="en-US" w:eastAsia="en-AU"/>
        </w:rPr>
        <w:t xml:space="preserve">s 195-1 </w:t>
      </w:r>
    </w:p>
    <w:p w14:paraId="5115A1B7" w14:textId="2BCE967A" w:rsidR="006165B9" w:rsidRDefault="006165B9">
      <w:pPr>
        <w:spacing w:after="0"/>
        <w:rPr>
          <w:b/>
        </w:rPr>
      </w:pPr>
    </w:p>
    <w:p w14:paraId="2F6F9585" w14:textId="77777777" w:rsidR="006165B9" w:rsidRDefault="006165B9">
      <w:pPr>
        <w:spacing w:after="0"/>
        <w:rPr>
          <w:rFonts w:ascii="Arial" w:hAnsi="Arial"/>
          <w:bCs/>
          <w:i/>
          <w:sz w:val="20"/>
          <w:szCs w:val="28"/>
        </w:rPr>
      </w:pPr>
    </w:p>
    <w:p w14:paraId="41B39A60" w14:textId="77777777" w:rsidR="006165B9" w:rsidRDefault="006165B9">
      <w:pPr>
        <w:spacing w:after="0"/>
        <w:rPr>
          <w:rFonts w:ascii="Arial" w:hAnsi="Arial"/>
          <w:bCs/>
          <w:i/>
          <w:sz w:val="20"/>
          <w:szCs w:val="28"/>
        </w:rPr>
      </w:pPr>
      <w:r>
        <w:rPr>
          <w:b/>
        </w:rPr>
        <w:br w:type="page"/>
      </w:r>
    </w:p>
    <w:p w14:paraId="33985AF3" w14:textId="3C87D2ED" w:rsidR="000C6450" w:rsidRDefault="000C6450" w:rsidP="000C6450">
      <w:pPr>
        <w:pStyle w:val="Heading4"/>
        <w:jc w:val="center"/>
        <w:rPr>
          <w:b w:val="0"/>
        </w:rPr>
      </w:pPr>
      <w:r>
        <w:rPr>
          <w:b w:val="0"/>
        </w:rPr>
        <w:lastRenderedPageBreak/>
        <w:t>Appendix III – New Residential Premises – Extended Legal Definition/Application</w:t>
      </w:r>
    </w:p>
    <w:p w14:paraId="76E5FE5B" w14:textId="77777777" w:rsidR="000C6450" w:rsidRPr="004966EF" w:rsidRDefault="000C6450" w:rsidP="000C6450"/>
    <w:p w14:paraId="705BE058" w14:textId="690B9940" w:rsidR="000C6450" w:rsidRPr="004966EF" w:rsidRDefault="000C6450" w:rsidP="000C6450">
      <w:pPr>
        <w:pStyle w:val="Heading5"/>
        <w:jc w:val="center"/>
        <w:rPr>
          <w:b w:val="0"/>
          <w:u w:val="single"/>
        </w:rPr>
      </w:pPr>
      <w:r>
        <w:rPr>
          <w:b w:val="0"/>
          <w:u w:val="single"/>
        </w:rPr>
        <w:t>“</w:t>
      </w:r>
      <w:r w:rsidR="003E217A">
        <w:rPr>
          <w:b w:val="0"/>
          <w:u w:val="single"/>
        </w:rPr>
        <w:t xml:space="preserve">New </w:t>
      </w:r>
      <w:r>
        <w:rPr>
          <w:b w:val="0"/>
          <w:u w:val="single"/>
        </w:rPr>
        <w:t>Residential Premises”</w:t>
      </w:r>
    </w:p>
    <w:p w14:paraId="0FBA7068" w14:textId="77777777" w:rsidR="000C6450" w:rsidRDefault="000C6450" w:rsidP="000C6450">
      <w:pPr>
        <w:spacing w:after="100"/>
        <w:rPr>
          <w:rFonts w:ascii="roboto" w:eastAsia="Times New Roman" w:hAnsi="roboto"/>
          <w:sz w:val="24"/>
          <w:lang w:val="en-US" w:eastAsia="en-AU"/>
        </w:rPr>
      </w:pPr>
    </w:p>
    <w:p w14:paraId="7E76F090" w14:textId="77777777" w:rsidR="000C6450" w:rsidRPr="004966EF" w:rsidRDefault="000C6450" w:rsidP="000C6450">
      <w:pPr>
        <w:spacing w:after="100"/>
        <w:rPr>
          <w:rFonts w:ascii="roboto" w:eastAsia="Times New Roman" w:hAnsi="roboto"/>
          <w:sz w:val="24"/>
          <w:lang w:val="en-US" w:eastAsia="en-AU"/>
        </w:rPr>
      </w:pPr>
      <w:r>
        <w:rPr>
          <w:rFonts w:ascii="roboto" w:eastAsia="Times New Roman" w:hAnsi="roboto"/>
          <w:sz w:val="24"/>
          <w:lang w:val="en-US" w:eastAsia="en-AU"/>
        </w:rPr>
        <w:t>D</w:t>
      </w:r>
      <w:r w:rsidRPr="004966EF">
        <w:rPr>
          <w:rFonts w:ascii="roboto" w:eastAsia="Times New Roman" w:hAnsi="roboto"/>
          <w:sz w:val="24"/>
          <w:lang w:val="en-US" w:eastAsia="en-AU"/>
        </w:rPr>
        <w:t xml:space="preserve">efined as premises that have not previously been sold as residential premises. </w:t>
      </w:r>
      <w:r w:rsidRPr="004966EF">
        <w:rPr>
          <w:rFonts w:ascii="roboto" w:eastAsia="Times New Roman" w:hAnsi="roboto"/>
          <w:i/>
          <w:iCs/>
          <w:sz w:val="24"/>
          <w:lang w:val="en-US" w:eastAsia="en-AU"/>
        </w:rPr>
        <w:t xml:space="preserve">s 40-75(1)(a)) </w:t>
      </w:r>
      <w:r w:rsidRPr="004966EF">
        <w:rPr>
          <w:rFonts w:ascii="roboto" w:eastAsia="Times New Roman" w:hAnsi="roboto"/>
          <w:sz w:val="24"/>
          <w:lang w:val="en-US" w:eastAsia="en-AU"/>
        </w:rPr>
        <w:br/>
      </w:r>
      <w:r w:rsidRPr="004966EF">
        <w:rPr>
          <w:rFonts w:ascii="roboto" w:eastAsia="Times New Roman" w:hAnsi="roboto"/>
          <w:sz w:val="24"/>
          <w:lang w:val="en-US" w:eastAsia="en-AU"/>
        </w:rPr>
        <w:br/>
        <w:t xml:space="preserve">This is further defined in section 195-1 as referring to land or buildings that is occupied as a residence or is intended to be, and is capable of being, occupied as a residence. Because of the definition, for land to be residential premises, there must be a building on the land that has the physical characteristics of a residence. Vacant land, of itself, can never have sufficient physical attributes to characterise it as being able to be, or intended to be occupied as a residence. </w:t>
      </w:r>
      <w:r w:rsidRPr="004966EF">
        <w:rPr>
          <w:rFonts w:ascii="roboto" w:eastAsia="Times New Roman" w:hAnsi="roboto"/>
          <w:i/>
          <w:iCs/>
          <w:sz w:val="24"/>
          <w:lang w:val="en-US" w:eastAsia="en-AU"/>
        </w:rPr>
        <w:t>Goods and Services Tax Ruling GSTR 2003/3 para 26-31</w:t>
      </w:r>
    </w:p>
    <w:p w14:paraId="33F7B9A7" w14:textId="77777777" w:rsidR="000C6450" w:rsidRPr="004966EF" w:rsidRDefault="000C6450" w:rsidP="000C6450"/>
    <w:p w14:paraId="419A0087" w14:textId="77777777" w:rsidR="000C6450" w:rsidRDefault="000C6450" w:rsidP="000C6450">
      <w:pPr>
        <w:pStyle w:val="Heading5"/>
        <w:jc w:val="center"/>
        <w:rPr>
          <w:b w:val="0"/>
          <w:u w:val="single"/>
        </w:rPr>
      </w:pPr>
      <w:r>
        <w:rPr>
          <w:b w:val="0"/>
          <w:u w:val="single"/>
        </w:rPr>
        <w:t>“Demolished”</w:t>
      </w:r>
    </w:p>
    <w:p w14:paraId="4C13121C" w14:textId="77777777" w:rsidR="000C6450" w:rsidRPr="00D80265" w:rsidRDefault="000C6450" w:rsidP="000C6450"/>
    <w:p w14:paraId="12AA9890" w14:textId="759517F3" w:rsidR="000C6450" w:rsidRPr="004E56A3" w:rsidRDefault="000C6450" w:rsidP="000C6450">
      <w:pPr>
        <w:spacing w:before="100" w:beforeAutospacing="1" w:after="100" w:afterAutospacing="1"/>
        <w:rPr>
          <w:rFonts w:ascii="roboto" w:eastAsia="Times New Roman" w:hAnsi="roboto"/>
          <w:sz w:val="24"/>
          <w:lang w:val="en-US" w:eastAsia="en-AU"/>
        </w:rPr>
      </w:pPr>
      <w:r w:rsidRPr="00546478">
        <w:rPr>
          <w:rFonts w:ascii="roboto" w:eastAsia="Times New Roman" w:hAnsi="roboto"/>
          <w:sz w:val="24"/>
          <w:lang w:val="en-US" w:eastAsia="en-AU"/>
        </w:rPr>
        <w:t>The word demolished is not defined in the GST Act, and therefore takes its ordinary meaning. The general meaning of the word is 'to throw of pull down</w:t>
      </w:r>
      <w:r w:rsidR="006165B9">
        <w:rPr>
          <w:rFonts w:ascii="roboto" w:eastAsia="Times New Roman" w:hAnsi="roboto"/>
          <w:sz w:val="24"/>
          <w:lang w:val="en-US" w:eastAsia="en-AU"/>
        </w:rPr>
        <w:t>’</w:t>
      </w:r>
      <w:r w:rsidRPr="00546478">
        <w:rPr>
          <w:rFonts w:ascii="roboto" w:eastAsia="Times New Roman" w:hAnsi="roboto"/>
          <w:sz w:val="24"/>
          <w:lang w:val="en-US" w:eastAsia="en-AU"/>
        </w:rPr>
        <w:t xml:space="preserve"> (a building </w:t>
      </w:r>
      <w:r>
        <w:rPr>
          <w:rFonts w:ascii="roboto" w:eastAsia="Times New Roman" w:hAnsi="roboto"/>
          <w:sz w:val="24"/>
          <w:lang w:val="en-US" w:eastAsia="en-AU"/>
        </w:rPr>
        <w:t>etc); to reduce to ruins; to put an end to; destroy</w:t>
      </w:r>
      <w:r w:rsidRPr="00546478">
        <w:rPr>
          <w:rFonts w:ascii="roboto" w:eastAsia="Times New Roman" w:hAnsi="roboto"/>
          <w:sz w:val="24"/>
          <w:lang w:val="en-US" w:eastAsia="en-AU"/>
        </w:rPr>
        <w:t>; ruin utterly. In the context of this situation, it is likely to take on the meaning as pulling do</w:t>
      </w:r>
      <w:r>
        <w:rPr>
          <w:rFonts w:ascii="roboto" w:eastAsia="Times New Roman" w:hAnsi="roboto"/>
          <w:sz w:val="24"/>
          <w:lang w:val="en-US" w:eastAsia="en-AU"/>
        </w:rPr>
        <w:t xml:space="preserve">wn or removal of a building. </w:t>
      </w:r>
      <w:r w:rsidRPr="00D80265">
        <w:rPr>
          <w:rFonts w:ascii="roboto" w:eastAsia="Times New Roman" w:hAnsi="roboto"/>
          <w:i/>
          <w:sz w:val="24"/>
          <w:lang w:val="en-US" w:eastAsia="en-AU"/>
        </w:rPr>
        <w:t>Goods and Services Tax Ruling GSTR 2003/03 para 84-74</w:t>
      </w:r>
      <w:r>
        <w:rPr>
          <w:rFonts w:ascii="roboto" w:eastAsia="Times New Roman" w:hAnsi="roboto"/>
          <w:sz w:val="24"/>
          <w:lang w:val="en-US" w:eastAsia="en-AU"/>
        </w:rPr>
        <w:t xml:space="preserve"> </w:t>
      </w:r>
    </w:p>
    <w:p w14:paraId="35AB7E5E" w14:textId="77777777" w:rsidR="000C6450" w:rsidRPr="004E56A3" w:rsidRDefault="000C6450" w:rsidP="000C6450">
      <w:pPr>
        <w:pStyle w:val="Heading5"/>
        <w:jc w:val="center"/>
        <w:rPr>
          <w:b w:val="0"/>
          <w:u w:val="single"/>
        </w:rPr>
      </w:pPr>
      <w:r>
        <w:rPr>
          <w:b w:val="0"/>
          <w:u w:val="single"/>
        </w:rPr>
        <w:t>“Substantial Renovation”</w:t>
      </w:r>
    </w:p>
    <w:p w14:paraId="0F1B9C84" w14:textId="77777777" w:rsidR="000C6450" w:rsidRDefault="000C6450" w:rsidP="000C6450">
      <w:pPr>
        <w:spacing w:after="100"/>
        <w:rPr>
          <w:rFonts w:ascii="roboto" w:eastAsia="Times New Roman" w:hAnsi="roboto"/>
          <w:sz w:val="24"/>
          <w:lang w:val="en-US" w:eastAsia="en-AU"/>
        </w:rPr>
      </w:pPr>
    </w:p>
    <w:p w14:paraId="3150288E" w14:textId="77777777" w:rsidR="000C6450" w:rsidRPr="004E56A3" w:rsidRDefault="000C6450" w:rsidP="000C6450">
      <w:pPr>
        <w:spacing w:after="100"/>
        <w:rPr>
          <w:rFonts w:ascii="roboto" w:eastAsia="Times New Roman" w:hAnsi="roboto"/>
          <w:sz w:val="24"/>
          <w:lang w:val="en-US" w:eastAsia="en-AU"/>
        </w:rPr>
      </w:pPr>
      <w:r>
        <w:rPr>
          <w:rFonts w:ascii="roboto" w:eastAsia="Times New Roman" w:hAnsi="roboto"/>
          <w:sz w:val="24"/>
          <w:lang w:val="en-US" w:eastAsia="en-AU"/>
        </w:rPr>
        <w:t>D</w:t>
      </w:r>
      <w:r w:rsidRPr="004E56A3">
        <w:rPr>
          <w:rFonts w:ascii="roboto" w:eastAsia="Times New Roman" w:hAnsi="roboto"/>
          <w:sz w:val="24"/>
          <w:lang w:val="en-US" w:eastAsia="en-AU"/>
        </w:rPr>
        <w:t xml:space="preserve">efined as renovations in which all, or substantially all, of a building is removed or is replaced. However, the renovations need not involve removal or replacement of foundations, external walls, interior supporting walls, floors, roof or staircases. </w:t>
      </w:r>
      <w:r w:rsidRPr="004E56A3">
        <w:rPr>
          <w:rFonts w:ascii="roboto" w:eastAsia="Times New Roman" w:hAnsi="roboto"/>
          <w:i/>
          <w:iCs/>
          <w:sz w:val="24"/>
          <w:lang w:val="en-US" w:eastAsia="en-AU"/>
        </w:rPr>
        <w:t xml:space="preserve">s 195-1; Goods and Services Tax Ruling GSTR 2003/03 </w:t>
      </w:r>
    </w:p>
    <w:p w14:paraId="6B3096B1" w14:textId="77777777" w:rsidR="000C6450" w:rsidRDefault="000C6450" w:rsidP="000C6450"/>
    <w:p w14:paraId="4211EC9A" w14:textId="77777777" w:rsidR="000C6450" w:rsidRPr="004E56A3" w:rsidRDefault="000C6450" w:rsidP="000C6450">
      <w:pPr>
        <w:pStyle w:val="Heading5"/>
        <w:jc w:val="center"/>
        <w:rPr>
          <w:b w:val="0"/>
          <w:u w:val="single"/>
        </w:rPr>
      </w:pPr>
      <w:r>
        <w:rPr>
          <w:b w:val="0"/>
          <w:u w:val="single"/>
        </w:rPr>
        <w:t>“Commercial Residential Premises”</w:t>
      </w:r>
    </w:p>
    <w:p w14:paraId="44AEA3CA" w14:textId="77777777" w:rsidR="000C6450" w:rsidRDefault="000C6450" w:rsidP="000C6450"/>
    <w:p w14:paraId="7ACE6009" w14:textId="77777777" w:rsidR="000C6450" w:rsidRPr="000F1380" w:rsidRDefault="000C6450" w:rsidP="000C6450">
      <w:pPr>
        <w:spacing w:after="0"/>
        <w:rPr>
          <w:rFonts w:ascii="roboto" w:eastAsia="Times New Roman" w:hAnsi="roboto"/>
          <w:sz w:val="24"/>
          <w:lang w:val="en-US" w:eastAsia="en-AU"/>
        </w:rPr>
      </w:pPr>
      <w:r w:rsidRPr="000F1380">
        <w:rPr>
          <w:rFonts w:ascii="roboto" w:eastAsia="Times New Roman" w:hAnsi="roboto"/>
          <w:sz w:val="24"/>
          <w:lang w:val="en-US" w:eastAsia="en-AU"/>
        </w:rPr>
        <w:t xml:space="preserve">Commercial residential premises includes: </w:t>
      </w:r>
    </w:p>
    <w:p w14:paraId="5A472970" w14:textId="77777777" w:rsidR="000C6450" w:rsidRPr="000F1380" w:rsidRDefault="000C6450" w:rsidP="000C6450">
      <w:pPr>
        <w:numPr>
          <w:ilvl w:val="0"/>
          <w:numId w:val="9"/>
        </w:numPr>
        <w:spacing w:before="100" w:beforeAutospacing="1" w:after="100" w:afterAutospacing="1"/>
        <w:rPr>
          <w:rFonts w:ascii="roboto" w:eastAsia="Times New Roman" w:hAnsi="roboto"/>
          <w:sz w:val="24"/>
          <w:lang w:val="en-US" w:eastAsia="en-AU"/>
        </w:rPr>
      </w:pPr>
      <w:r w:rsidRPr="000F1380">
        <w:rPr>
          <w:rFonts w:ascii="roboto" w:eastAsia="Times New Roman" w:hAnsi="roboto"/>
          <w:sz w:val="24"/>
          <w:lang w:val="en-US" w:eastAsia="en-AU"/>
        </w:rPr>
        <w:t xml:space="preserve">a hotel, motel, inn, hostel or boarding house; </w:t>
      </w:r>
    </w:p>
    <w:p w14:paraId="770D8460" w14:textId="77777777" w:rsidR="000C6450" w:rsidRPr="000F1380" w:rsidRDefault="000C6450" w:rsidP="000C6450">
      <w:pPr>
        <w:numPr>
          <w:ilvl w:val="0"/>
          <w:numId w:val="9"/>
        </w:numPr>
        <w:spacing w:before="100" w:beforeAutospacing="1" w:after="100" w:afterAutospacing="1"/>
        <w:rPr>
          <w:rFonts w:ascii="roboto" w:eastAsia="Times New Roman" w:hAnsi="roboto"/>
          <w:sz w:val="24"/>
          <w:lang w:val="en-US" w:eastAsia="en-AU"/>
        </w:rPr>
      </w:pPr>
      <w:r w:rsidRPr="000F1380">
        <w:rPr>
          <w:rFonts w:ascii="roboto" w:eastAsia="Times New Roman" w:hAnsi="roboto"/>
          <w:sz w:val="24"/>
          <w:lang w:val="en-US" w:eastAsia="en-AU"/>
        </w:rPr>
        <w:t>premises used to provide accommodation in connection with a supply;</w:t>
      </w:r>
    </w:p>
    <w:p w14:paraId="5C9C5D25" w14:textId="77777777" w:rsidR="000C6450" w:rsidRPr="000F1380" w:rsidRDefault="000C6450" w:rsidP="000C6450">
      <w:pPr>
        <w:numPr>
          <w:ilvl w:val="0"/>
          <w:numId w:val="9"/>
        </w:numPr>
        <w:spacing w:before="100" w:beforeAutospacing="1" w:after="100" w:afterAutospacing="1"/>
        <w:rPr>
          <w:rFonts w:ascii="roboto" w:eastAsia="Times New Roman" w:hAnsi="roboto"/>
          <w:sz w:val="24"/>
          <w:lang w:val="en-US" w:eastAsia="en-AU"/>
        </w:rPr>
      </w:pPr>
      <w:r w:rsidRPr="000F1380">
        <w:rPr>
          <w:rFonts w:ascii="roboto" w:eastAsia="Times New Roman" w:hAnsi="roboto"/>
          <w:sz w:val="24"/>
          <w:lang w:val="en-US" w:eastAsia="en-AU"/>
        </w:rPr>
        <w:t>a ship that is mainly let out on hire in the ordinary course of a business of letting ships out on hire</w:t>
      </w:r>
    </w:p>
    <w:p w14:paraId="75AE4176" w14:textId="77777777" w:rsidR="000C6450" w:rsidRPr="000F1380" w:rsidRDefault="000C6450" w:rsidP="000C6450">
      <w:pPr>
        <w:numPr>
          <w:ilvl w:val="0"/>
          <w:numId w:val="9"/>
        </w:numPr>
        <w:spacing w:before="100" w:beforeAutospacing="1" w:after="100" w:afterAutospacing="1"/>
        <w:rPr>
          <w:rFonts w:ascii="roboto" w:eastAsia="Times New Roman" w:hAnsi="roboto"/>
          <w:sz w:val="24"/>
          <w:lang w:val="en-US" w:eastAsia="en-AU"/>
        </w:rPr>
      </w:pPr>
      <w:r w:rsidRPr="000F1380">
        <w:rPr>
          <w:rFonts w:ascii="roboto" w:eastAsia="Times New Roman" w:hAnsi="roboto"/>
          <w:sz w:val="24"/>
          <w:lang w:val="en-US" w:eastAsia="en-AU"/>
        </w:rPr>
        <w:t xml:space="preserve">a ship that is mainly used for entertainment or transport in the ordinary course of a business of providing ships for entertainment or transport; </w:t>
      </w:r>
    </w:p>
    <w:p w14:paraId="391230B9" w14:textId="77777777" w:rsidR="000C6450" w:rsidRPr="000F1380" w:rsidRDefault="000C6450" w:rsidP="000C6450">
      <w:pPr>
        <w:numPr>
          <w:ilvl w:val="0"/>
          <w:numId w:val="9"/>
        </w:numPr>
        <w:spacing w:before="100" w:beforeAutospacing="1" w:after="100" w:afterAutospacing="1"/>
        <w:rPr>
          <w:rFonts w:ascii="roboto" w:eastAsia="Times New Roman" w:hAnsi="roboto"/>
          <w:sz w:val="24"/>
          <w:lang w:val="en-US" w:eastAsia="en-AU"/>
        </w:rPr>
      </w:pPr>
      <w:r w:rsidRPr="000F1380">
        <w:rPr>
          <w:rFonts w:ascii="roboto" w:eastAsia="Times New Roman" w:hAnsi="roboto"/>
          <w:sz w:val="24"/>
          <w:lang w:val="en-US" w:eastAsia="en-AU"/>
        </w:rPr>
        <w:t>a marina at which one or more of the berths are occupied or are to be occupied, by ships used as residences;</w:t>
      </w:r>
    </w:p>
    <w:p w14:paraId="09E3EF91" w14:textId="77777777" w:rsidR="000C6450" w:rsidRPr="000F1380" w:rsidRDefault="000C6450" w:rsidP="000C6450">
      <w:pPr>
        <w:numPr>
          <w:ilvl w:val="0"/>
          <w:numId w:val="9"/>
        </w:numPr>
        <w:spacing w:before="100" w:beforeAutospacing="1" w:after="100" w:afterAutospacing="1"/>
        <w:rPr>
          <w:rFonts w:ascii="roboto" w:eastAsia="Times New Roman" w:hAnsi="roboto"/>
          <w:sz w:val="24"/>
          <w:lang w:val="en-US" w:eastAsia="en-AU"/>
        </w:rPr>
      </w:pPr>
      <w:r w:rsidRPr="000F1380">
        <w:rPr>
          <w:rFonts w:ascii="roboto" w:eastAsia="Times New Roman" w:hAnsi="roboto"/>
          <w:sz w:val="24"/>
          <w:lang w:val="en-US" w:eastAsia="en-AU"/>
        </w:rPr>
        <w:t>a caravan park or a camping ground; or</w:t>
      </w:r>
    </w:p>
    <w:p w14:paraId="086A56A9" w14:textId="1D350B94" w:rsidR="000C6450" w:rsidRPr="000F1380" w:rsidRDefault="006165B9" w:rsidP="000C6450">
      <w:pPr>
        <w:numPr>
          <w:ilvl w:val="0"/>
          <w:numId w:val="9"/>
        </w:numPr>
        <w:spacing w:before="100" w:beforeAutospacing="1" w:after="100" w:afterAutospacing="1"/>
        <w:rPr>
          <w:rFonts w:ascii="roboto" w:eastAsia="Times New Roman" w:hAnsi="roboto"/>
          <w:sz w:val="24"/>
          <w:lang w:val="en-US" w:eastAsia="en-AU"/>
        </w:rPr>
      </w:pPr>
      <w:r>
        <w:rPr>
          <w:rFonts w:ascii="roboto" w:eastAsia="Times New Roman" w:hAnsi="roboto"/>
          <w:sz w:val="24"/>
          <w:lang w:val="en-US" w:eastAsia="en-AU"/>
        </w:rPr>
        <w:lastRenderedPageBreak/>
        <w:t>a</w:t>
      </w:r>
      <w:r w:rsidR="000C6450" w:rsidRPr="000F1380">
        <w:rPr>
          <w:rFonts w:ascii="roboto" w:eastAsia="Times New Roman" w:hAnsi="roboto"/>
          <w:sz w:val="24"/>
          <w:lang w:val="en-US" w:eastAsia="en-AU"/>
        </w:rPr>
        <w:t>nything similar to residential premises described in paragraphs mentioned above.</w:t>
      </w:r>
    </w:p>
    <w:p w14:paraId="728B41B8" w14:textId="77777777" w:rsidR="000C6450" w:rsidRPr="000F1380" w:rsidRDefault="000C6450" w:rsidP="000C6450">
      <w:pPr>
        <w:spacing w:after="100"/>
        <w:ind w:left="360"/>
        <w:rPr>
          <w:rFonts w:ascii="roboto" w:eastAsia="Times New Roman" w:hAnsi="roboto"/>
          <w:sz w:val="24"/>
          <w:lang w:val="en-US" w:eastAsia="en-AU"/>
        </w:rPr>
      </w:pPr>
      <w:r w:rsidRPr="000F1380">
        <w:rPr>
          <w:rFonts w:ascii="roboto" w:eastAsia="Times New Roman" w:hAnsi="roboto"/>
          <w:i/>
          <w:iCs/>
          <w:sz w:val="24"/>
          <w:lang w:val="en-US" w:eastAsia="en-AU"/>
        </w:rPr>
        <w:t xml:space="preserve">s195-1; Goods and Services Tax Ruling GSTR 2012/6 </w:t>
      </w:r>
    </w:p>
    <w:p w14:paraId="6365361D" w14:textId="77777777" w:rsidR="000C6450" w:rsidRPr="007E6C42" w:rsidRDefault="000C6450" w:rsidP="000C6450"/>
    <w:p w14:paraId="3CD9E38E" w14:textId="77777777" w:rsidR="000C6450" w:rsidRDefault="000C6450" w:rsidP="000C6450">
      <w:pPr>
        <w:spacing w:after="0"/>
      </w:pPr>
      <w:r>
        <w:br w:type="page"/>
      </w:r>
    </w:p>
    <w:p w14:paraId="0DFBA371" w14:textId="77777777" w:rsidR="000C6450" w:rsidRDefault="000C6450" w:rsidP="000C6450">
      <w:pPr>
        <w:pStyle w:val="Heading4"/>
        <w:jc w:val="center"/>
        <w:rPr>
          <w:b w:val="0"/>
        </w:rPr>
      </w:pPr>
      <w:r>
        <w:rPr>
          <w:b w:val="0"/>
        </w:rPr>
        <w:lastRenderedPageBreak/>
        <w:t>Appendix VI – Potential Residential Land – Extended Legal Definition/Application</w:t>
      </w:r>
    </w:p>
    <w:p w14:paraId="09B9EC43" w14:textId="77777777" w:rsidR="000C6450" w:rsidRDefault="000C6450" w:rsidP="000C6450"/>
    <w:p w14:paraId="3CA98162" w14:textId="77777777" w:rsidR="000C6450" w:rsidRPr="004E56A3" w:rsidRDefault="000C6450" w:rsidP="000C6450">
      <w:pPr>
        <w:pStyle w:val="Heading5"/>
        <w:jc w:val="center"/>
        <w:rPr>
          <w:b w:val="0"/>
          <w:u w:val="single"/>
        </w:rPr>
      </w:pPr>
      <w:r>
        <w:rPr>
          <w:b w:val="0"/>
          <w:u w:val="single"/>
        </w:rPr>
        <w:t>“Potential Residential Land”</w:t>
      </w:r>
    </w:p>
    <w:p w14:paraId="4DD56B89" w14:textId="77777777" w:rsidR="000C6450" w:rsidRDefault="000C6450" w:rsidP="000C6450"/>
    <w:p w14:paraId="0F8B45EF" w14:textId="691E28C4" w:rsidR="000C6450" w:rsidRPr="00DB20D1" w:rsidRDefault="000C6450" w:rsidP="000C6450">
      <w:pPr>
        <w:spacing w:after="100"/>
        <w:rPr>
          <w:rFonts w:ascii="roboto" w:eastAsia="Times New Roman" w:hAnsi="roboto"/>
          <w:sz w:val="24"/>
          <w:lang w:val="en-US" w:eastAsia="en-AU"/>
        </w:rPr>
      </w:pPr>
      <w:r w:rsidRPr="00DB20D1">
        <w:rPr>
          <w:rFonts w:ascii="roboto" w:eastAsia="Times New Roman" w:hAnsi="roboto"/>
          <w:sz w:val="24"/>
          <w:lang w:val="en-US" w:eastAsia="en-AU"/>
        </w:rPr>
        <w:t xml:space="preserve">'Potential residential land' is defined as "land that it is permissible to use for residential purposes, but that does not contain any building that are residential premises. </w:t>
      </w:r>
      <w:r w:rsidRPr="00DB20D1">
        <w:rPr>
          <w:rFonts w:ascii="roboto" w:eastAsia="Times New Roman" w:hAnsi="roboto"/>
          <w:i/>
          <w:iCs/>
          <w:sz w:val="24"/>
          <w:lang w:val="en-US" w:eastAsia="en-AU"/>
        </w:rPr>
        <w:t xml:space="preserve">s 195-1 </w:t>
      </w:r>
      <w:r w:rsidRPr="00DB20D1">
        <w:rPr>
          <w:rFonts w:ascii="roboto" w:eastAsia="Times New Roman" w:hAnsi="roboto"/>
          <w:sz w:val="24"/>
          <w:lang w:val="en-US" w:eastAsia="en-AU"/>
        </w:rPr>
        <w:br/>
      </w:r>
      <w:r w:rsidRPr="00DB20D1">
        <w:rPr>
          <w:rFonts w:ascii="roboto" w:eastAsia="Times New Roman" w:hAnsi="roboto"/>
          <w:sz w:val="24"/>
          <w:lang w:val="en-US" w:eastAsia="en-AU"/>
        </w:rPr>
        <w:br/>
        <w:t xml:space="preserve">Land use and planning laws in each State and Territory typically </w:t>
      </w:r>
      <w:r w:rsidR="0062598C" w:rsidRPr="0062598C">
        <w:rPr>
          <w:rFonts w:ascii="roboto" w:eastAsia="Times New Roman" w:hAnsi="roboto"/>
          <w:sz w:val="24"/>
          <w:lang w:val="en-US" w:eastAsia="en-AU"/>
        </w:rPr>
        <w:t xml:space="preserve">categorises </w:t>
      </w:r>
      <w:r w:rsidRPr="00DB20D1">
        <w:rPr>
          <w:rFonts w:ascii="roboto" w:eastAsia="Times New Roman" w:hAnsi="roboto"/>
          <w:sz w:val="24"/>
          <w:lang w:val="en-US" w:eastAsia="en-AU"/>
        </w:rPr>
        <w:t xml:space="preserve">land by zones. These define the potential uses of the land and say what the land may be used for and are good places to begin searching when in doubt. </w:t>
      </w:r>
      <w:r w:rsidRPr="00DB20D1">
        <w:rPr>
          <w:rFonts w:ascii="roboto" w:eastAsia="Times New Roman" w:hAnsi="roboto"/>
          <w:i/>
          <w:iCs/>
          <w:sz w:val="24"/>
          <w:lang w:val="en-US" w:eastAsia="en-AU"/>
        </w:rPr>
        <w:t xml:space="preserve">Law Companion Ruling LCR 2018/04 para 25-26 </w:t>
      </w:r>
    </w:p>
    <w:p w14:paraId="6D068929" w14:textId="77777777" w:rsidR="000C6450" w:rsidRDefault="000C6450" w:rsidP="000C6450"/>
    <w:p w14:paraId="2EC8D199" w14:textId="77777777" w:rsidR="000C6450" w:rsidRDefault="000C6450" w:rsidP="000C6450">
      <w:pPr>
        <w:pStyle w:val="Heading5"/>
        <w:jc w:val="center"/>
        <w:rPr>
          <w:b w:val="0"/>
          <w:u w:val="single"/>
        </w:rPr>
      </w:pPr>
      <w:r>
        <w:rPr>
          <w:b w:val="0"/>
          <w:u w:val="single"/>
        </w:rPr>
        <w:t>“Property Subdivision Plan”</w:t>
      </w:r>
    </w:p>
    <w:p w14:paraId="691D9D0B" w14:textId="77777777" w:rsidR="000C6450" w:rsidRDefault="000C6450" w:rsidP="000C6450"/>
    <w:p w14:paraId="301E8D42" w14:textId="77777777" w:rsidR="000C6450" w:rsidRPr="0027524F" w:rsidRDefault="000C6450" w:rsidP="000C6450">
      <w:pPr>
        <w:spacing w:after="0"/>
        <w:rPr>
          <w:rFonts w:ascii="roboto" w:eastAsia="Times New Roman" w:hAnsi="roboto"/>
          <w:sz w:val="24"/>
          <w:lang w:val="en-US" w:eastAsia="en-AU"/>
        </w:rPr>
      </w:pPr>
      <w:r w:rsidRPr="0027524F">
        <w:rPr>
          <w:rFonts w:ascii="roboto" w:eastAsia="Times New Roman" w:hAnsi="roboto"/>
          <w:sz w:val="24"/>
          <w:lang w:val="en-US" w:eastAsia="en-AU"/>
        </w:rPr>
        <w:t xml:space="preserve">'Property subdivision plan' is defined as a plan </w:t>
      </w:r>
    </w:p>
    <w:p w14:paraId="1F1DE3C9" w14:textId="77777777" w:rsidR="000C6450" w:rsidRPr="0027524F" w:rsidRDefault="000C6450" w:rsidP="000C6450">
      <w:pPr>
        <w:numPr>
          <w:ilvl w:val="0"/>
          <w:numId w:val="10"/>
        </w:numPr>
        <w:spacing w:before="100" w:beforeAutospacing="1" w:after="100" w:afterAutospacing="1"/>
        <w:rPr>
          <w:rFonts w:ascii="roboto" w:eastAsia="Times New Roman" w:hAnsi="roboto"/>
          <w:sz w:val="24"/>
          <w:lang w:val="en-US" w:eastAsia="en-AU"/>
        </w:rPr>
      </w:pPr>
      <w:r w:rsidRPr="0027524F">
        <w:rPr>
          <w:rFonts w:ascii="roboto" w:eastAsia="Times New Roman" w:hAnsi="roboto"/>
          <w:sz w:val="24"/>
          <w:lang w:val="en-US" w:eastAsia="en-AU"/>
        </w:rPr>
        <w:t xml:space="preserve">for the division of real property and </w:t>
      </w:r>
    </w:p>
    <w:p w14:paraId="58B86272" w14:textId="77777777" w:rsidR="000C6450" w:rsidRPr="0027524F" w:rsidRDefault="000C6450" w:rsidP="000C6450">
      <w:pPr>
        <w:numPr>
          <w:ilvl w:val="0"/>
          <w:numId w:val="10"/>
        </w:numPr>
        <w:spacing w:before="100" w:beforeAutospacing="1" w:after="100" w:afterAutospacing="1"/>
        <w:rPr>
          <w:rFonts w:ascii="roboto" w:eastAsia="Times New Roman" w:hAnsi="roboto"/>
          <w:sz w:val="24"/>
          <w:lang w:val="en-US" w:eastAsia="en-AU"/>
        </w:rPr>
      </w:pPr>
      <w:r w:rsidRPr="0027524F">
        <w:rPr>
          <w:rFonts w:ascii="roboto" w:eastAsia="Times New Roman" w:hAnsi="roboto"/>
          <w:sz w:val="24"/>
          <w:lang w:val="en-US" w:eastAsia="en-AU"/>
        </w:rPr>
        <w:t>that is registered (however described under an Australian law</w:t>
      </w:r>
    </w:p>
    <w:p w14:paraId="34A593BE" w14:textId="77777777" w:rsidR="000C6450" w:rsidRPr="0027524F" w:rsidRDefault="000C6450" w:rsidP="000C6450">
      <w:pPr>
        <w:spacing w:after="100"/>
        <w:rPr>
          <w:rFonts w:ascii="roboto" w:eastAsia="Times New Roman" w:hAnsi="roboto"/>
          <w:sz w:val="24"/>
          <w:lang w:val="en-US" w:eastAsia="en-AU"/>
        </w:rPr>
      </w:pPr>
      <w:r w:rsidRPr="0027524F">
        <w:rPr>
          <w:rFonts w:ascii="roboto" w:eastAsia="Times New Roman" w:hAnsi="roboto"/>
          <w:i/>
          <w:iCs/>
          <w:sz w:val="24"/>
          <w:lang w:val="en-US" w:eastAsia="en-AU"/>
        </w:rPr>
        <w:t xml:space="preserve">s. 195-1 GST Act </w:t>
      </w:r>
      <w:r w:rsidRPr="0027524F">
        <w:rPr>
          <w:rFonts w:ascii="roboto" w:eastAsia="Times New Roman" w:hAnsi="roboto"/>
          <w:sz w:val="24"/>
          <w:lang w:val="en-US" w:eastAsia="en-AU"/>
        </w:rPr>
        <w:br/>
      </w:r>
      <w:r w:rsidRPr="0027524F">
        <w:rPr>
          <w:rFonts w:ascii="roboto" w:eastAsia="Times New Roman" w:hAnsi="roboto"/>
          <w:sz w:val="24"/>
          <w:lang w:val="en-US" w:eastAsia="en-AU"/>
        </w:rPr>
        <w:br/>
        <w:t>States and Territory laws provide for registration of plans relating to subdivision of land</w:t>
      </w:r>
    </w:p>
    <w:p w14:paraId="4F21C22E" w14:textId="77777777" w:rsidR="000C6450" w:rsidRDefault="000C6450" w:rsidP="000C6450"/>
    <w:p w14:paraId="5D23369A" w14:textId="640C2288" w:rsidR="000C6450" w:rsidRDefault="000C6450" w:rsidP="000C6450">
      <w:pPr>
        <w:pStyle w:val="Heading5"/>
        <w:jc w:val="center"/>
        <w:rPr>
          <w:b w:val="0"/>
          <w:u w:val="single"/>
        </w:rPr>
      </w:pPr>
      <w:r>
        <w:rPr>
          <w:b w:val="0"/>
          <w:u w:val="single"/>
        </w:rPr>
        <w:t>“…use of a commercial purpose”</w:t>
      </w:r>
    </w:p>
    <w:p w14:paraId="4095B47E" w14:textId="77777777" w:rsidR="0062598C" w:rsidRPr="0062598C" w:rsidRDefault="0062598C" w:rsidP="0062598C"/>
    <w:p w14:paraId="18E0E84B" w14:textId="77777777" w:rsidR="0062598C" w:rsidRPr="0062598C" w:rsidRDefault="0062598C" w:rsidP="0062598C">
      <w:pPr>
        <w:spacing w:after="100"/>
        <w:rPr>
          <w:rFonts w:ascii="roboto" w:eastAsia="Times New Roman" w:hAnsi="roboto"/>
          <w:sz w:val="24"/>
          <w:lang w:val="en-US" w:eastAsia="en-AU"/>
        </w:rPr>
      </w:pPr>
      <w:r w:rsidRPr="0062598C">
        <w:rPr>
          <w:rFonts w:ascii="roboto" w:eastAsia="Times New Roman" w:hAnsi="roboto"/>
          <w:sz w:val="24"/>
          <w:lang w:val="en-US" w:eastAsia="en-AU"/>
        </w:rPr>
        <w:t>"Use" means current, actual and ongoing 'use' established as a matter of fact.</w:t>
      </w:r>
      <w:r w:rsidRPr="0062598C">
        <w:rPr>
          <w:rFonts w:ascii="roboto" w:eastAsia="Times New Roman" w:hAnsi="roboto"/>
          <w:sz w:val="24"/>
          <w:lang w:val="en-US" w:eastAsia="en-AU"/>
        </w:rPr>
        <w:br/>
      </w:r>
      <w:r w:rsidRPr="0062598C">
        <w:rPr>
          <w:rFonts w:ascii="roboto" w:eastAsia="Times New Roman" w:hAnsi="roboto"/>
          <w:sz w:val="24"/>
          <w:lang w:val="en-US" w:eastAsia="en-AU"/>
        </w:rPr>
        <w:br/>
        <w:t xml:space="preserve">"Commercial purpose" demonstrated objectively taking into account all circumstances. </w:t>
      </w:r>
      <w:r w:rsidRPr="0062598C">
        <w:rPr>
          <w:rFonts w:ascii="roboto" w:eastAsia="Times New Roman" w:hAnsi="roboto"/>
          <w:i/>
          <w:iCs/>
          <w:sz w:val="24"/>
          <w:lang w:val="en-US" w:eastAsia="en-AU"/>
        </w:rPr>
        <w:t xml:space="preserve">Law Companion Ruling LCR 2018/04 para 31 </w:t>
      </w:r>
    </w:p>
    <w:p w14:paraId="010D09C0" w14:textId="64EDF194" w:rsidR="0062598C" w:rsidRPr="0062598C" w:rsidRDefault="0062598C" w:rsidP="0062598C"/>
    <w:p w14:paraId="2AF28E42" w14:textId="77777777" w:rsidR="000C6450" w:rsidRDefault="000C6450" w:rsidP="000C6450"/>
    <w:p w14:paraId="36484B6D" w14:textId="77777777" w:rsidR="000C6450" w:rsidRDefault="000C6450" w:rsidP="000C6450">
      <w:pPr>
        <w:pStyle w:val="Heading5"/>
        <w:jc w:val="center"/>
        <w:rPr>
          <w:b w:val="0"/>
          <w:u w:val="single"/>
        </w:rPr>
      </w:pPr>
      <w:r>
        <w:rPr>
          <w:b w:val="0"/>
          <w:u w:val="single"/>
        </w:rPr>
        <w:t>“registered for a GST”</w:t>
      </w:r>
    </w:p>
    <w:p w14:paraId="0E825916" w14:textId="77777777" w:rsidR="000C6450" w:rsidRDefault="000C6450" w:rsidP="000C6450"/>
    <w:p w14:paraId="39A05538" w14:textId="77777777" w:rsidR="000C6450" w:rsidRDefault="000C6450" w:rsidP="000C6450">
      <w:pPr>
        <w:spacing w:after="0"/>
        <w:rPr>
          <w:rFonts w:ascii="roboto" w:eastAsia="Times New Roman" w:hAnsi="roboto"/>
          <w:sz w:val="24"/>
          <w:lang w:val="en-US" w:eastAsia="en-AU"/>
        </w:rPr>
      </w:pPr>
      <w:r>
        <w:rPr>
          <w:rFonts w:ascii="roboto" w:hAnsi="roboto"/>
          <w:lang w:val="en-US"/>
        </w:rPr>
        <w:t xml:space="preserve">The </w:t>
      </w:r>
      <w:hyperlink r:id="rId9" w:history="1">
        <w:r>
          <w:rPr>
            <w:rStyle w:val="Hyperlink"/>
            <w:rFonts w:ascii="roboto" w:hAnsi="roboto"/>
            <w:lang w:val="en-US"/>
          </w:rPr>
          <w:t xml:space="preserve">Australian Business Registry </w:t>
        </w:r>
      </w:hyperlink>
      <w:r>
        <w:rPr>
          <w:rFonts w:ascii="roboto" w:hAnsi="roboto"/>
          <w:lang w:val="en-US"/>
        </w:rPr>
        <w:t>provides a portal to determine whether a company is registered for GST and from what date.</w:t>
      </w:r>
      <w:r>
        <w:rPr>
          <w:rFonts w:ascii="roboto" w:hAnsi="roboto"/>
          <w:lang w:val="en-US"/>
        </w:rPr>
        <w:br/>
      </w:r>
      <w:r>
        <w:rPr>
          <w:rFonts w:ascii="roboto" w:hAnsi="roboto"/>
          <w:lang w:val="en-US"/>
        </w:rPr>
        <w:br/>
        <w:t xml:space="preserve">Further, the Commissioner has made a declaration that states that this can be relied on up to 7 days before the day of supply. </w:t>
      </w:r>
      <w:r>
        <w:rPr>
          <w:rFonts w:ascii="roboto" w:hAnsi="roboto"/>
          <w:i/>
          <w:iCs/>
          <w:lang w:val="en-US"/>
        </w:rPr>
        <w:t xml:space="preserve">Law Companion Ruling LCR 2018/04 para 61 </w:t>
      </w:r>
    </w:p>
    <w:p w14:paraId="7B7DF65A" w14:textId="21500B02" w:rsidR="000C6450" w:rsidRDefault="000C6450" w:rsidP="000C6450">
      <w:pPr>
        <w:spacing w:after="0"/>
        <w:rPr>
          <w:rFonts w:ascii="Arial" w:hAnsi="Arial"/>
          <w:bCs/>
          <w:i/>
          <w:sz w:val="20"/>
          <w:szCs w:val="28"/>
        </w:rPr>
      </w:pPr>
    </w:p>
    <w:p w14:paraId="786DB94A" w14:textId="77777777" w:rsidR="0062598C" w:rsidRDefault="0062598C">
      <w:pPr>
        <w:spacing w:after="0"/>
        <w:rPr>
          <w:rFonts w:ascii="Arial" w:hAnsi="Arial"/>
          <w:bCs/>
          <w:i/>
          <w:sz w:val="20"/>
          <w:szCs w:val="28"/>
        </w:rPr>
      </w:pPr>
      <w:r>
        <w:rPr>
          <w:b/>
        </w:rPr>
        <w:br w:type="page"/>
      </w:r>
    </w:p>
    <w:p w14:paraId="2A60E52A" w14:textId="03B957E6" w:rsidR="000C6450" w:rsidRDefault="000C6450" w:rsidP="000C6450">
      <w:pPr>
        <w:pStyle w:val="Heading4"/>
        <w:jc w:val="center"/>
        <w:rPr>
          <w:b w:val="0"/>
        </w:rPr>
      </w:pPr>
      <w:r>
        <w:rPr>
          <w:b w:val="0"/>
        </w:rPr>
        <w:lastRenderedPageBreak/>
        <w:t>Appendix V – Transition Rules – Extended Legal Definition/Application</w:t>
      </w:r>
    </w:p>
    <w:p w14:paraId="62444982" w14:textId="77777777" w:rsidR="000C6450" w:rsidRDefault="000C6450" w:rsidP="000C6450"/>
    <w:p w14:paraId="70C4E47A" w14:textId="77777777" w:rsidR="000C6450" w:rsidRDefault="000C6450" w:rsidP="000C6450">
      <w:pPr>
        <w:pStyle w:val="Heading5"/>
        <w:jc w:val="center"/>
        <w:rPr>
          <w:b w:val="0"/>
          <w:u w:val="single"/>
        </w:rPr>
      </w:pPr>
      <w:r>
        <w:rPr>
          <w:b w:val="0"/>
          <w:u w:val="single"/>
        </w:rPr>
        <w:t>“…contract ‘entered into’”</w:t>
      </w:r>
    </w:p>
    <w:p w14:paraId="4C7E1DDF" w14:textId="77777777" w:rsidR="000C6450" w:rsidRDefault="000C6450" w:rsidP="000C6450"/>
    <w:p w14:paraId="1D4CD01A" w14:textId="77777777" w:rsidR="000C6450" w:rsidRPr="005553DD" w:rsidRDefault="000C6450" w:rsidP="000C6450">
      <w:pPr>
        <w:spacing w:after="0"/>
        <w:rPr>
          <w:rFonts w:ascii="roboto" w:eastAsia="Times New Roman" w:hAnsi="roboto"/>
          <w:sz w:val="24"/>
          <w:lang w:val="en-US" w:eastAsia="en-AU"/>
        </w:rPr>
      </w:pPr>
      <w:r w:rsidRPr="005553DD">
        <w:rPr>
          <w:rFonts w:ascii="roboto" w:eastAsia="Times New Roman" w:hAnsi="roboto"/>
          <w:sz w:val="24"/>
          <w:lang w:val="en-US" w:eastAsia="en-AU"/>
        </w:rPr>
        <w:t xml:space="preserve">The time a contract is 'entered into' is based on general contract law. For example, a contract was entered into before 1 July 2018 if </w:t>
      </w:r>
    </w:p>
    <w:p w14:paraId="26D831FD" w14:textId="77777777" w:rsidR="000C6450" w:rsidRPr="005553DD" w:rsidRDefault="000C6450" w:rsidP="000C6450">
      <w:pPr>
        <w:numPr>
          <w:ilvl w:val="0"/>
          <w:numId w:val="11"/>
        </w:numPr>
        <w:spacing w:before="100" w:beforeAutospacing="1" w:after="100" w:afterAutospacing="1"/>
        <w:rPr>
          <w:rFonts w:ascii="roboto" w:eastAsia="Times New Roman" w:hAnsi="roboto"/>
          <w:sz w:val="24"/>
          <w:lang w:val="en-US" w:eastAsia="en-AU"/>
        </w:rPr>
      </w:pPr>
      <w:r w:rsidRPr="005553DD">
        <w:rPr>
          <w:rFonts w:ascii="roboto" w:eastAsia="Times New Roman" w:hAnsi="roboto"/>
          <w:sz w:val="24"/>
          <w:lang w:val="en-US" w:eastAsia="en-AU"/>
        </w:rPr>
        <w:t>the contracts were exchange between the parties before 1 July 2018, or</w:t>
      </w:r>
    </w:p>
    <w:p w14:paraId="4F0287C2" w14:textId="77777777" w:rsidR="000C6450" w:rsidRPr="005553DD" w:rsidRDefault="000C6450" w:rsidP="000C6450">
      <w:pPr>
        <w:numPr>
          <w:ilvl w:val="0"/>
          <w:numId w:val="11"/>
        </w:numPr>
        <w:spacing w:before="100" w:beforeAutospacing="1" w:after="100" w:afterAutospacing="1"/>
        <w:rPr>
          <w:rFonts w:ascii="roboto" w:eastAsia="Times New Roman" w:hAnsi="roboto"/>
          <w:sz w:val="24"/>
          <w:lang w:val="en-US" w:eastAsia="en-AU"/>
        </w:rPr>
      </w:pPr>
      <w:r w:rsidRPr="005553DD">
        <w:rPr>
          <w:rFonts w:ascii="roboto" w:eastAsia="Times New Roman" w:hAnsi="roboto"/>
          <w:sz w:val="24"/>
          <w:lang w:val="en-US" w:eastAsia="en-AU"/>
        </w:rPr>
        <w:t>where the contract was entered into by the purchaser and vendor executing two copies of the</w:t>
      </w:r>
      <w:r>
        <w:rPr>
          <w:rFonts w:ascii="roboto" w:eastAsia="Times New Roman" w:hAnsi="roboto"/>
          <w:sz w:val="24"/>
          <w:lang w:val="en-US" w:eastAsia="en-AU"/>
        </w:rPr>
        <w:t xml:space="preserve"> </w:t>
      </w:r>
      <w:r w:rsidRPr="005553DD">
        <w:rPr>
          <w:rFonts w:ascii="roboto" w:eastAsia="Times New Roman" w:hAnsi="roboto"/>
          <w:sz w:val="24"/>
          <w:lang w:val="en-US" w:eastAsia="en-AU"/>
        </w:rPr>
        <w:t xml:space="preserve"> contract in turn, the acceptance of the offer was communicated to the other party before 1 July 2018</w:t>
      </w:r>
    </w:p>
    <w:p w14:paraId="2F1EF6F1" w14:textId="77777777" w:rsidR="000C6450" w:rsidRPr="005553DD" w:rsidRDefault="000C6450" w:rsidP="000C6450">
      <w:pPr>
        <w:spacing w:after="100"/>
        <w:rPr>
          <w:rFonts w:ascii="roboto" w:eastAsia="Times New Roman" w:hAnsi="roboto"/>
          <w:sz w:val="24"/>
          <w:lang w:val="en-US" w:eastAsia="en-AU"/>
        </w:rPr>
      </w:pPr>
      <w:r w:rsidRPr="005553DD">
        <w:rPr>
          <w:rFonts w:ascii="roboto" w:eastAsia="Times New Roman" w:hAnsi="roboto"/>
          <w:i/>
          <w:iCs/>
          <w:sz w:val="24"/>
          <w:lang w:val="en-US" w:eastAsia="en-AU"/>
        </w:rPr>
        <w:t xml:space="preserve">Law Companion Ruling LCR 2018/4 para 12 </w:t>
      </w:r>
    </w:p>
    <w:p w14:paraId="51F450BE" w14:textId="77777777" w:rsidR="000C6450" w:rsidRDefault="000C6450" w:rsidP="000C6450"/>
    <w:p w14:paraId="09DDD80A" w14:textId="77777777" w:rsidR="00A84E43" w:rsidRDefault="00A84E43" w:rsidP="00A84E43">
      <w:pPr>
        <w:pStyle w:val="OPM-blankline"/>
      </w:pPr>
    </w:p>
    <w:p w14:paraId="3F848884" w14:textId="4A4FCE44" w:rsidR="00C2426E" w:rsidRDefault="00C2426E" w:rsidP="00A84E43">
      <w:pPr>
        <w:pStyle w:val="Heading3"/>
        <w:jc w:val="center"/>
      </w:pPr>
    </w:p>
    <w:sectPr w:rsidR="00C2426E" w:rsidSect="004D4A82">
      <w:footerReference w:type="default" r:id="rId10"/>
      <w:pgSz w:w="11906" w:h="16838"/>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FLUENTRIBBON.ACTIONLEVEL2"/>
    </wne:keymap>
    <wne:keymap wne:kcmPrimary="0072">
      <wne:macro wne:macroName="TEMPLATEPROJECT.FLUENTRIBBON.ACTIONLEVEL3"/>
    </wne:keymap>
    <wne:keymap wne:kcmPrimary="0073">
      <wne:macro wne:macroName="TEMPLATEPROJECT.FLUENTRIBBON.ACTIONLEVEL4"/>
    </wne:keymap>
    <wne:keymap wne:kcmPrimary="0074">
      <wne:macro wne:macroName="TEMPLATEPROJECT.FLUENTRIBBON.ACTIONLEVEL5"/>
    </wne:keymap>
    <wne:keymap wne:kcmPrimary="0076">
      <wne:macro wne:macroName="TEMPLATEPROJECT.FLUENTRIBBON.ACTIONSHORTCUTRULE"/>
    </wne:keymap>
    <wne:keymap wne:kcmPrimary="007A">
      <wne:macro wne:macroName="TEMPLATEPROJECT.FLUENTRIBBON.ACTIONDECREASEINDENT"/>
    </wne:keymap>
    <wne:keymap wne:kcmPrimary="007B">
      <wne:macro wne:macroName="TEMPLATEPROJECT.FLUENTRIBBON.ACTIONINCREASEINDENT"/>
    </wne:keymap>
    <wne:keymap wne:kcmPrimary="0320">
      <wne:macro wne:macroName="TEMPLATEPROJECT.FLUENTRIBBON.ACTIONRULEASSISTANT"/>
    </wne:keymap>
    <wne:keymap wne:kcmPrimary="032E">
      <wne:macro wne:macroName="TEMPLATEPROJECT.FLUENTRIBBON.ACTIONDELETECONDITION"/>
    </wne:keymap>
    <wne:keymap wne:kcmPrimary="0431">
      <wne:macro wne:macroName="TEMPLATEPROJECT.FLUENTRIBBON.ACTIONHEADING1"/>
    </wne:keymap>
    <wne:keymap wne:kcmPrimary="0432">
      <wne:macro wne:macroName="TEMPLATEPROJECT.FLUENTRIBBON.ACTIONHEADING2"/>
    </wne:keymap>
    <wne:keymap wne:kcmPrimary="0433">
      <wne:macro wne:macroName="TEMPLATEPROJECT.FLUENTRIBBON.ACTIONHEADING3"/>
    </wne:keymap>
    <wne:keymap wne:kcmPrimary="0442">
      <wne:macro wne:macroName="TEMPLATEPROJECT.FLUENTRIBBON.ACTIONBLANKLINE"/>
    </wne:keymap>
    <wne:keymap wne:kcmPrimary="0443">
      <wne:macro wne:macroName="TEMPLATEPROJECT.FLUENTRIBBON.ACTIONCONCLUSION"/>
    </wne:keymap>
    <wne:keymap wne:kcmPrimary="0447">
      <wne:macro wne:macroName="TEMPLATEPROJECT.FLUENTRIBBON.ACTIONGOTO"/>
    </wne:keymap>
    <wne:keymap wne:kcmPrimary="044C">
      <wne:macro wne:macroName="TEMPLATEPROJECT.FLUENTRIBBON.ACTIONTABLELEGEND"/>
    </wne:keymap>
    <wne:keymap wne:kcmPrimary="044E">
      <wne:macro wne:macroName="TEMPLATEPROJECT.FLUENTRIBBON.ACTIONRULENAME"/>
    </wne:keymap>
    <wne:keymap wne:kcmPrimary="0452">
      <wne:macro wne:macroName="TEMPLATEPROJECT.FLUENTRIBBON.ACTIONVALIDATE"/>
    </wne:keymap>
    <wne:keymap wne:kcmPrimary="0454">
      <wne:macro wne:macroName="TEMPLATEPROJECT.FLUENTRIBBON.ACTIONADDTAG"/>
    </wne:keymap>
    <wne:keymap wne:kcmPrimary="0459">
      <wne:macro wne:macroName="TEMPLATEPROJECT.FLUENTRIBBON.ACTIONSHOWSTYLES"/>
    </wne:keymap>
    <wne:keymap wne:kcmPrimary="045A">
      <wne:macro wne:macroName="TEMPLATEPROJECT.FLUENTRIBBON.ACTIONRULETABLE"/>
    </wne:keymap>
    <wne:keymap wne:kcmPrimary="0470">
      <wne:macro wne:macroName="TEMPLATEPROJECT.FLUENTRIBBON.ACTIONLEVEL1"/>
    </wne:keymap>
    <wne:keymap wne:kcmPrimary="047B">
      <wne:macro wne:macroName="TEMPLATEPROJECT.FLUENTRIBBON.ACTIONTOGGLECOMMENT"/>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86F74" w14:textId="77777777" w:rsidR="00813D31" w:rsidRDefault="00813D31">
      <w:r>
        <w:separator/>
      </w:r>
    </w:p>
  </w:endnote>
  <w:endnote w:type="continuationSeparator" w:id="0">
    <w:p w14:paraId="3DBE78D8" w14:textId="77777777" w:rsidR="00813D31" w:rsidRDefault="0081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72CFD" w14:textId="3F9E89FC" w:rsidR="00FB31D7" w:rsidRDefault="00DA4A2C">
    <w:pPr>
      <w:pStyle w:val="Footer"/>
      <w:tabs>
        <w:tab w:val="clear" w:pos="8640"/>
      </w:tabs>
    </w:pPr>
    <w:r>
      <w:rPr>
        <w:noProof/>
      </w:rPr>
      <w:fldChar w:fldCharType="begin"/>
    </w:r>
    <w:r>
      <w:rPr>
        <w:noProof/>
      </w:rPr>
      <w:instrText xml:space="preserve"> FILENAME   \* MERGEFORMAT </w:instrText>
    </w:r>
    <w:r>
      <w:rPr>
        <w:noProof/>
      </w:rPr>
      <w:fldChar w:fldCharType="separate"/>
    </w:r>
    <w:r w:rsidR="00EE44A3">
      <w:rPr>
        <w:noProof/>
      </w:rPr>
      <w:t>Document1</w:t>
    </w:r>
    <w:r>
      <w:rPr>
        <w:noProof/>
      </w:rPr>
      <w:fldChar w:fldCharType="end"/>
    </w:r>
    <w:r w:rsidR="00FB31D7">
      <w:tab/>
    </w:r>
    <w:r w:rsidR="00FB31D7">
      <w:tab/>
    </w:r>
    <w:r w:rsidR="00FB31D7">
      <w:tab/>
    </w:r>
    <w:r w:rsidR="00FB31D7">
      <w:tab/>
    </w:r>
    <w:r w:rsidR="00FB31D7">
      <w:tab/>
    </w:r>
    <w:r w:rsidR="00FB31D7">
      <w:tab/>
    </w:r>
    <w:r w:rsidR="00FB31D7">
      <w:tab/>
    </w:r>
    <w:r w:rsidR="00FB31D7">
      <w:tab/>
    </w:r>
    <w:r w:rsidR="006A61D1">
      <w:fldChar w:fldCharType="begin"/>
    </w:r>
    <w:r w:rsidR="006A61D1">
      <w:instrText xml:space="preserve"> PAGE   \* MERGEFORMAT </w:instrText>
    </w:r>
    <w:r w:rsidR="006A61D1">
      <w:fldChar w:fldCharType="separate"/>
    </w:r>
    <w:r w:rsidR="00AF3F74">
      <w:rPr>
        <w:noProof/>
      </w:rPr>
      <w:t>7</w:t>
    </w:r>
    <w:r w:rsidR="006A61D1">
      <w:rPr>
        <w:noProof/>
      </w:rPr>
      <w:fldChar w:fldCharType="end"/>
    </w:r>
  </w:p>
  <w:p w14:paraId="6F85D447" w14:textId="618859B8" w:rsidR="00FB31D7" w:rsidRDefault="006A61D1">
    <w:pPr>
      <w:pStyle w:val="Footer"/>
      <w:tabs>
        <w:tab w:val="clear" w:pos="8640"/>
      </w:tabs>
    </w:pPr>
    <w:r>
      <w:fldChar w:fldCharType="begin"/>
    </w:r>
    <w:r>
      <w:instrText xml:space="preserve"> SAVEDATE  \@ "d/MM/yyyy h:mm am/pm"  \* MERGEFORMAT </w:instrText>
    </w:r>
    <w:r>
      <w:fldChar w:fldCharType="separate"/>
    </w:r>
    <w:r w:rsidR="00903D03">
      <w:rPr>
        <w:noProof/>
      </w:rPr>
      <w:t>10/11/2018 5:45 PM</w:t>
    </w:r>
    <w:r>
      <w:rPr>
        <w:noProof/>
      </w:rPr>
      <w:fldChar w:fldCharType="end"/>
    </w:r>
  </w:p>
  <w:p w14:paraId="7C2D96FC" w14:textId="77777777" w:rsidR="00FB31D7" w:rsidRDefault="00FB31D7"/>
  <w:p w14:paraId="7C0630AA" w14:textId="77777777" w:rsidR="00FB31D7" w:rsidRDefault="00FB31D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5531B" w14:textId="77777777" w:rsidR="00813D31" w:rsidRDefault="00813D31">
      <w:r>
        <w:separator/>
      </w:r>
    </w:p>
  </w:footnote>
  <w:footnote w:type="continuationSeparator" w:id="0">
    <w:p w14:paraId="11210AE0" w14:textId="77777777" w:rsidR="00813D31" w:rsidRDefault="00813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38F1"/>
    <w:multiLevelType w:val="multilevel"/>
    <w:tmpl w:val="8C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61EC5"/>
    <w:multiLevelType w:val="multilevel"/>
    <w:tmpl w:val="5EAC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30057"/>
    <w:multiLevelType w:val="multilevel"/>
    <w:tmpl w:val="9104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E5EBE"/>
    <w:multiLevelType w:val="multilevel"/>
    <w:tmpl w:val="B0E4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35AF7"/>
    <w:multiLevelType w:val="multilevel"/>
    <w:tmpl w:val="FDB8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8001F"/>
    <w:multiLevelType w:val="multilevel"/>
    <w:tmpl w:val="C556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0412F"/>
    <w:multiLevelType w:val="multilevel"/>
    <w:tmpl w:val="BB50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8400C"/>
    <w:multiLevelType w:val="singleLevel"/>
    <w:tmpl w:val="C6EE1BF2"/>
    <w:lvl w:ilvl="0">
      <w:start w:val="1"/>
      <w:numFmt w:val="bullet"/>
      <w:pStyle w:val="Bullet2"/>
      <w:lvlText w:val="•"/>
      <w:lvlJc w:val="left"/>
      <w:pPr>
        <w:tabs>
          <w:tab w:val="num" w:pos="1418"/>
        </w:tabs>
        <w:ind w:left="1418" w:hanging="709"/>
      </w:pPr>
      <w:rPr>
        <w:rFonts w:ascii="Garamond" w:hAnsi="Garamond" w:hint="default"/>
        <w:b w:val="0"/>
        <w:i w:val="0"/>
        <w:sz w:val="24"/>
      </w:rPr>
    </w:lvl>
  </w:abstractNum>
  <w:abstractNum w:abstractNumId="8" w15:restartNumberingAfterBreak="0">
    <w:nsid w:val="3D5A7286"/>
    <w:multiLevelType w:val="multilevel"/>
    <w:tmpl w:val="CC02137E"/>
    <w:lvl w:ilvl="0">
      <w:start w:val="1"/>
      <w:numFmt w:val="decimal"/>
      <w:pStyle w:val="AllensHeading1"/>
      <w:lvlText w:val="%1"/>
      <w:lvlJc w:val="left"/>
      <w:pPr>
        <w:tabs>
          <w:tab w:val="num" w:pos="709"/>
        </w:tabs>
        <w:ind w:left="709" w:hanging="709"/>
      </w:pPr>
      <w:rPr>
        <w:rFonts w:hint="default"/>
      </w:rPr>
    </w:lvl>
    <w:lvl w:ilvl="1">
      <w:start w:val="1"/>
      <w:numFmt w:val="decimal"/>
      <w:pStyle w:val="AllensHeading2"/>
      <w:lvlText w:val="%1.%2"/>
      <w:lvlJc w:val="left"/>
      <w:pPr>
        <w:tabs>
          <w:tab w:val="num" w:pos="709"/>
        </w:tabs>
        <w:ind w:left="709" w:hanging="709"/>
      </w:pPr>
      <w:rPr>
        <w:rFonts w:hint="default"/>
      </w:rPr>
    </w:lvl>
    <w:lvl w:ilvl="2">
      <w:start w:val="1"/>
      <w:numFmt w:val="lowerLetter"/>
      <w:pStyle w:val="AllensHeading3"/>
      <w:lvlText w:val="(%3)"/>
      <w:lvlJc w:val="left"/>
      <w:pPr>
        <w:tabs>
          <w:tab w:val="num" w:pos="1418"/>
        </w:tabs>
        <w:ind w:left="1418" w:hanging="709"/>
      </w:pPr>
      <w:rPr>
        <w:rFonts w:hint="default"/>
      </w:rPr>
    </w:lvl>
    <w:lvl w:ilvl="3">
      <w:start w:val="1"/>
      <w:numFmt w:val="lowerRoman"/>
      <w:pStyle w:val="AllensHeading4"/>
      <w:lvlText w:val="(%4)"/>
      <w:lvlJc w:val="left"/>
      <w:pPr>
        <w:tabs>
          <w:tab w:val="num" w:pos="2126"/>
        </w:tabs>
        <w:ind w:left="2126" w:hanging="708"/>
      </w:pPr>
      <w:rPr>
        <w:rFonts w:hint="default"/>
      </w:rPr>
    </w:lvl>
    <w:lvl w:ilvl="4">
      <w:start w:val="1"/>
      <w:numFmt w:val="upperLetter"/>
      <w:pStyle w:val="AllensHeading5"/>
      <w:lvlText w:val="(%5)"/>
      <w:lvlJc w:val="left"/>
      <w:pPr>
        <w:tabs>
          <w:tab w:val="num" w:pos="2835"/>
        </w:tabs>
        <w:ind w:left="2835" w:hanging="709"/>
      </w:pPr>
      <w:rPr>
        <w:rFonts w:hint="default"/>
      </w:rPr>
    </w:lvl>
    <w:lvl w:ilvl="5">
      <w:start w:val="1"/>
      <w:numFmt w:val="decimal"/>
      <w:pStyle w:val="AllensHeading6"/>
      <w:lvlText w:val="(%6)"/>
      <w:lvlJc w:val="left"/>
      <w:pPr>
        <w:tabs>
          <w:tab w:val="num" w:pos="3544"/>
        </w:tabs>
        <w:ind w:left="3544" w:hanging="709"/>
      </w:pPr>
      <w:rPr>
        <w:rFonts w:hint="default"/>
      </w:rPr>
    </w:lvl>
    <w:lvl w:ilvl="6">
      <w:start w:val="2"/>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9" w15:restartNumberingAfterBreak="0">
    <w:nsid w:val="4F261BA7"/>
    <w:multiLevelType w:val="multilevel"/>
    <w:tmpl w:val="3D0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A0B79"/>
    <w:multiLevelType w:val="hybridMultilevel"/>
    <w:tmpl w:val="C20003BC"/>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11" w15:restartNumberingAfterBreak="0">
    <w:nsid w:val="75940DFC"/>
    <w:multiLevelType w:val="multilevel"/>
    <w:tmpl w:val="62E8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DA37F3"/>
    <w:multiLevelType w:val="multilevel"/>
    <w:tmpl w:val="6CEC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0"/>
  </w:num>
  <w:num w:numId="4">
    <w:abstractNumId w:val="2"/>
  </w:num>
  <w:num w:numId="5">
    <w:abstractNumId w:val="11"/>
  </w:num>
  <w:num w:numId="6">
    <w:abstractNumId w:val="5"/>
  </w:num>
  <w:num w:numId="7">
    <w:abstractNumId w:val="3"/>
  </w:num>
  <w:num w:numId="8">
    <w:abstractNumId w:val="1"/>
  </w:num>
  <w:num w:numId="9">
    <w:abstractNumId w:val="4"/>
  </w:num>
  <w:num w:numId="10">
    <w:abstractNumId w:val="9"/>
  </w:num>
  <w:num w:numId="11">
    <w:abstractNumId w:val="0"/>
  </w:num>
  <w:num w:numId="12">
    <w:abstractNumId w:val="12"/>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F42"/>
    <w:rsid w:val="0000525F"/>
    <w:rsid w:val="00014715"/>
    <w:rsid w:val="00027294"/>
    <w:rsid w:val="000416B4"/>
    <w:rsid w:val="000562B7"/>
    <w:rsid w:val="00057555"/>
    <w:rsid w:val="000605DE"/>
    <w:rsid w:val="00065677"/>
    <w:rsid w:val="00065AB2"/>
    <w:rsid w:val="0007295E"/>
    <w:rsid w:val="0007398C"/>
    <w:rsid w:val="00073CEE"/>
    <w:rsid w:val="0007529B"/>
    <w:rsid w:val="00083D24"/>
    <w:rsid w:val="0008527E"/>
    <w:rsid w:val="00085DED"/>
    <w:rsid w:val="0008605A"/>
    <w:rsid w:val="0008634F"/>
    <w:rsid w:val="0009152C"/>
    <w:rsid w:val="00091DDC"/>
    <w:rsid w:val="00095E5D"/>
    <w:rsid w:val="000A3B52"/>
    <w:rsid w:val="000A7CF7"/>
    <w:rsid w:val="000B107B"/>
    <w:rsid w:val="000B350E"/>
    <w:rsid w:val="000B5B74"/>
    <w:rsid w:val="000B62BE"/>
    <w:rsid w:val="000C4C0F"/>
    <w:rsid w:val="000C6021"/>
    <w:rsid w:val="000C6450"/>
    <w:rsid w:val="000C6A7E"/>
    <w:rsid w:val="000D0357"/>
    <w:rsid w:val="000D65DF"/>
    <w:rsid w:val="000E3558"/>
    <w:rsid w:val="000E46DD"/>
    <w:rsid w:val="000F048E"/>
    <w:rsid w:val="000F3DE9"/>
    <w:rsid w:val="000F4783"/>
    <w:rsid w:val="000F5159"/>
    <w:rsid w:val="000F6AB1"/>
    <w:rsid w:val="00100686"/>
    <w:rsid w:val="00101091"/>
    <w:rsid w:val="001050BE"/>
    <w:rsid w:val="00111B84"/>
    <w:rsid w:val="00112835"/>
    <w:rsid w:val="00115448"/>
    <w:rsid w:val="00120091"/>
    <w:rsid w:val="00124AF7"/>
    <w:rsid w:val="0013022B"/>
    <w:rsid w:val="00144129"/>
    <w:rsid w:val="00144849"/>
    <w:rsid w:val="00156B3C"/>
    <w:rsid w:val="001603C0"/>
    <w:rsid w:val="00160AAB"/>
    <w:rsid w:val="00160D98"/>
    <w:rsid w:val="00167572"/>
    <w:rsid w:val="00175F83"/>
    <w:rsid w:val="00182F26"/>
    <w:rsid w:val="00191781"/>
    <w:rsid w:val="001A3F5D"/>
    <w:rsid w:val="001A654E"/>
    <w:rsid w:val="001B09CF"/>
    <w:rsid w:val="001B31E9"/>
    <w:rsid w:val="001C371E"/>
    <w:rsid w:val="001D27CE"/>
    <w:rsid w:val="001D3460"/>
    <w:rsid w:val="001E0CD2"/>
    <w:rsid w:val="001E4FC9"/>
    <w:rsid w:val="001E695B"/>
    <w:rsid w:val="001F0950"/>
    <w:rsid w:val="002074A0"/>
    <w:rsid w:val="0022529F"/>
    <w:rsid w:val="00226B82"/>
    <w:rsid w:val="00227249"/>
    <w:rsid w:val="00237B06"/>
    <w:rsid w:val="002405D9"/>
    <w:rsid w:val="00241F46"/>
    <w:rsid w:val="00242497"/>
    <w:rsid w:val="00247621"/>
    <w:rsid w:val="002504D1"/>
    <w:rsid w:val="00250909"/>
    <w:rsid w:val="00251189"/>
    <w:rsid w:val="002537E6"/>
    <w:rsid w:val="002559F3"/>
    <w:rsid w:val="00261B5A"/>
    <w:rsid w:val="00267E45"/>
    <w:rsid w:val="00284ED6"/>
    <w:rsid w:val="00292E54"/>
    <w:rsid w:val="002954EB"/>
    <w:rsid w:val="002B3BBE"/>
    <w:rsid w:val="002B5042"/>
    <w:rsid w:val="002B631A"/>
    <w:rsid w:val="002C1E16"/>
    <w:rsid w:val="002C235D"/>
    <w:rsid w:val="002C5327"/>
    <w:rsid w:val="002D26F6"/>
    <w:rsid w:val="002E4421"/>
    <w:rsid w:val="002E478D"/>
    <w:rsid w:val="002E7932"/>
    <w:rsid w:val="002F4304"/>
    <w:rsid w:val="00300F3A"/>
    <w:rsid w:val="0030417E"/>
    <w:rsid w:val="0030544C"/>
    <w:rsid w:val="003128E4"/>
    <w:rsid w:val="00315540"/>
    <w:rsid w:val="00317057"/>
    <w:rsid w:val="00321CD0"/>
    <w:rsid w:val="00323B86"/>
    <w:rsid w:val="0032496B"/>
    <w:rsid w:val="00325F72"/>
    <w:rsid w:val="0032779D"/>
    <w:rsid w:val="00335B66"/>
    <w:rsid w:val="0034010E"/>
    <w:rsid w:val="00341049"/>
    <w:rsid w:val="00342FBF"/>
    <w:rsid w:val="00345194"/>
    <w:rsid w:val="00351FE6"/>
    <w:rsid w:val="00360371"/>
    <w:rsid w:val="00364F13"/>
    <w:rsid w:val="00373E26"/>
    <w:rsid w:val="00373E52"/>
    <w:rsid w:val="00376122"/>
    <w:rsid w:val="003837F6"/>
    <w:rsid w:val="00385BF5"/>
    <w:rsid w:val="00386C41"/>
    <w:rsid w:val="003923F0"/>
    <w:rsid w:val="00393464"/>
    <w:rsid w:val="0039646C"/>
    <w:rsid w:val="003A0D48"/>
    <w:rsid w:val="003A2C08"/>
    <w:rsid w:val="003B2011"/>
    <w:rsid w:val="003B3AF6"/>
    <w:rsid w:val="003B73DC"/>
    <w:rsid w:val="003C5031"/>
    <w:rsid w:val="003D2C64"/>
    <w:rsid w:val="003D38B4"/>
    <w:rsid w:val="003D6CEE"/>
    <w:rsid w:val="003E003E"/>
    <w:rsid w:val="003E2043"/>
    <w:rsid w:val="003E217A"/>
    <w:rsid w:val="003E62B7"/>
    <w:rsid w:val="003F0733"/>
    <w:rsid w:val="003F4CDB"/>
    <w:rsid w:val="003F62F2"/>
    <w:rsid w:val="00410CC5"/>
    <w:rsid w:val="00413176"/>
    <w:rsid w:val="004154BC"/>
    <w:rsid w:val="00415FDC"/>
    <w:rsid w:val="00416A1B"/>
    <w:rsid w:val="004178BC"/>
    <w:rsid w:val="00421753"/>
    <w:rsid w:val="00424599"/>
    <w:rsid w:val="0042488B"/>
    <w:rsid w:val="0042797A"/>
    <w:rsid w:val="00434B75"/>
    <w:rsid w:val="0044207F"/>
    <w:rsid w:val="00442751"/>
    <w:rsid w:val="004430A2"/>
    <w:rsid w:val="004465C4"/>
    <w:rsid w:val="00447429"/>
    <w:rsid w:val="004504D7"/>
    <w:rsid w:val="00450DE2"/>
    <w:rsid w:val="00452EFA"/>
    <w:rsid w:val="004551A8"/>
    <w:rsid w:val="00461782"/>
    <w:rsid w:val="0046796A"/>
    <w:rsid w:val="00470448"/>
    <w:rsid w:val="0047233B"/>
    <w:rsid w:val="00481669"/>
    <w:rsid w:val="00482358"/>
    <w:rsid w:val="004839A8"/>
    <w:rsid w:val="00486686"/>
    <w:rsid w:val="004939AE"/>
    <w:rsid w:val="00494AD8"/>
    <w:rsid w:val="004A550F"/>
    <w:rsid w:val="004B62C5"/>
    <w:rsid w:val="004B6EB8"/>
    <w:rsid w:val="004C6C51"/>
    <w:rsid w:val="004C727A"/>
    <w:rsid w:val="004D4A82"/>
    <w:rsid w:val="004E0D9C"/>
    <w:rsid w:val="004F2559"/>
    <w:rsid w:val="004F312D"/>
    <w:rsid w:val="004F5564"/>
    <w:rsid w:val="004F61BB"/>
    <w:rsid w:val="00501E2E"/>
    <w:rsid w:val="00503BEE"/>
    <w:rsid w:val="005047AE"/>
    <w:rsid w:val="00504E31"/>
    <w:rsid w:val="005055DF"/>
    <w:rsid w:val="00506049"/>
    <w:rsid w:val="005067E5"/>
    <w:rsid w:val="00506B2A"/>
    <w:rsid w:val="00511B45"/>
    <w:rsid w:val="005228EC"/>
    <w:rsid w:val="00524671"/>
    <w:rsid w:val="00526210"/>
    <w:rsid w:val="00526421"/>
    <w:rsid w:val="005314DD"/>
    <w:rsid w:val="0053506A"/>
    <w:rsid w:val="00537BED"/>
    <w:rsid w:val="00570524"/>
    <w:rsid w:val="005814FA"/>
    <w:rsid w:val="005914D9"/>
    <w:rsid w:val="005A1EE6"/>
    <w:rsid w:val="005A3FCB"/>
    <w:rsid w:val="005B05B5"/>
    <w:rsid w:val="005B392A"/>
    <w:rsid w:val="005C702B"/>
    <w:rsid w:val="005D04FA"/>
    <w:rsid w:val="005D18BF"/>
    <w:rsid w:val="005D3051"/>
    <w:rsid w:val="005D451A"/>
    <w:rsid w:val="005E08CB"/>
    <w:rsid w:val="005E52DB"/>
    <w:rsid w:val="005E6360"/>
    <w:rsid w:val="00601986"/>
    <w:rsid w:val="00602DD1"/>
    <w:rsid w:val="0061148C"/>
    <w:rsid w:val="0061190F"/>
    <w:rsid w:val="00611F29"/>
    <w:rsid w:val="00613793"/>
    <w:rsid w:val="006137D2"/>
    <w:rsid w:val="006165B9"/>
    <w:rsid w:val="00620AD9"/>
    <w:rsid w:val="00621B0F"/>
    <w:rsid w:val="0062341B"/>
    <w:rsid w:val="0062598C"/>
    <w:rsid w:val="00626FBD"/>
    <w:rsid w:val="00632BF3"/>
    <w:rsid w:val="00640781"/>
    <w:rsid w:val="00641396"/>
    <w:rsid w:val="00643214"/>
    <w:rsid w:val="0064676E"/>
    <w:rsid w:val="00646B07"/>
    <w:rsid w:val="00646E56"/>
    <w:rsid w:val="00650C14"/>
    <w:rsid w:val="006557D5"/>
    <w:rsid w:val="0066034A"/>
    <w:rsid w:val="00661A26"/>
    <w:rsid w:val="0066629D"/>
    <w:rsid w:val="006664A6"/>
    <w:rsid w:val="006717C0"/>
    <w:rsid w:val="006721FE"/>
    <w:rsid w:val="006A4D25"/>
    <w:rsid w:val="006A61D1"/>
    <w:rsid w:val="006B05F7"/>
    <w:rsid w:val="006B3336"/>
    <w:rsid w:val="006B51CD"/>
    <w:rsid w:val="006C6450"/>
    <w:rsid w:val="006C69BE"/>
    <w:rsid w:val="006D026D"/>
    <w:rsid w:val="006D1148"/>
    <w:rsid w:val="006D1509"/>
    <w:rsid w:val="006D2B2E"/>
    <w:rsid w:val="006D46CB"/>
    <w:rsid w:val="006D7400"/>
    <w:rsid w:val="006D7544"/>
    <w:rsid w:val="006E394C"/>
    <w:rsid w:val="006F351F"/>
    <w:rsid w:val="006F7FE1"/>
    <w:rsid w:val="0070107A"/>
    <w:rsid w:val="00701DFD"/>
    <w:rsid w:val="00716328"/>
    <w:rsid w:val="00720095"/>
    <w:rsid w:val="00727545"/>
    <w:rsid w:val="0074585D"/>
    <w:rsid w:val="00750B44"/>
    <w:rsid w:val="00764F9A"/>
    <w:rsid w:val="0077247A"/>
    <w:rsid w:val="00772B5A"/>
    <w:rsid w:val="00774752"/>
    <w:rsid w:val="007748F2"/>
    <w:rsid w:val="00781022"/>
    <w:rsid w:val="00782A15"/>
    <w:rsid w:val="00783573"/>
    <w:rsid w:val="00783F2A"/>
    <w:rsid w:val="00784918"/>
    <w:rsid w:val="00785C9F"/>
    <w:rsid w:val="007941EF"/>
    <w:rsid w:val="00796FBB"/>
    <w:rsid w:val="007A208B"/>
    <w:rsid w:val="007A5DF9"/>
    <w:rsid w:val="007B0574"/>
    <w:rsid w:val="007B0C0E"/>
    <w:rsid w:val="007B5097"/>
    <w:rsid w:val="007B7F8B"/>
    <w:rsid w:val="007C1FA9"/>
    <w:rsid w:val="007D4328"/>
    <w:rsid w:val="007E1EA9"/>
    <w:rsid w:val="007E3B80"/>
    <w:rsid w:val="007F2156"/>
    <w:rsid w:val="007F5244"/>
    <w:rsid w:val="007F587C"/>
    <w:rsid w:val="00811338"/>
    <w:rsid w:val="00813B09"/>
    <w:rsid w:val="00813D31"/>
    <w:rsid w:val="008166AD"/>
    <w:rsid w:val="00823F2E"/>
    <w:rsid w:val="00824DEB"/>
    <w:rsid w:val="00826DE1"/>
    <w:rsid w:val="00830939"/>
    <w:rsid w:val="00832D60"/>
    <w:rsid w:val="0084317F"/>
    <w:rsid w:val="00847B0C"/>
    <w:rsid w:val="00852D0C"/>
    <w:rsid w:val="00853DCF"/>
    <w:rsid w:val="00860B21"/>
    <w:rsid w:val="00864D99"/>
    <w:rsid w:val="008676F7"/>
    <w:rsid w:val="00882654"/>
    <w:rsid w:val="00886A99"/>
    <w:rsid w:val="00893165"/>
    <w:rsid w:val="008960A1"/>
    <w:rsid w:val="00896539"/>
    <w:rsid w:val="008A1D14"/>
    <w:rsid w:val="008A28EF"/>
    <w:rsid w:val="008A5E81"/>
    <w:rsid w:val="008A7253"/>
    <w:rsid w:val="008B132B"/>
    <w:rsid w:val="008B2170"/>
    <w:rsid w:val="008B5172"/>
    <w:rsid w:val="008B5639"/>
    <w:rsid w:val="008C3645"/>
    <w:rsid w:val="008C38A4"/>
    <w:rsid w:val="008C7B14"/>
    <w:rsid w:val="008C7D89"/>
    <w:rsid w:val="008D400B"/>
    <w:rsid w:val="008D791B"/>
    <w:rsid w:val="008E282B"/>
    <w:rsid w:val="008E4574"/>
    <w:rsid w:val="008E5A14"/>
    <w:rsid w:val="008F250A"/>
    <w:rsid w:val="008F3664"/>
    <w:rsid w:val="008F588E"/>
    <w:rsid w:val="008F5EDE"/>
    <w:rsid w:val="00900BCF"/>
    <w:rsid w:val="00903D03"/>
    <w:rsid w:val="00904BC6"/>
    <w:rsid w:val="00907173"/>
    <w:rsid w:val="009106C9"/>
    <w:rsid w:val="0092108E"/>
    <w:rsid w:val="00922CC5"/>
    <w:rsid w:val="0092609A"/>
    <w:rsid w:val="0093090B"/>
    <w:rsid w:val="00935777"/>
    <w:rsid w:val="00945182"/>
    <w:rsid w:val="00945779"/>
    <w:rsid w:val="0094674F"/>
    <w:rsid w:val="0097250D"/>
    <w:rsid w:val="009755B9"/>
    <w:rsid w:val="00985C1D"/>
    <w:rsid w:val="00987B90"/>
    <w:rsid w:val="009A46CC"/>
    <w:rsid w:val="009A5300"/>
    <w:rsid w:val="009A6341"/>
    <w:rsid w:val="009A6DD4"/>
    <w:rsid w:val="009B35CE"/>
    <w:rsid w:val="009B3E4A"/>
    <w:rsid w:val="009B7122"/>
    <w:rsid w:val="009C3FB7"/>
    <w:rsid w:val="009C650E"/>
    <w:rsid w:val="009D0171"/>
    <w:rsid w:val="009D6891"/>
    <w:rsid w:val="009E5410"/>
    <w:rsid w:val="009F1310"/>
    <w:rsid w:val="009F6839"/>
    <w:rsid w:val="00A0112C"/>
    <w:rsid w:val="00A10E5E"/>
    <w:rsid w:val="00A13E42"/>
    <w:rsid w:val="00A15F11"/>
    <w:rsid w:val="00A16864"/>
    <w:rsid w:val="00A218C1"/>
    <w:rsid w:val="00A23267"/>
    <w:rsid w:val="00A321CB"/>
    <w:rsid w:val="00A32E2E"/>
    <w:rsid w:val="00A379D2"/>
    <w:rsid w:val="00A563E2"/>
    <w:rsid w:val="00A610D2"/>
    <w:rsid w:val="00A67A4D"/>
    <w:rsid w:val="00A70A97"/>
    <w:rsid w:val="00A751A8"/>
    <w:rsid w:val="00A84E43"/>
    <w:rsid w:val="00AA3B7E"/>
    <w:rsid w:val="00AA6A62"/>
    <w:rsid w:val="00AC25BC"/>
    <w:rsid w:val="00AC5A48"/>
    <w:rsid w:val="00AC6801"/>
    <w:rsid w:val="00AD0B0C"/>
    <w:rsid w:val="00AD5A54"/>
    <w:rsid w:val="00AD6730"/>
    <w:rsid w:val="00AE24A1"/>
    <w:rsid w:val="00AE2EDD"/>
    <w:rsid w:val="00AF1170"/>
    <w:rsid w:val="00AF3F74"/>
    <w:rsid w:val="00AF7147"/>
    <w:rsid w:val="00AF78D0"/>
    <w:rsid w:val="00B0336A"/>
    <w:rsid w:val="00B164C3"/>
    <w:rsid w:val="00B23E59"/>
    <w:rsid w:val="00B46864"/>
    <w:rsid w:val="00B473B8"/>
    <w:rsid w:val="00B51864"/>
    <w:rsid w:val="00B51C3E"/>
    <w:rsid w:val="00B548A8"/>
    <w:rsid w:val="00B54EF6"/>
    <w:rsid w:val="00B6344C"/>
    <w:rsid w:val="00B63F8C"/>
    <w:rsid w:val="00B6470C"/>
    <w:rsid w:val="00B66002"/>
    <w:rsid w:val="00B67434"/>
    <w:rsid w:val="00B73679"/>
    <w:rsid w:val="00B96A89"/>
    <w:rsid w:val="00B97DA0"/>
    <w:rsid w:val="00BA0DB6"/>
    <w:rsid w:val="00BB7B18"/>
    <w:rsid w:val="00BC0ADD"/>
    <w:rsid w:val="00BC4E8D"/>
    <w:rsid w:val="00BC5CA0"/>
    <w:rsid w:val="00BC5FEC"/>
    <w:rsid w:val="00BC7027"/>
    <w:rsid w:val="00BE4255"/>
    <w:rsid w:val="00BF45A0"/>
    <w:rsid w:val="00BF76A6"/>
    <w:rsid w:val="00C04CA0"/>
    <w:rsid w:val="00C2426E"/>
    <w:rsid w:val="00C25739"/>
    <w:rsid w:val="00C2624A"/>
    <w:rsid w:val="00C2645A"/>
    <w:rsid w:val="00C33640"/>
    <w:rsid w:val="00C34AAB"/>
    <w:rsid w:val="00C3534C"/>
    <w:rsid w:val="00C36CE3"/>
    <w:rsid w:val="00C4171F"/>
    <w:rsid w:val="00C47173"/>
    <w:rsid w:val="00C54E4F"/>
    <w:rsid w:val="00C70C1C"/>
    <w:rsid w:val="00C74861"/>
    <w:rsid w:val="00C8523B"/>
    <w:rsid w:val="00C90129"/>
    <w:rsid w:val="00C95762"/>
    <w:rsid w:val="00CA204E"/>
    <w:rsid w:val="00CA3DB8"/>
    <w:rsid w:val="00CB5478"/>
    <w:rsid w:val="00CB5917"/>
    <w:rsid w:val="00CB5D32"/>
    <w:rsid w:val="00CD2313"/>
    <w:rsid w:val="00CE3A6C"/>
    <w:rsid w:val="00CE5C77"/>
    <w:rsid w:val="00CE5E7B"/>
    <w:rsid w:val="00CE6E6D"/>
    <w:rsid w:val="00CF0E03"/>
    <w:rsid w:val="00CF7AB6"/>
    <w:rsid w:val="00D00829"/>
    <w:rsid w:val="00D01614"/>
    <w:rsid w:val="00D13024"/>
    <w:rsid w:val="00D2563B"/>
    <w:rsid w:val="00D308A6"/>
    <w:rsid w:val="00D413F7"/>
    <w:rsid w:val="00D4260C"/>
    <w:rsid w:val="00D51817"/>
    <w:rsid w:val="00D56395"/>
    <w:rsid w:val="00D56FD9"/>
    <w:rsid w:val="00D61C07"/>
    <w:rsid w:val="00D64246"/>
    <w:rsid w:val="00D64415"/>
    <w:rsid w:val="00D648DC"/>
    <w:rsid w:val="00D77CC4"/>
    <w:rsid w:val="00D81127"/>
    <w:rsid w:val="00D81610"/>
    <w:rsid w:val="00D92FE3"/>
    <w:rsid w:val="00D941A4"/>
    <w:rsid w:val="00DA168B"/>
    <w:rsid w:val="00DA4A2C"/>
    <w:rsid w:val="00DA4FD5"/>
    <w:rsid w:val="00DA53AC"/>
    <w:rsid w:val="00DA53EB"/>
    <w:rsid w:val="00DC1161"/>
    <w:rsid w:val="00DD2CE9"/>
    <w:rsid w:val="00DD53BC"/>
    <w:rsid w:val="00DE5D10"/>
    <w:rsid w:val="00DE6BAD"/>
    <w:rsid w:val="00DF08C3"/>
    <w:rsid w:val="00DF4AF4"/>
    <w:rsid w:val="00DF6380"/>
    <w:rsid w:val="00DF7EB1"/>
    <w:rsid w:val="00E06407"/>
    <w:rsid w:val="00E17DCF"/>
    <w:rsid w:val="00E22C1A"/>
    <w:rsid w:val="00E24F10"/>
    <w:rsid w:val="00E34A87"/>
    <w:rsid w:val="00E41150"/>
    <w:rsid w:val="00E454E1"/>
    <w:rsid w:val="00E467E8"/>
    <w:rsid w:val="00E505F1"/>
    <w:rsid w:val="00E52CCB"/>
    <w:rsid w:val="00E6306E"/>
    <w:rsid w:val="00E64889"/>
    <w:rsid w:val="00E649B4"/>
    <w:rsid w:val="00E6611E"/>
    <w:rsid w:val="00E71125"/>
    <w:rsid w:val="00E741F8"/>
    <w:rsid w:val="00E77E98"/>
    <w:rsid w:val="00E808A4"/>
    <w:rsid w:val="00E82589"/>
    <w:rsid w:val="00E8274C"/>
    <w:rsid w:val="00E82780"/>
    <w:rsid w:val="00E85C39"/>
    <w:rsid w:val="00EA03B8"/>
    <w:rsid w:val="00EA4628"/>
    <w:rsid w:val="00EA4A7A"/>
    <w:rsid w:val="00EB0366"/>
    <w:rsid w:val="00EB503F"/>
    <w:rsid w:val="00EC2455"/>
    <w:rsid w:val="00ED01FA"/>
    <w:rsid w:val="00ED1753"/>
    <w:rsid w:val="00EE02D4"/>
    <w:rsid w:val="00EE148F"/>
    <w:rsid w:val="00EE16DF"/>
    <w:rsid w:val="00EE44A3"/>
    <w:rsid w:val="00EF0BEC"/>
    <w:rsid w:val="00EF16C3"/>
    <w:rsid w:val="00EF6446"/>
    <w:rsid w:val="00F020DD"/>
    <w:rsid w:val="00F03FAB"/>
    <w:rsid w:val="00F056CA"/>
    <w:rsid w:val="00F0574A"/>
    <w:rsid w:val="00F072C3"/>
    <w:rsid w:val="00F10984"/>
    <w:rsid w:val="00F11A00"/>
    <w:rsid w:val="00F11E02"/>
    <w:rsid w:val="00F1259A"/>
    <w:rsid w:val="00F144A8"/>
    <w:rsid w:val="00F203D1"/>
    <w:rsid w:val="00F234B6"/>
    <w:rsid w:val="00F2469B"/>
    <w:rsid w:val="00F3181B"/>
    <w:rsid w:val="00F32A43"/>
    <w:rsid w:val="00F3313D"/>
    <w:rsid w:val="00F405D5"/>
    <w:rsid w:val="00F40CB0"/>
    <w:rsid w:val="00F428CA"/>
    <w:rsid w:val="00F4741D"/>
    <w:rsid w:val="00F60457"/>
    <w:rsid w:val="00F622E1"/>
    <w:rsid w:val="00F669BD"/>
    <w:rsid w:val="00F71D8C"/>
    <w:rsid w:val="00F803A6"/>
    <w:rsid w:val="00F85F42"/>
    <w:rsid w:val="00F8613B"/>
    <w:rsid w:val="00F87122"/>
    <w:rsid w:val="00F910DC"/>
    <w:rsid w:val="00F92660"/>
    <w:rsid w:val="00F93B48"/>
    <w:rsid w:val="00FA34F3"/>
    <w:rsid w:val="00FA71A6"/>
    <w:rsid w:val="00FB10D7"/>
    <w:rsid w:val="00FB31D7"/>
    <w:rsid w:val="00FB5DE6"/>
    <w:rsid w:val="00FC0C00"/>
    <w:rsid w:val="00FD24DE"/>
    <w:rsid w:val="00FD2A6C"/>
    <w:rsid w:val="00FD40C9"/>
    <w:rsid w:val="00FD58C7"/>
    <w:rsid w:val="00FE51BE"/>
    <w:rsid w:val="00FE568B"/>
    <w:rsid w:val="00FF245F"/>
    <w:rsid w:val="00FF7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B7329"/>
  <w15:docId w15:val="{67E46EC0-0019-4CE2-8AA8-28D0D582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F3"/>
    <w:pPr>
      <w:spacing w:after="120"/>
    </w:pPr>
    <w:rPr>
      <w:rFonts w:eastAsia="Batang"/>
      <w:sz w:val="22"/>
      <w:szCs w:val="24"/>
      <w:lang w:eastAsia="en-US"/>
    </w:rPr>
  </w:style>
  <w:style w:type="paragraph" w:styleId="Heading1">
    <w:name w:val="heading 1"/>
    <w:basedOn w:val="Normal"/>
    <w:next w:val="Normal"/>
    <w:qFormat/>
    <w:rsid w:val="00632BF3"/>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632BF3"/>
    <w:pPr>
      <w:keepNext/>
      <w:spacing w:before="240" w:after="60"/>
      <w:outlineLvl w:val="1"/>
    </w:pPr>
    <w:rPr>
      <w:rFonts w:ascii="Arial" w:hAnsi="Arial" w:cs="Arial"/>
      <w:b/>
      <w:bCs/>
      <w:iCs/>
      <w:sz w:val="24"/>
      <w:szCs w:val="28"/>
    </w:rPr>
  </w:style>
  <w:style w:type="paragraph" w:styleId="Heading3">
    <w:name w:val="heading 3"/>
    <w:basedOn w:val="Normal"/>
    <w:next w:val="Normal"/>
    <w:qFormat/>
    <w:rsid w:val="00632BF3"/>
    <w:pPr>
      <w:keepNext/>
      <w:outlineLvl w:val="2"/>
    </w:pPr>
    <w:rPr>
      <w:rFonts w:ascii="Arial" w:hAnsi="Arial" w:cs="Arial"/>
      <w:bCs/>
      <w:sz w:val="20"/>
      <w:szCs w:val="22"/>
    </w:rPr>
  </w:style>
  <w:style w:type="paragraph" w:styleId="Heading4">
    <w:name w:val="heading 4"/>
    <w:basedOn w:val="Normal"/>
    <w:next w:val="Normal"/>
    <w:link w:val="Heading4Char"/>
    <w:qFormat/>
    <w:rsid w:val="00632BF3"/>
    <w:pPr>
      <w:keepNext/>
      <w:spacing w:before="120"/>
      <w:outlineLvl w:val="3"/>
    </w:pPr>
    <w:rPr>
      <w:rFonts w:ascii="Arial" w:hAnsi="Arial"/>
      <w:b/>
      <w:bCs/>
      <w:i/>
      <w:sz w:val="20"/>
      <w:szCs w:val="28"/>
    </w:rPr>
  </w:style>
  <w:style w:type="paragraph" w:styleId="Heading5">
    <w:name w:val="heading 5"/>
    <w:basedOn w:val="Normal"/>
    <w:next w:val="Normal"/>
    <w:link w:val="Heading5Char"/>
    <w:qFormat/>
    <w:rsid w:val="00632BF3"/>
    <w:pPr>
      <w:keepNext/>
      <w:ind w:left="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32BF3"/>
    <w:pPr>
      <w:spacing w:before="60" w:after="60"/>
      <w:ind w:left="284"/>
    </w:pPr>
  </w:style>
  <w:style w:type="paragraph" w:styleId="Footer">
    <w:name w:val="footer"/>
    <w:basedOn w:val="Normal"/>
    <w:link w:val="FooterChar"/>
    <w:uiPriority w:val="99"/>
    <w:rsid w:val="00632BF3"/>
    <w:pPr>
      <w:tabs>
        <w:tab w:val="center" w:pos="4320"/>
        <w:tab w:val="right" w:pos="8640"/>
      </w:tabs>
      <w:spacing w:after="0"/>
    </w:pPr>
  </w:style>
  <w:style w:type="paragraph" w:styleId="Header">
    <w:name w:val="header"/>
    <w:basedOn w:val="Normal"/>
    <w:rsid w:val="00632BF3"/>
    <w:pPr>
      <w:tabs>
        <w:tab w:val="center" w:pos="4320"/>
        <w:tab w:val="right" w:pos="8640"/>
      </w:tabs>
      <w:spacing w:after="0"/>
    </w:pPr>
  </w:style>
  <w:style w:type="paragraph" w:customStyle="1" w:styleId="OPM-conclusion">
    <w:name w:val="OPM - conclusion"/>
    <w:basedOn w:val="BodyText"/>
    <w:next w:val="OPM-level1"/>
    <w:rsid w:val="00632BF3"/>
    <w:pPr>
      <w:keepNext/>
      <w:spacing w:before="120"/>
      <w:ind w:left="567" w:hanging="567"/>
      <w:outlineLvl w:val="2"/>
    </w:pPr>
    <w:rPr>
      <w:b/>
      <w:bCs/>
      <w:szCs w:val="22"/>
    </w:rPr>
  </w:style>
  <w:style w:type="paragraph" w:styleId="BodyText">
    <w:name w:val="Body Text"/>
    <w:link w:val="BodyTextChar"/>
    <w:rsid w:val="00632BF3"/>
    <w:rPr>
      <w:rFonts w:ascii="Verdana" w:eastAsia="Batang" w:hAnsi="Verdana"/>
      <w:sz w:val="16"/>
      <w:szCs w:val="24"/>
      <w:lang w:eastAsia="en-US"/>
    </w:rPr>
  </w:style>
  <w:style w:type="paragraph" w:customStyle="1" w:styleId="OPM-level1">
    <w:name w:val="OPM - level 1"/>
    <w:basedOn w:val="OPM-conclusion"/>
    <w:rsid w:val="00632BF3"/>
    <w:pPr>
      <w:shd w:val="clear" w:color="auto" w:fill="FFFFCC"/>
      <w:spacing w:before="60"/>
      <w:ind w:left="1134"/>
      <w:outlineLvl w:val="3"/>
    </w:pPr>
    <w:rPr>
      <w:b w:val="0"/>
    </w:rPr>
  </w:style>
  <w:style w:type="paragraph" w:styleId="FootnoteText">
    <w:name w:val="footnote text"/>
    <w:basedOn w:val="Normal"/>
    <w:semiHidden/>
    <w:rsid w:val="00632BF3"/>
    <w:rPr>
      <w:sz w:val="20"/>
      <w:szCs w:val="20"/>
    </w:rPr>
  </w:style>
  <w:style w:type="character" w:styleId="FootnoteReference">
    <w:name w:val="footnote reference"/>
    <w:basedOn w:val="DefaultParagraphFont"/>
    <w:semiHidden/>
    <w:rsid w:val="00632BF3"/>
    <w:rPr>
      <w:vertAlign w:val="superscript"/>
    </w:rPr>
  </w:style>
  <w:style w:type="character" w:styleId="CommentReference">
    <w:name w:val="annotation reference"/>
    <w:basedOn w:val="DefaultParagraphFont"/>
    <w:semiHidden/>
    <w:rsid w:val="00632BF3"/>
    <w:rPr>
      <w:sz w:val="16"/>
      <w:szCs w:val="16"/>
    </w:rPr>
  </w:style>
  <w:style w:type="paragraph" w:styleId="DocumentMap">
    <w:name w:val="Document Map"/>
    <w:basedOn w:val="Normal"/>
    <w:semiHidden/>
    <w:rsid w:val="00632BF3"/>
    <w:pPr>
      <w:shd w:val="clear" w:color="auto" w:fill="000080"/>
    </w:pPr>
    <w:rPr>
      <w:rFonts w:ascii="Tahoma" w:hAnsi="Tahoma" w:cs="Tahoma"/>
      <w:sz w:val="20"/>
      <w:szCs w:val="20"/>
    </w:rPr>
  </w:style>
  <w:style w:type="paragraph" w:customStyle="1" w:styleId="Comment-Level1">
    <w:name w:val="Comment - Level 1"/>
    <w:basedOn w:val="Normal"/>
    <w:rsid w:val="00632BF3"/>
    <w:pPr>
      <w:keepNext/>
      <w:shd w:val="clear" w:color="auto" w:fill="F3F0D9"/>
      <w:spacing w:before="60" w:after="0"/>
      <w:ind w:left="540"/>
      <w:outlineLvl w:val="3"/>
    </w:pPr>
    <w:rPr>
      <w:rFonts w:ascii="Verdana" w:hAnsi="Verdana" w:cs="Arial"/>
      <w:bCs/>
      <w:i/>
      <w:color w:val="808080"/>
      <w:sz w:val="16"/>
      <w:szCs w:val="16"/>
    </w:rPr>
  </w:style>
  <w:style w:type="paragraph" w:customStyle="1" w:styleId="Comment-conclusion">
    <w:name w:val="Comment - conclusion"/>
    <w:basedOn w:val="Normal"/>
    <w:next w:val="Comment-Level1"/>
    <w:rsid w:val="00632BF3"/>
    <w:pPr>
      <w:keepNext/>
      <w:spacing w:before="120" w:after="0"/>
      <w:ind w:left="567" w:hanging="567"/>
      <w:outlineLvl w:val="2"/>
    </w:pPr>
    <w:rPr>
      <w:rFonts w:ascii="Verdana" w:hAnsi="Verdana"/>
      <w:b/>
      <w:bCs/>
      <w:i/>
      <w:color w:val="999999"/>
      <w:sz w:val="16"/>
      <w:szCs w:val="16"/>
    </w:rPr>
  </w:style>
  <w:style w:type="paragraph" w:customStyle="1" w:styleId="Comment-ruletype">
    <w:name w:val="Comment - rule type"/>
    <w:basedOn w:val="Normal"/>
    <w:next w:val="Normal"/>
    <w:rsid w:val="00632BF3"/>
    <w:pPr>
      <w:keepNext/>
      <w:spacing w:before="120"/>
      <w:outlineLvl w:val="2"/>
    </w:pPr>
    <w:rPr>
      <w:rFonts w:ascii="Arial" w:hAnsi="Arial" w:cs="Arial"/>
      <w:b/>
      <w:bCs/>
      <w:i/>
      <w:color w:val="808080"/>
      <w:sz w:val="20"/>
      <w:szCs w:val="22"/>
    </w:rPr>
  </w:style>
  <w:style w:type="paragraph" w:styleId="CommentText">
    <w:name w:val="annotation text"/>
    <w:basedOn w:val="Normal"/>
    <w:semiHidden/>
    <w:rsid w:val="00632BF3"/>
    <w:rPr>
      <w:sz w:val="20"/>
      <w:szCs w:val="20"/>
    </w:rPr>
  </w:style>
  <w:style w:type="paragraph" w:styleId="CommentSubject">
    <w:name w:val="annotation subject"/>
    <w:basedOn w:val="CommentText"/>
    <w:next w:val="CommentText"/>
    <w:semiHidden/>
    <w:rsid w:val="00632BF3"/>
    <w:rPr>
      <w:b/>
      <w:bCs/>
    </w:rPr>
  </w:style>
  <w:style w:type="paragraph" w:styleId="BalloonText">
    <w:name w:val="Balloon Text"/>
    <w:basedOn w:val="Normal"/>
    <w:semiHidden/>
    <w:rsid w:val="00632BF3"/>
    <w:rPr>
      <w:rFonts w:ascii="Tahoma" w:hAnsi="Tahoma" w:cs="Tahoma"/>
      <w:sz w:val="16"/>
      <w:szCs w:val="16"/>
    </w:rPr>
  </w:style>
  <w:style w:type="paragraph" w:customStyle="1" w:styleId="Comment-Level2">
    <w:name w:val="Comment - Level 2"/>
    <w:basedOn w:val="Normal"/>
    <w:rsid w:val="00632BF3"/>
    <w:pPr>
      <w:keepNext/>
      <w:shd w:val="clear" w:color="auto" w:fill="F6E6E6"/>
      <w:spacing w:before="60" w:after="0"/>
      <w:ind w:left="1080"/>
      <w:outlineLvl w:val="4"/>
    </w:pPr>
    <w:rPr>
      <w:rFonts w:ascii="Verdana" w:hAnsi="Verdana" w:cs="Arial"/>
      <w:bCs/>
      <w:i/>
      <w:color w:val="808080"/>
      <w:sz w:val="16"/>
      <w:szCs w:val="16"/>
    </w:rPr>
  </w:style>
  <w:style w:type="paragraph" w:customStyle="1" w:styleId="Comment-Level3">
    <w:name w:val="Comment - Level 3"/>
    <w:basedOn w:val="Normal"/>
    <w:rsid w:val="00632BF3"/>
    <w:pPr>
      <w:keepNext/>
      <w:shd w:val="clear" w:color="auto" w:fill="E3E1F3"/>
      <w:spacing w:before="60" w:after="0"/>
      <w:ind w:left="1620"/>
      <w:outlineLvl w:val="5"/>
    </w:pPr>
    <w:rPr>
      <w:rFonts w:ascii="Verdana" w:hAnsi="Verdana" w:cs="Arial"/>
      <w:bCs/>
      <w:i/>
      <w:color w:val="808080"/>
      <w:sz w:val="16"/>
      <w:szCs w:val="16"/>
    </w:rPr>
  </w:style>
  <w:style w:type="paragraph" w:customStyle="1" w:styleId="Comment-Level4">
    <w:name w:val="Comment - Level 4"/>
    <w:basedOn w:val="Normal"/>
    <w:rsid w:val="00632BF3"/>
    <w:pPr>
      <w:keepNext/>
      <w:shd w:val="clear" w:color="auto" w:fill="E4EDF4"/>
      <w:spacing w:before="60" w:after="0"/>
      <w:ind w:left="2160"/>
      <w:outlineLvl w:val="6"/>
    </w:pPr>
    <w:rPr>
      <w:rFonts w:ascii="Verdana" w:hAnsi="Verdana" w:cs="Arial"/>
      <w:bCs/>
      <w:i/>
      <w:color w:val="808080"/>
      <w:sz w:val="16"/>
      <w:szCs w:val="16"/>
    </w:rPr>
  </w:style>
  <w:style w:type="paragraph" w:customStyle="1" w:styleId="Comment-Level5">
    <w:name w:val="Comment - Level 5"/>
    <w:basedOn w:val="Normal"/>
    <w:rsid w:val="00632BF3"/>
    <w:pPr>
      <w:keepNext/>
      <w:shd w:val="clear" w:color="auto" w:fill="EEF7ED"/>
      <w:spacing w:before="60" w:after="0"/>
      <w:ind w:left="2700"/>
      <w:outlineLvl w:val="7"/>
    </w:pPr>
    <w:rPr>
      <w:rFonts w:ascii="Verdana" w:hAnsi="Verdana" w:cs="Arial"/>
      <w:bCs/>
      <w:i/>
      <w:color w:val="808080"/>
      <w:sz w:val="16"/>
      <w:szCs w:val="16"/>
    </w:rPr>
  </w:style>
  <w:style w:type="paragraph" w:customStyle="1" w:styleId="Comment-Level6">
    <w:name w:val="Comment - Level 6"/>
    <w:basedOn w:val="Normal"/>
    <w:rsid w:val="00632BF3"/>
    <w:pPr>
      <w:keepNext/>
      <w:shd w:val="clear" w:color="auto" w:fill="EEE2D6"/>
      <w:spacing w:before="60" w:after="0"/>
      <w:ind w:left="3969"/>
      <w:outlineLvl w:val="8"/>
    </w:pPr>
    <w:rPr>
      <w:rFonts w:ascii="Verdana" w:hAnsi="Verdana" w:cs="Arial"/>
      <w:bCs/>
      <w:i/>
      <w:color w:val="808080"/>
      <w:sz w:val="16"/>
      <w:szCs w:val="16"/>
    </w:rPr>
  </w:style>
  <w:style w:type="paragraph" w:customStyle="1" w:styleId="Comment-RuleName">
    <w:name w:val="Comment - Rule Name"/>
    <w:basedOn w:val="Normal"/>
    <w:rsid w:val="00632BF3"/>
    <w:pPr>
      <w:keepNext/>
      <w:spacing w:before="120"/>
      <w:outlineLvl w:val="2"/>
    </w:pPr>
    <w:rPr>
      <w:rFonts w:ascii="Arial Narrow" w:hAnsi="Arial Narrow" w:cs="Arial"/>
      <w:bCs/>
      <w:i/>
      <w:color w:val="808080"/>
      <w:sz w:val="20"/>
      <w:szCs w:val="20"/>
    </w:rPr>
  </w:style>
  <w:style w:type="paragraph" w:customStyle="1" w:styleId="OPM-Alternativeconclusion">
    <w:name w:val="OPM - Alternative conclusion"/>
    <w:basedOn w:val="OPM-conclusion"/>
    <w:rsid w:val="00632BF3"/>
  </w:style>
  <w:style w:type="paragraph" w:customStyle="1" w:styleId="OPM-blankline">
    <w:name w:val="OPM - blank line"/>
    <w:basedOn w:val="Normal"/>
    <w:rsid w:val="00632BF3"/>
    <w:pPr>
      <w:spacing w:before="120" w:after="0"/>
    </w:pPr>
    <w:rPr>
      <w:rFonts w:ascii="Verdana" w:hAnsi="Verdana" w:cs="Arial"/>
      <w:sz w:val="16"/>
      <w:szCs w:val="22"/>
    </w:rPr>
  </w:style>
  <w:style w:type="paragraph" w:customStyle="1" w:styleId="OPM-commentary">
    <w:name w:val="OPM - commentary"/>
    <w:basedOn w:val="Normal"/>
    <w:rsid w:val="00632BF3"/>
    <w:rPr>
      <w:rFonts w:ascii="Verdana" w:hAnsi="Verdana"/>
      <w:color w:val="FF6600"/>
      <w:sz w:val="16"/>
    </w:rPr>
  </w:style>
  <w:style w:type="paragraph" w:customStyle="1" w:styleId="OPM-Heading">
    <w:name w:val="OPM - Heading"/>
    <w:basedOn w:val="Normal"/>
    <w:next w:val="OPM-Heading2"/>
    <w:rsid w:val="00632BF3"/>
    <w:pPr>
      <w:spacing w:before="120"/>
      <w:ind w:left="1134" w:right="1134" w:hanging="567"/>
      <w:jc w:val="center"/>
      <w:outlineLvl w:val="0"/>
    </w:pPr>
    <w:rPr>
      <w:rFonts w:cs="Arial"/>
      <w:b/>
      <w:i/>
      <w:szCs w:val="22"/>
    </w:rPr>
  </w:style>
  <w:style w:type="paragraph" w:customStyle="1" w:styleId="OPM-Heading2">
    <w:name w:val="OPM - Heading 2"/>
    <w:basedOn w:val="OPM-Heading"/>
    <w:next w:val="OPM-blankline"/>
    <w:rsid w:val="00632BF3"/>
    <w:pPr>
      <w:ind w:left="1124" w:right="1138" w:hanging="562"/>
      <w:outlineLvl w:val="1"/>
    </w:pPr>
    <w:rPr>
      <w:b w:val="0"/>
      <w:iCs/>
    </w:rPr>
  </w:style>
  <w:style w:type="paragraph" w:customStyle="1" w:styleId="OPM-Heading3">
    <w:name w:val="OPM - Heading 3"/>
    <w:basedOn w:val="Normal"/>
    <w:next w:val="OPM-blankline"/>
    <w:rsid w:val="00632BF3"/>
    <w:pPr>
      <w:keepNext/>
      <w:spacing w:before="120"/>
      <w:outlineLvl w:val="2"/>
    </w:pPr>
    <w:rPr>
      <w:rFonts w:ascii="Arial" w:hAnsi="Arial" w:cs="Arial"/>
      <w:b/>
      <w:bCs/>
      <w:sz w:val="20"/>
      <w:szCs w:val="22"/>
    </w:rPr>
  </w:style>
  <w:style w:type="paragraph" w:customStyle="1" w:styleId="OPM-ignore">
    <w:name w:val="OPM - ignore"/>
    <w:basedOn w:val="Normal"/>
    <w:rsid w:val="00632BF3"/>
    <w:rPr>
      <w:rFonts w:ascii="Verdana" w:hAnsi="Verdana"/>
      <w:color w:val="FF00FF"/>
      <w:sz w:val="16"/>
    </w:rPr>
  </w:style>
  <w:style w:type="paragraph" w:customStyle="1" w:styleId="OPM-legend">
    <w:name w:val="OPM - legend"/>
    <w:basedOn w:val="Normal"/>
    <w:rsid w:val="00632BF3"/>
    <w:rPr>
      <w:rFonts w:ascii="Verdana" w:hAnsi="Verdana"/>
      <w:sz w:val="16"/>
      <w:szCs w:val="22"/>
    </w:rPr>
  </w:style>
  <w:style w:type="paragraph" w:customStyle="1" w:styleId="OPM-level2">
    <w:name w:val="OPM - level 2"/>
    <w:basedOn w:val="OPM-level1"/>
    <w:rsid w:val="00632BF3"/>
    <w:pPr>
      <w:shd w:val="clear" w:color="auto" w:fill="FFDDDD"/>
      <w:ind w:left="1701"/>
      <w:outlineLvl w:val="4"/>
    </w:pPr>
  </w:style>
  <w:style w:type="paragraph" w:customStyle="1" w:styleId="OPM-level3">
    <w:name w:val="OPM - level 3"/>
    <w:basedOn w:val="OPM-level2"/>
    <w:rsid w:val="00632BF3"/>
    <w:pPr>
      <w:shd w:val="clear" w:color="auto" w:fill="D5D5FF"/>
      <w:ind w:left="2268"/>
      <w:outlineLvl w:val="5"/>
    </w:pPr>
    <w:rPr>
      <w:rFonts w:cs="Arial"/>
    </w:rPr>
  </w:style>
  <w:style w:type="paragraph" w:customStyle="1" w:styleId="OPM-level4">
    <w:name w:val="OPM - level 4"/>
    <w:basedOn w:val="OPM-level3"/>
    <w:rsid w:val="00632BF3"/>
    <w:pPr>
      <w:shd w:val="clear" w:color="auto" w:fill="CCECFF"/>
      <w:ind w:left="2835"/>
      <w:outlineLvl w:val="6"/>
    </w:pPr>
  </w:style>
  <w:style w:type="paragraph" w:customStyle="1" w:styleId="OPM-level5">
    <w:name w:val="OPM - level 5"/>
    <w:basedOn w:val="OPM-level4"/>
    <w:rsid w:val="00632BF3"/>
    <w:pPr>
      <w:shd w:val="clear" w:color="auto" w:fill="CCFFCC"/>
      <w:ind w:left="3402"/>
      <w:outlineLvl w:val="7"/>
    </w:pPr>
  </w:style>
  <w:style w:type="paragraph" w:customStyle="1" w:styleId="OPM-level6">
    <w:name w:val="OPM - level 6"/>
    <w:basedOn w:val="OPM-level5"/>
    <w:rsid w:val="00632BF3"/>
    <w:pPr>
      <w:shd w:val="clear" w:color="auto" w:fill="FFD9B3"/>
      <w:ind w:left="3969"/>
      <w:outlineLvl w:val="8"/>
    </w:pPr>
  </w:style>
  <w:style w:type="paragraph" w:customStyle="1" w:styleId="OPM-RuleName">
    <w:name w:val="OPM - Rule Name"/>
    <w:basedOn w:val="OPM-Heading3"/>
    <w:next w:val="OPM-conclusion"/>
    <w:rsid w:val="00632BF3"/>
    <w:rPr>
      <w:b w:val="0"/>
      <w:i/>
      <w:sz w:val="16"/>
    </w:rPr>
  </w:style>
  <w:style w:type="paragraph" w:customStyle="1" w:styleId="OPM-ruletype">
    <w:name w:val="OPM - rule type"/>
    <w:basedOn w:val="OPM-Heading3"/>
    <w:rsid w:val="00632BF3"/>
    <w:rPr>
      <w:i/>
    </w:rPr>
  </w:style>
  <w:style w:type="table" w:styleId="TableGrid">
    <w:name w:val="Table Grid"/>
    <w:basedOn w:val="TableNormal"/>
    <w:rsid w:val="00632BF3"/>
    <w:pPr>
      <w:spacing w:after="120"/>
    </w:pPr>
    <w:rPr>
      <w:rFonts w:eastAsia="Batang"/>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632BF3"/>
    <w:rPr>
      <w:rFonts w:ascii="Verdana" w:eastAsia="Batang" w:hAnsi="Verdana"/>
      <w:sz w:val="16"/>
      <w:szCs w:val="24"/>
      <w:lang w:eastAsia="en-US"/>
    </w:rPr>
  </w:style>
  <w:style w:type="paragraph" w:customStyle="1" w:styleId="OPM-ruletags">
    <w:name w:val="OPM - ruletags"/>
    <w:basedOn w:val="Normal"/>
    <w:qFormat/>
    <w:rsid w:val="00632BF3"/>
    <w:rPr>
      <w:color w:val="808080" w:themeColor="background1" w:themeShade="80"/>
      <w:lang w:val="en-US"/>
    </w:rPr>
  </w:style>
  <w:style w:type="paragraph" w:styleId="ListParagraph">
    <w:name w:val="List Paragraph"/>
    <w:basedOn w:val="Normal"/>
    <w:uiPriority w:val="34"/>
    <w:qFormat/>
    <w:rsid w:val="00FD58C7"/>
    <w:pPr>
      <w:ind w:left="720"/>
      <w:contextualSpacing/>
    </w:pPr>
  </w:style>
  <w:style w:type="paragraph" w:styleId="TOCHeading">
    <w:name w:val="TOC Heading"/>
    <w:basedOn w:val="Heading1"/>
    <w:next w:val="Normal"/>
    <w:uiPriority w:val="39"/>
    <w:unhideWhenUsed/>
    <w:qFormat/>
    <w:rsid w:val="00A218C1"/>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A218C1"/>
    <w:pPr>
      <w:spacing w:after="100"/>
    </w:pPr>
  </w:style>
  <w:style w:type="paragraph" w:styleId="TOC3">
    <w:name w:val="toc 3"/>
    <w:basedOn w:val="Normal"/>
    <w:next w:val="Normal"/>
    <w:autoRedefine/>
    <w:uiPriority w:val="39"/>
    <w:unhideWhenUsed/>
    <w:rsid w:val="00A218C1"/>
    <w:pPr>
      <w:spacing w:after="100"/>
      <w:ind w:left="440"/>
    </w:pPr>
  </w:style>
  <w:style w:type="character" w:styleId="Hyperlink">
    <w:name w:val="Hyperlink"/>
    <w:basedOn w:val="DefaultParagraphFont"/>
    <w:uiPriority w:val="99"/>
    <w:unhideWhenUsed/>
    <w:rsid w:val="00A218C1"/>
    <w:rPr>
      <w:color w:val="0000FF" w:themeColor="hyperlink"/>
      <w:u w:val="single"/>
    </w:rPr>
  </w:style>
  <w:style w:type="paragraph" w:styleId="TOC2">
    <w:name w:val="toc 2"/>
    <w:basedOn w:val="Normal"/>
    <w:next w:val="Normal"/>
    <w:autoRedefine/>
    <w:uiPriority w:val="39"/>
    <w:unhideWhenUsed/>
    <w:rsid w:val="00813B09"/>
    <w:pPr>
      <w:spacing w:after="100"/>
      <w:ind w:left="220"/>
    </w:pPr>
  </w:style>
  <w:style w:type="character" w:styleId="Strong">
    <w:name w:val="Strong"/>
    <w:basedOn w:val="DefaultParagraphFont"/>
    <w:qFormat/>
    <w:rsid w:val="004B6EB8"/>
    <w:rPr>
      <w:b/>
      <w:bCs/>
    </w:rPr>
  </w:style>
  <w:style w:type="paragraph" w:styleId="NormalIndent">
    <w:name w:val="Normal Indent"/>
    <w:basedOn w:val="Normal"/>
    <w:qFormat/>
    <w:rsid w:val="00B54EF6"/>
    <w:pPr>
      <w:spacing w:before="100" w:after="0" w:line="288" w:lineRule="auto"/>
      <w:ind w:left="709"/>
    </w:pPr>
    <w:rPr>
      <w:rFonts w:ascii="Arial" w:eastAsia="Times New Roman" w:hAnsi="Arial"/>
      <w:sz w:val="20"/>
      <w:szCs w:val="20"/>
      <w:lang w:eastAsia="en-AU"/>
    </w:rPr>
  </w:style>
  <w:style w:type="paragraph" w:customStyle="1" w:styleId="AllensHeading1">
    <w:name w:val="Allens Heading 1"/>
    <w:basedOn w:val="Normal"/>
    <w:next w:val="AllensHeading2"/>
    <w:qFormat/>
    <w:rsid w:val="00B54EF6"/>
    <w:pPr>
      <w:keepNext/>
      <w:numPr>
        <w:numId w:val="1"/>
      </w:numPr>
      <w:spacing w:before="200" w:after="0" w:line="288" w:lineRule="auto"/>
      <w:outlineLvl w:val="0"/>
    </w:pPr>
    <w:rPr>
      <w:rFonts w:ascii="Arial" w:eastAsia="Times New Roman" w:hAnsi="Arial"/>
      <w:b/>
      <w:szCs w:val="20"/>
      <w:lang w:eastAsia="en-AU"/>
    </w:rPr>
  </w:style>
  <w:style w:type="paragraph" w:customStyle="1" w:styleId="AllensHeading2">
    <w:name w:val="Allens Heading 2"/>
    <w:basedOn w:val="Normal"/>
    <w:next w:val="NormalIndent"/>
    <w:qFormat/>
    <w:rsid w:val="00B54EF6"/>
    <w:pPr>
      <w:keepNext/>
      <w:numPr>
        <w:ilvl w:val="1"/>
        <w:numId w:val="1"/>
      </w:numPr>
      <w:spacing w:before="160" w:after="0" w:line="288" w:lineRule="auto"/>
      <w:outlineLvl w:val="1"/>
    </w:pPr>
    <w:rPr>
      <w:rFonts w:ascii="Arial" w:eastAsia="Times New Roman" w:hAnsi="Arial"/>
      <w:b/>
      <w:sz w:val="21"/>
      <w:szCs w:val="20"/>
      <w:lang w:eastAsia="en-AU"/>
    </w:rPr>
  </w:style>
  <w:style w:type="paragraph" w:customStyle="1" w:styleId="AllensHeading3">
    <w:name w:val="Allens Heading 3"/>
    <w:basedOn w:val="Normal"/>
    <w:qFormat/>
    <w:rsid w:val="00B54EF6"/>
    <w:pPr>
      <w:numPr>
        <w:ilvl w:val="2"/>
        <w:numId w:val="1"/>
      </w:numPr>
      <w:spacing w:before="100" w:after="0" w:line="288" w:lineRule="auto"/>
    </w:pPr>
    <w:rPr>
      <w:rFonts w:ascii="Arial" w:eastAsia="Times New Roman" w:hAnsi="Arial"/>
      <w:sz w:val="20"/>
      <w:szCs w:val="20"/>
      <w:lang w:eastAsia="en-AU"/>
    </w:rPr>
  </w:style>
  <w:style w:type="paragraph" w:customStyle="1" w:styleId="AllensHeading4">
    <w:name w:val="Allens Heading 4"/>
    <w:basedOn w:val="Normal"/>
    <w:qFormat/>
    <w:rsid w:val="00B54EF6"/>
    <w:pPr>
      <w:numPr>
        <w:ilvl w:val="3"/>
        <w:numId w:val="1"/>
      </w:numPr>
      <w:spacing w:before="100" w:after="0" w:line="288" w:lineRule="auto"/>
    </w:pPr>
    <w:rPr>
      <w:rFonts w:ascii="Arial" w:eastAsia="Times New Roman" w:hAnsi="Arial"/>
      <w:sz w:val="20"/>
      <w:szCs w:val="20"/>
      <w:lang w:eastAsia="en-AU"/>
    </w:rPr>
  </w:style>
  <w:style w:type="paragraph" w:customStyle="1" w:styleId="AllensHeading5">
    <w:name w:val="Allens Heading 5"/>
    <w:basedOn w:val="Normal"/>
    <w:qFormat/>
    <w:rsid w:val="00B54EF6"/>
    <w:pPr>
      <w:numPr>
        <w:ilvl w:val="4"/>
        <w:numId w:val="1"/>
      </w:numPr>
      <w:spacing w:before="100" w:after="0" w:line="288" w:lineRule="auto"/>
    </w:pPr>
    <w:rPr>
      <w:rFonts w:ascii="Arial" w:eastAsia="Times New Roman" w:hAnsi="Arial"/>
      <w:sz w:val="20"/>
      <w:szCs w:val="20"/>
      <w:lang w:eastAsia="en-AU"/>
    </w:rPr>
  </w:style>
  <w:style w:type="paragraph" w:customStyle="1" w:styleId="AllensHeading6">
    <w:name w:val="Allens Heading 6"/>
    <w:basedOn w:val="Normal"/>
    <w:qFormat/>
    <w:rsid w:val="00B54EF6"/>
    <w:pPr>
      <w:numPr>
        <w:ilvl w:val="5"/>
        <w:numId w:val="1"/>
      </w:numPr>
      <w:spacing w:before="100" w:after="0" w:line="288" w:lineRule="auto"/>
    </w:pPr>
    <w:rPr>
      <w:rFonts w:ascii="Arial" w:eastAsia="Times New Roman" w:hAnsi="Arial"/>
      <w:sz w:val="20"/>
      <w:szCs w:val="20"/>
      <w:lang w:eastAsia="en-AU"/>
    </w:rPr>
  </w:style>
  <w:style w:type="paragraph" w:customStyle="1" w:styleId="Bullet2">
    <w:name w:val="Bullet 2"/>
    <w:basedOn w:val="Normal"/>
    <w:qFormat/>
    <w:rsid w:val="008E4574"/>
    <w:pPr>
      <w:numPr>
        <w:numId w:val="2"/>
      </w:numPr>
      <w:spacing w:before="100" w:after="0" w:line="288" w:lineRule="auto"/>
    </w:pPr>
    <w:rPr>
      <w:rFonts w:ascii="Arial" w:eastAsia="Times New Roman" w:hAnsi="Arial"/>
      <w:sz w:val="20"/>
      <w:szCs w:val="20"/>
      <w:lang w:eastAsia="en-AU"/>
    </w:rPr>
  </w:style>
  <w:style w:type="character" w:customStyle="1" w:styleId="FooterChar">
    <w:name w:val="Footer Char"/>
    <w:basedOn w:val="DefaultParagraphFont"/>
    <w:link w:val="Footer"/>
    <w:uiPriority w:val="99"/>
    <w:rsid w:val="005B392A"/>
    <w:rPr>
      <w:rFonts w:eastAsia="Batang"/>
      <w:sz w:val="22"/>
      <w:szCs w:val="24"/>
      <w:lang w:eastAsia="en-US"/>
    </w:rPr>
  </w:style>
  <w:style w:type="character" w:customStyle="1" w:styleId="Heading2Char">
    <w:name w:val="Heading 2 Char"/>
    <w:basedOn w:val="DefaultParagraphFont"/>
    <w:link w:val="Heading2"/>
    <w:rsid w:val="000C6450"/>
    <w:rPr>
      <w:rFonts w:ascii="Arial" w:eastAsia="Batang" w:hAnsi="Arial" w:cs="Arial"/>
      <w:b/>
      <w:bCs/>
      <w:iCs/>
      <w:sz w:val="24"/>
      <w:szCs w:val="28"/>
      <w:lang w:eastAsia="en-US"/>
    </w:rPr>
  </w:style>
  <w:style w:type="character" w:customStyle="1" w:styleId="Heading4Char">
    <w:name w:val="Heading 4 Char"/>
    <w:basedOn w:val="DefaultParagraphFont"/>
    <w:link w:val="Heading4"/>
    <w:rsid w:val="000C6450"/>
    <w:rPr>
      <w:rFonts w:ascii="Arial" w:eastAsia="Batang" w:hAnsi="Arial"/>
      <w:b/>
      <w:bCs/>
      <w:i/>
      <w:szCs w:val="28"/>
      <w:lang w:eastAsia="en-US"/>
    </w:rPr>
  </w:style>
  <w:style w:type="character" w:customStyle="1" w:styleId="Heading5Char">
    <w:name w:val="Heading 5 Char"/>
    <w:basedOn w:val="DefaultParagraphFont"/>
    <w:link w:val="Heading5"/>
    <w:rsid w:val="000C6450"/>
    <w:rPr>
      <w:rFonts w:eastAsia="Batang"/>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806">
      <w:bodyDiv w:val="1"/>
      <w:marLeft w:val="0"/>
      <w:marRight w:val="0"/>
      <w:marTop w:val="100"/>
      <w:marBottom w:val="100"/>
      <w:divBdr>
        <w:top w:val="none" w:sz="0" w:space="0" w:color="auto"/>
        <w:left w:val="none" w:sz="0" w:space="0" w:color="auto"/>
        <w:bottom w:val="none" w:sz="0" w:space="0" w:color="auto"/>
        <w:right w:val="none" w:sz="0" w:space="0" w:color="auto"/>
      </w:divBdr>
      <w:divsChild>
        <w:div w:id="229510051">
          <w:marLeft w:val="0"/>
          <w:marRight w:val="0"/>
          <w:marTop w:val="0"/>
          <w:marBottom w:val="0"/>
          <w:divBdr>
            <w:top w:val="none" w:sz="0" w:space="0" w:color="auto"/>
            <w:left w:val="none" w:sz="0" w:space="0" w:color="auto"/>
            <w:bottom w:val="none" w:sz="0" w:space="0" w:color="auto"/>
            <w:right w:val="none" w:sz="0" w:space="0" w:color="auto"/>
          </w:divBdr>
          <w:divsChild>
            <w:div w:id="989403545">
              <w:marLeft w:val="0"/>
              <w:marRight w:val="0"/>
              <w:marTop w:val="0"/>
              <w:marBottom w:val="0"/>
              <w:divBdr>
                <w:top w:val="none" w:sz="0" w:space="0" w:color="auto"/>
                <w:left w:val="none" w:sz="0" w:space="0" w:color="auto"/>
                <w:bottom w:val="none" w:sz="0" w:space="0" w:color="auto"/>
                <w:right w:val="none" w:sz="0" w:space="0" w:color="auto"/>
              </w:divBdr>
              <w:divsChild>
                <w:div w:id="694506146">
                  <w:marLeft w:val="0"/>
                  <w:marRight w:val="0"/>
                  <w:marTop w:val="0"/>
                  <w:marBottom w:val="0"/>
                  <w:divBdr>
                    <w:top w:val="none" w:sz="0" w:space="0" w:color="auto"/>
                    <w:left w:val="none" w:sz="0" w:space="0" w:color="auto"/>
                    <w:bottom w:val="none" w:sz="0" w:space="0" w:color="auto"/>
                    <w:right w:val="none" w:sz="0" w:space="0" w:color="auto"/>
                  </w:divBdr>
                  <w:divsChild>
                    <w:div w:id="259681215">
                      <w:marLeft w:val="0"/>
                      <w:marRight w:val="0"/>
                      <w:marTop w:val="0"/>
                      <w:marBottom w:val="0"/>
                      <w:divBdr>
                        <w:top w:val="none" w:sz="0" w:space="0" w:color="auto"/>
                        <w:left w:val="none" w:sz="0" w:space="0" w:color="auto"/>
                        <w:bottom w:val="none" w:sz="0" w:space="0" w:color="auto"/>
                        <w:right w:val="none" w:sz="0" w:space="0" w:color="auto"/>
                      </w:divBdr>
                      <w:divsChild>
                        <w:div w:id="777943946">
                          <w:marLeft w:val="0"/>
                          <w:marRight w:val="0"/>
                          <w:marTop w:val="0"/>
                          <w:marBottom w:val="0"/>
                          <w:divBdr>
                            <w:top w:val="none" w:sz="0" w:space="0" w:color="auto"/>
                            <w:left w:val="none" w:sz="0" w:space="0" w:color="auto"/>
                            <w:bottom w:val="none" w:sz="0" w:space="0" w:color="auto"/>
                            <w:right w:val="none" w:sz="0" w:space="0" w:color="auto"/>
                          </w:divBdr>
                          <w:divsChild>
                            <w:div w:id="1902672816">
                              <w:marLeft w:val="0"/>
                              <w:marRight w:val="0"/>
                              <w:marTop w:val="0"/>
                              <w:marBottom w:val="0"/>
                              <w:divBdr>
                                <w:top w:val="none" w:sz="0" w:space="0" w:color="auto"/>
                                <w:left w:val="none" w:sz="0" w:space="0" w:color="auto"/>
                                <w:bottom w:val="none" w:sz="0" w:space="0" w:color="auto"/>
                                <w:right w:val="none" w:sz="0" w:space="0" w:color="auto"/>
                              </w:divBdr>
                              <w:divsChild>
                                <w:div w:id="87122453">
                                  <w:marLeft w:val="0"/>
                                  <w:marRight w:val="0"/>
                                  <w:marTop w:val="0"/>
                                  <w:marBottom w:val="0"/>
                                  <w:divBdr>
                                    <w:top w:val="none" w:sz="0" w:space="0" w:color="auto"/>
                                    <w:left w:val="none" w:sz="0" w:space="0" w:color="auto"/>
                                    <w:bottom w:val="none" w:sz="0" w:space="0" w:color="auto"/>
                                    <w:right w:val="none" w:sz="0" w:space="0" w:color="auto"/>
                                  </w:divBdr>
                                  <w:divsChild>
                                    <w:div w:id="14520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7587">
      <w:bodyDiv w:val="1"/>
      <w:marLeft w:val="0"/>
      <w:marRight w:val="0"/>
      <w:marTop w:val="100"/>
      <w:marBottom w:val="100"/>
      <w:divBdr>
        <w:top w:val="none" w:sz="0" w:space="0" w:color="auto"/>
        <w:left w:val="none" w:sz="0" w:space="0" w:color="auto"/>
        <w:bottom w:val="none" w:sz="0" w:space="0" w:color="auto"/>
        <w:right w:val="none" w:sz="0" w:space="0" w:color="auto"/>
      </w:divBdr>
      <w:divsChild>
        <w:div w:id="1288122728">
          <w:marLeft w:val="0"/>
          <w:marRight w:val="0"/>
          <w:marTop w:val="0"/>
          <w:marBottom w:val="0"/>
          <w:divBdr>
            <w:top w:val="none" w:sz="0" w:space="0" w:color="auto"/>
            <w:left w:val="none" w:sz="0" w:space="0" w:color="auto"/>
            <w:bottom w:val="none" w:sz="0" w:space="0" w:color="auto"/>
            <w:right w:val="none" w:sz="0" w:space="0" w:color="auto"/>
          </w:divBdr>
          <w:divsChild>
            <w:div w:id="545607617">
              <w:marLeft w:val="0"/>
              <w:marRight w:val="0"/>
              <w:marTop w:val="0"/>
              <w:marBottom w:val="0"/>
              <w:divBdr>
                <w:top w:val="none" w:sz="0" w:space="0" w:color="auto"/>
                <w:left w:val="none" w:sz="0" w:space="0" w:color="auto"/>
                <w:bottom w:val="none" w:sz="0" w:space="0" w:color="auto"/>
                <w:right w:val="none" w:sz="0" w:space="0" w:color="auto"/>
              </w:divBdr>
              <w:divsChild>
                <w:div w:id="808788832">
                  <w:marLeft w:val="0"/>
                  <w:marRight w:val="0"/>
                  <w:marTop w:val="0"/>
                  <w:marBottom w:val="0"/>
                  <w:divBdr>
                    <w:top w:val="none" w:sz="0" w:space="0" w:color="auto"/>
                    <w:left w:val="none" w:sz="0" w:space="0" w:color="auto"/>
                    <w:bottom w:val="none" w:sz="0" w:space="0" w:color="auto"/>
                    <w:right w:val="none" w:sz="0" w:space="0" w:color="auto"/>
                  </w:divBdr>
                  <w:divsChild>
                    <w:div w:id="2140027859">
                      <w:marLeft w:val="0"/>
                      <w:marRight w:val="0"/>
                      <w:marTop w:val="0"/>
                      <w:marBottom w:val="0"/>
                      <w:divBdr>
                        <w:top w:val="none" w:sz="0" w:space="0" w:color="auto"/>
                        <w:left w:val="none" w:sz="0" w:space="0" w:color="auto"/>
                        <w:bottom w:val="none" w:sz="0" w:space="0" w:color="auto"/>
                        <w:right w:val="none" w:sz="0" w:space="0" w:color="auto"/>
                      </w:divBdr>
                      <w:divsChild>
                        <w:div w:id="344284617">
                          <w:marLeft w:val="0"/>
                          <w:marRight w:val="0"/>
                          <w:marTop w:val="0"/>
                          <w:marBottom w:val="0"/>
                          <w:divBdr>
                            <w:top w:val="none" w:sz="0" w:space="0" w:color="auto"/>
                            <w:left w:val="none" w:sz="0" w:space="0" w:color="auto"/>
                            <w:bottom w:val="none" w:sz="0" w:space="0" w:color="auto"/>
                            <w:right w:val="none" w:sz="0" w:space="0" w:color="auto"/>
                          </w:divBdr>
                          <w:divsChild>
                            <w:div w:id="534082398">
                              <w:marLeft w:val="0"/>
                              <w:marRight w:val="0"/>
                              <w:marTop w:val="0"/>
                              <w:marBottom w:val="0"/>
                              <w:divBdr>
                                <w:top w:val="none" w:sz="0" w:space="0" w:color="auto"/>
                                <w:left w:val="none" w:sz="0" w:space="0" w:color="auto"/>
                                <w:bottom w:val="none" w:sz="0" w:space="0" w:color="auto"/>
                                <w:right w:val="none" w:sz="0" w:space="0" w:color="auto"/>
                              </w:divBdr>
                              <w:divsChild>
                                <w:div w:id="1847940036">
                                  <w:marLeft w:val="0"/>
                                  <w:marRight w:val="0"/>
                                  <w:marTop w:val="0"/>
                                  <w:marBottom w:val="0"/>
                                  <w:divBdr>
                                    <w:top w:val="none" w:sz="0" w:space="0" w:color="auto"/>
                                    <w:left w:val="none" w:sz="0" w:space="0" w:color="auto"/>
                                    <w:bottom w:val="none" w:sz="0" w:space="0" w:color="auto"/>
                                    <w:right w:val="none" w:sz="0" w:space="0" w:color="auto"/>
                                  </w:divBdr>
                                  <w:divsChild>
                                    <w:div w:id="12450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57540">
      <w:bodyDiv w:val="1"/>
      <w:marLeft w:val="0"/>
      <w:marRight w:val="0"/>
      <w:marTop w:val="100"/>
      <w:marBottom w:val="100"/>
      <w:divBdr>
        <w:top w:val="none" w:sz="0" w:space="0" w:color="auto"/>
        <w:left w:val="none" w:sz="0" w:space="0" w:color="auto"/>
        <w:bottom w:val="none" w:sz="0" w:space="0" w:color="auto"/>
        <w:right w:val="none" w:sz="0" w:space="0" w:color="auto"/>
      </w:divBdr>
      <w:divsChild>
        <w:div w:id="865823962">
          <w:marLeft w:val="0"/>
          <w:marRight w:val="0"/>
          <w:marTop w:val="0"/>
          <w:marBottom w:val="0"/>
          <w:divBdr>
            <w:top w:val="none" w:sz="0" w:space="0" w:color="auto"/>
            <w:left w:val="none" w:sz="0" w:space="0" w:color="auto"/>
            <w:bottom w:val="none" w:sz="0" w:space="0" w:color="auto"/>
            <w:right w:val="none" w:sz="0" w:space="0" w:color="auto"/>
          </w:divBdr>
          <w:divsChild>
            <w:div w:id="1416168560">
              <w:marLeft w:val="0"/>
              <w:marRight w:val="0"/>
              <w:marTop w:val="0"/>
              <w:marBottom w:val="0"/>
              <w:divBdr>
                <w:top w:val="none" w:sz="0" w:space="0" w:color="auto"/>
                <w:left w:val="none" w:sz="0" w:space="0" w:color="auto"/>
                <w:bottom w:val="none" w:sz="0" w:space="0" w:color="auto"/>
                <w:right w:val="none" w:sz="0" w:space="0" w:color="auto"/>
              </w:divBdr>
              <w:divsChild>
                <w:div w:id="1843622201">
                  <w:marLeft w:val="0"/>
                  <w:marRight w:val="0"/>
                  <w:marTop w:val="0"/>
                  <w:marBottom w:val="0"/>
                  <w:divBdr>
                    <w:top w:val="none" w:sz="0" w:space="0" w:color="auto"/>
                    <w:left w:val="none" w:sz="0" w:space="0" w:color="auto"/>
                    <w:bottom w:val="none" w:sz="0" w:space="0" w:color="auto"/>
                    <w:right w:val="none" w:sz="0" w:space="0" w:color="auto"/>
                  </w:divBdr>
                  <w:divsChild>
                    <w:div w:id="201137857">
                      <w:marLeft w:val="0"/>
                      <w:marRight w:val="0"/>
                      <w:marTop w:val="0"/>
                      <w:marBottom w:val="0"/>
                      <w:divBdr>
                        <w:top w:val="none" w:sz="0" w:space="0" w:color="auto"/>
                        <w:left w:val="none" w:sz="0" w:space="0" w:color="auto"/>
                        <w:bottom w:val="none" w:sz="0" w:space="0" w:color="auto"/>
                        <w:right w:val="none" w:sz="0" w:space="0" w:color="auto"/>
                      </w:divBdr>
                      <w:divsChild>
                        <w:div w:id="1643923361">
                          <w:marLeft w:val="0"/>
                          <w:marRight w:val="0"/>
                          <w:marTop w:val="0"/>
                          <w:marBottom w:val="0"/>
                          <w:divBdr>
                            <w:top w:val="none" w:sz="0" w:space="0" w:color="auto"/>
                            <w:left w:val="none" w:sz="0" w:space="0" w:color="auto"/>
                            <w:bottom w:val="none" w:sz="0" w:space="0" w:color="auto"/>
                            <w:right w:val="none" w:sz="0" w:space="0" w:color="auto"/>
                          </w:divBdr>
                          <w:divsChild>
                            <w:div w:id="1070350767">
                              <w:marLeft w:val="0"/>
                              <w:marRight w:val="0"/>
                              <w:marTop w:val="0"/>
                              <w:marBottom w:val="0"/>
                              <w:divBdr>
                                <w:top w:val="none" w:sz="0" w:space="0" w:color="auto"/>
                                <w:left w:val="none" w:sz="0" w:space="0" w:color="auto"/>
                                <w:bottom w:val="none" w:sz="0" w:space="0" w:color="auto"/>
                                <w:right w:val="none" w:sz="0" w:space="0" w:color="auto"/>
                              </w:divBdr>
                              <w:divsChild>
                                <w:div w:id="774715724">
                                  <w:marLeft w:val="0"/>
                                  <w:marRight w:val="0"/>
                                  <w:marTop w:val="0"/>
                                  <w:marBottom w:val="0"/>
                                  <w:divBdr>
                                    <w:top w:val="none" w:sz="0" w:space="0" w:color="auto"/>
                                    <w:left w:val="none" w:sz="0" w:space="0" w:color="auto"/>
                                    <w:bottom w:val="none" w:sz="0" w:space="0" w:color="auto"/>
                                    <w:right w:val="none" w:sz="0" w:space="0" w:color="auto"/>
                                  </w:divBdr>
                                  <w:divsChild>
                                    <w:div w:id="566457403">
                                      <w:marLeft w:val="0"/>
                                      <w:marRight w:val="0"/>
                                      <w:marTop w:val="0"/>
                                      <w:marBottom w:val="0"/>
                                      <w:divBdr>
                                        <w:top w:val="none" w:sz="0" w:space="0" w:color="auto"/>
                                        <w:left w:val="none" w:sz="0" w:space="0" w:color="auto"/>
                                        <w:bottom w:val="none" w:sz="0" w:space="0" w:color="auto"/>
                                        <w:right w:val="none" w:sz="0" w:space="0" w:color="auto"/>
                                      </w:divBdr>
                                      <w:divsChild>
                                        <w:div w:id="1820923493">
                                          <w:marLeft w:val="0"/>
                                          <w:marRight w:val="0"/>
                                          <w:marTop w:val="0"/>
                                          <w:marBottom w:val="0"/>
                                          <w:divBdr>
                                            <w:top w:val="none" w:sz="0" w:space="0" w:color="auto"/>
                                            <w:left w:val="none" w:sz="0" w:space="0" w:color="auto"/>
                                            <w:bottom w:val="none" w:sz="0" w:space="0" w:color="auto"/>
                                            <w:right w:val="none" w:sz="0" w:space="0" w:color="auto"/>
                                          </w:divBdr>
                                          <w:divsChild>
                                            <w:div w:id="17934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36439">
      <w:bodyDiv w:val="1"/>
      <w:marLeft w:val="0"/>
      <w:marRight w:val="0"/>
      <w:marTop w:val="100"/>
      <w:marBottom w:val="100"/>
      <w:divBdr>
        <w:top w:val="none" w:sz="0" w:space="0" w:color="auto"/>
        <w:left w:val="none" w:sz="0" w:space="0" w:color="auto"/>
        <w:bottom w:val="none" w:sz="0" w:space="0" w:color="auto"/>
        <w:right w:val="none" w:sz="0" w:space="0" w:color="auto"/>
      </w:divBdr>
      <w:divsChild>
        <w:div w:id="947195878">
          <w:marLeft w:val="0"/>
          <w:marRight w:val="0"/>
          <w:marTop w:val="0"/>
          <w:marBottom w:val="0"/>
          <w:divBdr>
            <w:top w:val="none" w:sz="0" w:space="0" w:color="auto"/>
            <w:left w:val="none" w:sz="0" w:space="0" w:color="auto"/>
            <w:bottom w:val="none" w:sz="0" w:space="0" w:color="auto"/>
            <w:right w:val="none" w:sz="0" w:space="0" w:color="auto"/>
          </w:divBdr>
          <w:divsChild>
            <w:div w:id="355735829">
              <w:marLeft w:val="0"/>
              <w:marRight w:val="0"/>
              <w:marTop w:val="0"/>
              <w:marBottom w:val="0"/>
              <w:divBdr>
                <w:top w:val="none" w:sz="0" w:space="0" w:color="auto"/>
                <w:left w:val="none" w:sz="0" w:space="0" w:color="auto"/>
                <w:bottom w:val="none" w:sz="0" w:space="0" w:color="auto"/>
                <w:right w:val="none" w:sz="0" w:space="0" w:color="auto"/>
              </w:divBdr>
              <w:divsChild>
                <w:div w:id="368838877">
                  <w:marLeft w:val="0"/>
                  <w:marRight w:val="0"/>
                  <w:marTop w:val="0"/>
                  <w:marBottom w:val="0"/>
                  <w:divBdr>
                    <w:top w:val="none" w:sz="0" w:space="0" w:color="auto"/>
                    <w:left w:val="none" w:sz="0" w:space="0" w:color="auto"/>
                    <w:bottom w:val="none" w:sz="0" w:space="0" w:color="auto"/>
                    <w:right w:val="none" w:sz="0" w:space="0" w:color="auto"/>
                  </w:divBdr>
                  <w:divsChild>
                    <w:div w:id="1245264490">
                      <w:marLeft w:val="0"/>
                      <w:marRight w:val="0"/>
                      <w:marTop w:val="0"/>
                      <w:marBottom w:val="0"/>
                      <w:divBdr>
                        <w:top w:val="none" w:sz="0" w:space="0" w:color="auto"/>
                        <w:left w:val="none" w:sz="0" w:space="0" w:color="auto"/>
                        <w:bottom w:val="none" w:sz="0" w:space="0" w:color="auto"/>
                        <w:right w:val="none" w:sz="0" w:space="0" w:color="auto"/>
                      </w:divBdr>
                      <w:divsChild>
                        <w:div w:id="1855072047">
                          <w:marLeft w:val="0"/>
                          <w:marRight w:val="0"/>
                          <w:marTop w:val="0"/>
                          <w:marBottom w:val="0"/>
                          <w:divBdr>
                            <w:top w:val="none" w:sz="0" w:space="0" w:color="auto"/>
                            <w:left w:val="none" w:sz="0" w:space="0" w:color="auto"/>
                            <w:bottom w:val="none" w:sz="0" w:space="0" w:color="auto"/>
                            <w:right w:val="none" w:sz="0" w:space="0" w:color="auto"/>
                          </w:divBdr>
                          <w:divsChild>
                            <w:div w:id="1822581576">
                              <w:marLeft w:val="0"/>
                              <w:marRight w:val="0"/>
                              <w:marTop w:val="0"/>
                              <w:marBottom w:val="0"/>
                              <w:divBdr>
                                <w:top w:val="none" w:sz="0" w:space="0" w:color="auto"/>
                                <w:left w:val="none" w:sz="0" w:space="0" w:color="auto"/>
                                <w:bottom w:val="none" w:sz="0" w:space="0" w:color="auto"/>
                                <w:right w:val="none" w:sz="0" w:space="0" w:color="auto"/>
                              </w:divBdr>
                              <w:divsChild>
                                <w:div w:id="1029375029">
                                  <w:marLeft w:val="0"/>
                                  <w:marRight w:val="0"/>
                                  <w:marTop w:val="0"/>
                                  <w:marBottom w:val="0"/>
                                  <w:divBdr>
                                    <w:top w:val="none" w:sz="0" w:space="0" w:color="auto"/>
                                    <w:left w:val="none" w:sz="0" w:space="0" w:color="auto"/>
                                    <w:bottom w:val="none" w:sz="0" w:space="0" w:color="auto"/>
                                    <w:right w:val="none" w:sz="0" w:space="0" w:color="auto"/>
                                  </w:divBdr>
                                  <w:divsChild>
                                    <w:div w:id="632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099567">
      <w:bodyDiv w:val="1"/>
      <w:marLeft w:val="0"/>
      <w:marRight w:val="0"/>
      <w:marTop w:val="100"/>
      <w:marBottom w:val="100"/>
      <w:divBdr>
        <w:top w:val="none" w:sz="0" w:space="0" w:color="auto"/>
        <w:left w:val="none" w:sz="0" w:space="0" w:color="auto"/>
        <w:bottom w:val="none" w:sz="0" w:space="0" w:color="auto"/>
        <w:right w:val="none" w:sz="0" w:space="0" w:color="auto"/>
      </w:divBdr>
      <w:divsChild>
        <w:div w:id="1436822568">
          <w:marLeft w:val="0"/>
          <w:marRight w:val="0"/>
          <w:marTop w:val="0"/>
          <w:marBottom w:val="0"/>
          <w:divBdr>
            <w:top w:val="none" w:sz="0" w:space="0" w:color="auto"/>
            <w:left w:val="none" w:sz="0" w:space="0" w:color="auto"/>
            <w:bottom w:val="none" w:sz="0" w:space="0" w:color="auto"/>
            <w:right w:val="none" w:sz="0" w:space="0" w:color="auto"/>
          </w:divBdr>
          <w:divsChild>
            <w:div w:id="1479881757">
              <w:marLeft w:val="0"/>
              <w:marRight w:val="0"/>
              <w:marTop w:val="0"/>
              <w:marBottom w:val="0"/>
              <w:divBdr>
                <w:top w:val="none" w:sz="0" w:space="0" w:color="auto"/>
                <w:left w:val="none" w:sz="0" w:space="0" w:color="auto"/>
                <w:bottom w:val="none" w:sz="0" w:space="0" w:color="auto"/>
                <w:right w:val="none" w:sz="0" w:space="0" w:color="auto"/>
              </w:divBdr>
              <w:divsChild>
                <w:div w:id="1998878961">
                  <w:marLeft w:val="0"/>
                  <w:marRight w:val="0"/>
                  <w:marTop w:val="0"/>
                  <w:marBottom w:val="0"/>
                  <w:divBdr>
                    <w:top w:val="none" w:sz="0" w:space="0" w:color="auto"/>
                    <w:left w:val="none" w:sz="0" w:space="0" w:color="auto"/>
                    <w:bottom w:val="none" w:sz="0" w:space="0" w:color="auto"/>
                    <w:right w:val="none" w:sz="0" w:space="0" w:color="auto"/>
                  </w:divBdr>
                  <w:divsChild>
                    <w:div w:id="2078236638">
                      <w:marLeft w:val="0"/>
                      <w:marRight w:val="0"/>
                      <w:marTop w:val="0"/>
                      <w:marBottom w:val="0"/>
                      <w:divBdr>
                        <w:top w:val="none" w:sz="0" w:space="0" w:color="auto"/>
                        <w:left w:val="none" w:sz="0" w:space="0" w:color="auto"/>
                        <w:bottom w:val="none" w:sz="0" w:space="0" w:color="auto"/>
                        <w:right w:val="none" w:sz="0" w:space="0" w:color="auto"/>
                      </w:divBdr>
                      <w:divsChild>
                        <w:div w:id="654723344">
                          <w:marLeft w:val="0"/>
                          <w:marRight w:val="0"/>
                          <w:marTop w:val="0"/>
                          <w:marBottom w:val="0"/>
                          <w:divBdr>
                            <w:top w:val="none" w:sz="0" w:space="0" w:color="auto"/>
                            <w:left w:val="none" w:sz="0" w:space="0" w:color="auto"/>
                            <w:bottom w:val="none" w:sz="0" w:space="0" w:color="auto"/>
                            <w:right w:val="none" w:sz="0" w:space="0" w:color="auto"/>
                          </w:divBdr>
                          <w:divsChild>
                            <w:div w:id="1948080809">
                              <w:marLeft w:val="0"/>
                              <w:marRight w:val="0"/>
                              <w:marTop w:val="0"/>
                              <w:marBottom w:val="0"/>
                              <w:divBdr>
                                <w:top w:val="none" w:sz="0" w:space="0" w:color="auto"/>
                                <w:left w:val="none" w:sz="0" w:space="0" w:color="auto"/>
                                <w:bottom w:val="none" w:sz="0" w:space="0" w:color="auto"/>
                                <w:right w:val="none" w:sz="0" w:space="0" w:color="auto"/>
                              </w:divBdr>
                              <w:divsChild>
                                <w:div w:id="1504395038">
                                  <w:marLeft w:val="0"/>
                                  <w:marRight w:val="0"/>
                                  <w:marTop w:val="0"/>
                                  <w:marBottom w:val="0"/>
                                  <w:divBdr>
                                    <w:top w:val="none" w:sz="0" w:space="0" w:color="auto"/>
                                    <w:left w:val="none" w:sz="0" w:space="0" w:color="auto"/>
                                    <w:bottom w:val="none" w:sz="0" w:space="0" w:color="auto"/>
                                    <w:right w:val="none" w:sz="0" w:space="0" w:color="auto"/>
                                  </w:divBdr>
                                  <w:divsChild>
                                    <w:div w:id="8567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454068">
      <w:bodyDiv w:val="1"/>
      <w:marLeft w:val="0"/>
      <w:marRight w:val="0"/>
      <w:marTop w:val="100"/>
      <w:marBottom w:val="100"/>
      <w:divBdr>
        <w:top w:val="none" w:sz="0" w:space="0" w:color="auto"/>
        <w:left w:val="none" w:sz="0" w:space="0" w:color="auto"/>
        <w:bottom w:val="none" w:sz="0" w:space="0" w:color="auto"/>
        <w:right w:val="none" w:sz="0" w:space="0" w:color="auto"/>
      </w:divBdr>
      <w:divsChild>
        <w:div w:id="1053848948">
          <w:marLeft w:val="0"/>
          <w:marRight w:val="0"/>
          <w:marTop w:val="0"/>
          <w:marBottom w:val="0"/>
          <w:divBdr>
            <w:top w:val="none" w:sz="0" w:space="0" w:color="auto"/>
            <w:left w:val="none" w:sz="0" w:space="0" w:color="auto"/>
            <w:bottom w:val="none" w:sz="0" w:space="0" w:color="auto"/>
            <w:right w:val="none" w:sz="0" w:space="0" w:color="auto"/>
          </w:divBdr>
          <w:divsChild>
            <w:div w:id="276301953">
              <w:marLeft w:val="0"/>
              <w:marRight w:val="0"/>
              <w:marTop w:val="0"/>
              <w:marBottom w:val="0"/>
              <w:divBdr>
                <w:top w:val="none" w:sz="0" w:space="0" w:color="auto"/>
                <w:left w:val="none" w:sz="0" w:space="0" w:color="auto"/>
                <w:bottom w:val="none" w:sz="0" w:space="0" w:color="auto"/>
                <w:right w:val="none" w:sz="0" w:space="0" w:color="auto"/>
              </w:divBdr>
              <w:divsChild>
                <w:div w:id="139739708">
                  <w:marLeft w:val="0"/>
                  <w:marRight w:val="0"/>
                  <w:marTop w:val="0"/>
                  <w:marBottom w:val="0"/>
                  <w:divBdr>
                    <w:top w:val="none" w:sz="0" w:space="0" w:color="auto"/>
                    <w:left w:val="none" w:sz="0" w:space="0" w:color="auto"/>
                    <w:bottom w:val="none" w:sz="0" w:space="0" w:color="auto"/>
                    <w:right w:val="none" w:sz="0" w:space="0" w:color="auto"/>
                  </w:divBdr>
                  <w:divsChild>
                    <w:div w:id="1254129276">
                      <w:marLeft w:val="0"/>
                      <w:marRight w:val="0"/>
                      <w:marTop w:val="0"/>
                      <w:marBottom w:val="0"/>
                      <w:divBdr>
                        <w:top w:val="none" w:sz="0" w:space="0" w:color="auto"/>
                        <w:left w:val="none" w:sz="0" w:space="0" w:color="auto"/>
                        <w:bottom w:val="none" w:sz="0" w:space="0" w:color="auto"/>
                        <w:right w:val="none" w:sz="0" w:space="0" w:color="auto"/>
                      </w:divBdr>
                      <w:divsChild>
                        <w:div w:id="1682929914">
                          <w:marLeft w:val="0"/>
                          <w:marRight w:val="0"/>
                          <w:marTop w:val="0"/>
                          <w:marBottom w:val="0"/>
                          <w:divBdr>
                            <w:top w:val="none" w:sz="0" w:space="0" w:color="auto"/>
                            <w:left w:val="none" w:sz="0" w:space="0" w:color="auto"/>
                            <w:bottom w:val="none" w:sz="0" w:space="0" w:color="auto"/>
                            <w:right w:val="none" w:sz="0" w:space="0" w:color="auto"/>
                          </w:divBdr>
                          <w:divsChild>
                            <w:div w:id="1120996829">
                              <w:marLeft w:val="0"/>
                              <w:marRight w:val="0"/>
                              <w:marTop w:val="0"/>
                              <w:marBottom w:val="0"/>
                              <w:divBdr>
                                <w:top w:val="none" w:sz="0" w:space="0" w:color="auto"/>
                                <w:left w:val="none" w:sz="0" w:space="0" w:color="auto"/>
                                <w:bottom w:val="none" w:sz="0" w:space="0" w:color="auto"/>
                                <w:right w:val="none" w:sz="0" w:space="0" w:color="auto"/>
                              </w:divBdr>
                              <w:divsChild>
                                <w:div w:id="225192945">
                                  <w:marLeft w:val="0"/>
                                  <w:marRight w:val="0"/>
                                  <w:marTop w:val="0"/>
                                  <w:marBottom w:val="0"/>
                                  <w:divBdr>
                                    <w:top w:val="none" w:sz="0" w:space="0" w:color="auto"/>
                                    <w:left w:val="none" w:sz="0" w:space="0" w:color="auto"/>
                                    <w:bottom w:val="none" w:sz="0" w:space="0" w:color="auto"/>
                                    <w:right w:val="none" w:sz="0" w:space="0" w:color="auto"/>
                                  </w:divBdr>
                                  <w:divsChild>
                                    <w:div w:id="7337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911611">
      <w:bodyDiv w:val="1"/>
      <w:marLeft w:val="0"/>
      <w:marRight w:val="0"/>
      <w:marTop w:val="100"/>
      <w:marBottom w:val="100"/>
      <w:divBdr>
        <w:top w:val="none" w:sz="0" w:space="0" w:color="auto"/>
        <w:left w:val="none" w:sz="0" w:space="0" w:color="auto"/>
        <w:bottom w:val="none" w:sz="0" w:space="0" w:color="auto"/>
        <w:right w:val="none" w:sz="0" w:space="0" w:color="auto"/>
      </w:divBdr>
      <w:divsChild>
        <w:div w:id="583030714">
          <w:marLeft w:val="0"/>
          <w:marRight w:val="0"/>
          <w:marTop w:val="0"/>
          <w:marBottom w:val="0"/>
          <w:divBdr>
            <w:top w:val="none" w:sz="0" w:space="0" w:color="auto"/>
            <w:left w:val="none" w:sz="0" w:space="0" w:color="auto"/>
            <w:bottom w:val="none" w:sz="0" w:space="0" w:color="auto"/>
            <w:right w:val="none" w:sz="0" w:space="0" w:color="auto"/>
          </w:divBdr>
          <w:divsChild>
            <w:div w:id="1831435063">
              <w:marLeft w:val="0"/>
              <w:marRight w:val="0"/>
              <w:marTop w:val="0"/>
              <w:marBottom w:val="0"/>
              <w:divBdr>
                <w:top w:val="none" w:sz="0" w:space="0" w:color="auto"/>
                <w:left w:val="none" w:sz="0" w:space="0" w:color="auto"/>
                <w:bottom w:val="none" w:sz="0" w:space="0" w:color="auto"/>
                <w:right w:val="none" w:sz="0" w:space="0" w:color="auto"/>
              </w:divBdr>
              <w:divsChild>
                <w:div w:id="1235822724">
                  <w:marLeft w:val="0"/>
                  <w:marRight w:val="0"/>
                  <w:marTop w:val="0"/>
                  <w:marBottom w:val="0"/>
                  <w:divBdr>
                    <w:top w:val="none" w:sz="0" w:space="0" w:color="auto"/>
                    <w:left w:val="none" w:sz="0" w:space="0" w:color="auto"/>
                    <w:bottom w:val="none" w:sz="0" w:space="0" w:color="auto"/>
                    <w:right w:val="none" w:sz="0" w:space="0" w:color="auto"/>
                  </w:divBdr>
                  <w:divsChild>
                    <w:div w:id="797141488">
                      <w:marLeft w:val="0"/>
                      <w:marRight w:val="0"/>
                      <w:marTop w:val="0"/>
                      <w:marBottom w:val="0"/>
                      <w:divBdr>
                        <w:top w:val="none" w:sz="0" w:space="0" w:color="auto"/>
                        <w:left w:val="none" w:sz="0" w:space="0" w:color="auto"/>
                        <w:bottom w:val="none" w:sz="0" w:space="0" w:color="auto"/>
                        <w:right w:val="none" w:sz="0" w:space="0" w:color="auto"/>
                      </w:divBdr>
                      <w:divsChild>
                        <w:div w:id="1480221387">
                          <w:marLeft w:val="0"/>
                          <w:marRight w:val="0"/>
                          <w:marTop w:val="0"/>
                          <w:marBottom w:val="0"/>
                          <w:divBdr>
                            <w:top w:val="none" w:sz="0" w:space="0" w:color="auto"/>
                            <w:left w:val="none" w:sz="0" w:space="0" w:color="auto"/>
                            <w:bottom w:val="none" w:sz="0" w:space="0" w:color="auto"/>
                            <w:right w:val="none" w:sz="0" w:space="0" w:color="auto"/>
                          </w:divBdr>
                          <w:divsChild>
                            <w:div w:id="622610789">
                              <w:marLeft w:val="0"/>
                              <w:marRight w:val="0"/>
                              <w:marTop w:val="0"/>
                              <w:marBottom w:val="0"/>
                              <w:divBdr>
                                <w:top w:val="none" w:sz="0" w:space="0" w:color="auto"/>
                                <w:left w:val="none" w:sz="0" w:space="0" w:color="auto"/>
                                <w:bottom w:val="none" w:sz="0" w:space="0" w:color="auto"/>
                                <w:right w:val="none" w:sz="0" w:space="0" w:color="auto"/>
                              </w:divBdr>
                              <w:divsChild>
                                <w:div w:id="1545824721">
                                  <w:marLeft w:val="0"/>
                                  <w:marRight w:val="0"/>
                                  <w:marTop w:val="0"/>
                                  <w:marBottom w:val="0"/>
                                  <w:divBdr>
                                    <w:top w:val="none" w:sz="0" w:space="0" w:color="auto"/>
                                    <w:left w:val="none" w:sz="0" w:space="0" w:color="auto"/>
                                    <w:bottom w:val="none" w:sz="0" w:space="0" w:color="auto"/>
                                    <w:right w:val="none" w:sz="0" w:space="0" w:color="auto"/>
                                  </w:divBdr>
                                  <w:divsChild>
                                    <w:div w:id="162821668">
                                      <w:marLeft w:val="0"/>
                                      <w:marRight w:val="0"/>
                                      <w:marTop w:val="0"/>
                                      <w:marBottom w:val="0"/>
                                      <w:divBdr>
                                        <w:top w:val="none" w:sz="0" w:space="0" w:color="auto"/>
                                        <w:left w:val="none" w:sz="0" w:space="0" w:color="auto"/>
                                        <w:bottom w:val="none" w:sz="0" w:space="0" w:color="auto"/>
                                        <w:right w:val="none" w:sz="0" w:space="0" w:color="auto"/>
                                      </w:divBdr>
                                      <w:divsChild>
                                        <w:div w:id="2142382690">
                                          <w:marLeft w:val="0"/>
                                          <w:marRight w:val="0"/>
                                          <w:marTop w:val="0"/>
                                          <w:marBottom w:val="0"/>
                                          <w:divBdr>
                                            <w:top w:val="none" w:sz="0" w:space="0" w:color="auto"/>
                                            <w:left w:val="none" w:sz="0" w:space="0" w:color="auto"/>
                                            <w:bottom w:val="none" w:sz="0" w:space="0" w:color="auto"/>
                                            <w:right w:val="none" w:sz="0" w:space="0" w:color="auto"/>
                                          </w:divBdr>
                                          <w:divsChild>
                                            <w:div w:id="4121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463103">
      <w:bodyDiv w:val="1"/>
      <w:marLeft w:val="0"/>
      <w:marRight w:val="0"/>
      <w:marTop w:val="100"/>
      <w:marBottom w:val="100"/>
      <w:divBdr>
        <w:top w:val="none" w:sz="0" w:space="0" w:color="auto"/>
        <w:left w:val="none" w:sz="0" w:space="0" w:color="auto"/>
        <w:bottom w:val="none" w:sz="0" w:space="0" w:color="auto"/>
        <w:right w:val="none" w:sz="0" w:space="0" w:color="auto"/>
      </w:divBdr>
      <w:divsChild>
        <w:div w:id="2112048408">
          <w:marLeft w:val="0"/>
          <w:marRight w:val="0"/>
          <w:marTop w:val="0"/>
          <w:marBottom w:val="0"/>
          <w:divBdr>
            <w:top w:val="none" w:sz="0" w:space="0" w:color="auto"/>
            <w:left w:val="none" w:sz="0" w:space="0" w:color="auto"/>
            <w:bottom w:val="none" w:sz="0" w:space="0" w:color="auto"/>
            <w:right w:val="none" w:sz="0" w:space="0" w:color="auto"/>
          </w:divBdr>
          <w:divsChild>
            <w:div w:id="549809880">
              <w:marLeft w:val="0"/>
              <w:marRight w:val="0"/>
              <w:marTop w:val="0"/>
              <w:marBottom w:val="0"/>
              <w:divBdr>
                <w:top w:val="none" w:sz="0" w:space="0" w:color="auto"/>
                <w:left w:val="none" w:sz="0" w:space="0" w:color="auto"/>
                <w:bottom w:val="none" w:sz="0" w:space="0" w:color="auto"/>
                <w:right w:val="none" w:sz="0" w:space="0" w:color="auto"/>
              </w:divBdr>
              <w:divsChild>
                <w:div w:id="1417938695">
                  <w:marLeft w:val="0"/>
                  <w:marRight w:val="0"/>
                  <w:marTop w:val="0"/>
                  <w:marBottom w:val="0"/>
                  <w:divBdr>
                    <w:top w:val="none" w:sz="0" w:space="0" w:color="auto"/>
                    <w:left w:val="none" w:sz="0" w:space="0" w:color="auto"/>
                    <w:bottom w:val="none" w:sz="0" w:space="0" w:color="auto"/>
                    <w:right w:val="none" w:sz="0" w:space="0" w:color="auto"/>
                  </w:divBdr>
                  <w:divsChild>
                    <w:div w:id="1108432681">
                      <w:marLeft w:val="0"/>
                      <w:marRight w:val="0"/>
                      <w:marTop w:val="0"/>
                      <w:marBottom w:val="0"/>
                      <w:divBdr>
                        <w:top w:val="none" w:sz="0" w:space="0" w:color="auto"/>
                        <w:left w:val="none" w:sz="0" w:space="0" w:color="auto"/>
                        <w:bottom w:val="none" w:sz="0" w:space="0" w:color="auto"/>
                        <w:right w:val="none" w:sz="0" w:space="0" w:color="auto"/>
                      </w:divBdr>
                      <w:divsChild>
                        <w:div w:id="1281108239">
                          <w:marLeft w:val="0"/>
                          <w:marRight w:val="0"/>
                          <w:marTop w:val="0"/>
                          <w:marBottom w:val="0"/>
                          <w:divBdr>
                            <w:top w:val="none" w:sz="0" w:space="0" w:color="auto"/>
                            <w:left w:val="none" w:sz="0" w:space="0" w:color="auto"/>
                            <w:bottom w:val="none" w:sz="0" w:space="0" w:color="auto"/>
                            <w:right w:val="none" w:sz="0" w:space="0" w:color="auto"/>
                          </w:divBdr>
                          <w:divsChild>
                            <w:div w:id="800224573">
                              <w:marLeft w:val="0"/>
                              <w:marRight w:val="0"/>
                              <w:marTop w:val="0"/>
                              <w:marBottom w:val="0"/>
                              <w:divBdr>
                                <w:top w:val="none" w:sz="0" w:space="0" w:color="auto"/>
                                <w:left w:val="none" w:sz="0" w:space="0" w:color="auto"/>
                                <w:bottom w:val="none" w:sz="0" w:space="0" w:color="auto"/>
                                <w:right w:val="none" w:sz="0" w:space="0" w:color="auto"/>
                              </w:divBdr>
                              <w:divsChild>
                                <w:div w:id="492797548">
                                  <w:marLeft w:val="0"/>
                                  <w:marRight w:val="0"/>
                                  <w:marTop w:val="0"/>
                                  <w:marBottom w:val="0"/>
                                  <w:divBdr>
                                    <w:top w:val="none" w:sz="0" w:space="0" w:color="auto"/>
                                    <w:left w:val="none" w:sz="0" w:space="0" w:color="auto"/>
                                    <w:bottom w:val="none" w:sz="0" w:space="0" w:color="auto"/>
                                    <w:right w:val="none" w:sz="0" w:space="0" w:color="auto"/>
                                  </w:divBdr>
                                  <w:divsChild>
                                    <w:div w:id="15610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050321">
      <w:bodyDiv w:val="1"/>
      <w:marLeft w:val="0"/>
      <w:marRight w:val="0"/>
      <w:marTop w:val="100"/>
      <w:marBottom w:val="100"/>
      <w:divBdr>
        <w:top w:val="none" w:sz="0" w:space="0" w:color="auto"/>
        <w:left w:val="none" w:sz="0" w:space="0" w:color="auto"/>
        <w:bottom w:val="none" w:sz="0" w:space="0" w:color="auto"/>
        <w:right w:val="none" w:sz="0" w:space="0" w:color="auto"/>
      </w:divBdr>
      <w:divsChild>
        <w:div w:id="494884915">
          <w:marLeft w:val="0"/>
          <w:marRight w:val="0"/>
          <w:marTop w:val="0"/>
          <w:marBottom w:val="0"/>
          <w:divBdr>
            <w:top w:val="none" w:sz="0" w:space="0" w:color="auto"/>
            <w:left w:val="none" w:sz="0" w:space="0" w:color="auto"/>
            <w:bottom w:val="none" w:sz="0" w:space="0" w:color="auto"/>
            <w:right w:val="none" w:sz="0" w:space="0" w:color="auto"/>
          </w:divBdr>
          <w:divsChild>
            <w:div w:id="190608556">
              <w:marLeft w:val="0"/>
              <w:marRight w:val="0"/>
              <w:marTop w:val="0"/>
              <w:marBottom w:val="0"/>
              <w:divBdr>
                <w:top w:val="none" w:sz="0" w:space="0" w:color="auto"/>
                <w:left w:val="none" w:sz="0" w:space="0" w:color="auto"/>
                <w:bottom w:val="none" w:sz="0" w:space="0" w:color="auto"/>
                <w:right w:val="none" w:sz="0" w:space="0" w:color="auto"/>
              </w:divBdr>
              <w:divsChild>
                <w:div w:id="1997341002">
                  <w:marLeft w:val="0"/>
                  <w:marRight w:val="0"/>
                  <w:marTop w:val="0"/>
                  <w:marBottom w:val="0"/>
                  <w:divBdr>
                    <w:top w:val="none" w:sz="0" w:space="0" w:color="auto"/>
                    <w:left w:val="none" w:sz="0" w:space="0" w:color="auto"/>
                    <w:bottom w:val="none" w:sz="0" w:space="0" w:color="auto"/>
                    <w:right w:val="none" w:sz="0" w:space="0" w:color="auto"/>
                  </w:divBdr>
                  <w:divsChild>
                    <w:div w:id="1748305913">
                      <w:marLeft w:val="0"/>
                      <w:marRight w:val="0"/>
                      <w:marTop w:val="0"/>
                      <w:marBottom w:val="0"/>
                      <w:divBdr>
                        <w:top w:val="none" w:sz="0" w:space="0" w:color="auto"/>
                        <w:left w:val="none" w:sz="0" w:space="0" w:color="auto"/>
                        <w:bottom w:val="none" w:sz="0" w:space="0" w:color="auto"/>
                        <w:right w:val="none" w:sz="0" w:space="0" w:color="auto"/>
                      </w:divBdr>
                      <w:divsChild>
                        <w:div w:id="1522476794">
                          <w:marLeft w:val="0"/>
                          <w:marRight w:val="0"/>
                          <w:marTop w:val="0"/>
                          <w:marBottom w:val="0"/>
                          <w:divBdr>
                            <w:top w:val="none" w:sz="0" w:space="0" w:color="auto"/>
                            <w:left w:val="none" w:sz="0" w:space="0" w:color="auto"/>
                            <w:bottom w:val="none" w:sz="0" w:space="0" w:color="auto"/>
                            <w:right w:val="none" w:sz="0" w:space="0" w:color="auto"/>
                          </w:divBdr>
                          <w:divsChild>
                            <w:div w:id="1184050158">
                              <w:marLeft w:val="0"/>
                              <w:marRight w:val="0"/>
                              <w:marTop w:val="0"/>
                              <w:marBottom w:val="0"/>
                              <w:divBdr>
                                <w:top w:val="none" w:sz="0" w:space="0" w:color="auto"/>
                                <w:left w:val="none" w:sz="0" w:space="0" w:color="auto"/>
                                <w:bottom w:val="none" w:sz="0" w:space="0" w:color="auto"/>
                                <w:right w:val="none" w:sz="0" w:space="0" w:color="auto"/>
                              </w:divBdr>
                              <w:divsChild>
                                <w:div w:id="1896088448">
                                  <w:marLeft w:val="0"/>
                                  <w:marRight w:val="0"/>
                                  <w:marTop w:val="0"/>
                                  <w:marBottom w:val="0"/>
                                  <w:divBdr>
                                    <w:top w:val="none" w:sz="0" w:space="0" w:color="auto"/>
                                    <w:left w:val="none" w:sz="0" w:space="0" w:color="auto"/>
                                    <w:bottom w:val="none" w:sz="0" w:space="0" w:color="auto"/>
                                    <w:right w:val="none" w:sz="0" w:space="0" w:color="auto"/>
                                  </w:divBdr>
                                  <w:divsChild>
                                    <w:div w:id="657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620877">
      <w:bodyDiv w:val="1"/>
      <w:marLeft w:val="0"/>
      <w:marRight w:val="0"/>
      <w:marTop w:val="100"/>
      <w:marBottom w:val="100"/>
      <w:divBdr>
        <w:top w:val="none" w:sz="0" w:space="0" w:color="auto"/>
        <w:left w:val="none" w:sz="0" w:space="0" w:color="auto"/>
        <w:bottom w:val="none" w:sz="0" w:space="0" w:color="auto"/>
        <w:right w:val="none" w:sz="0" w:space="0" w:color="auto"/>
      </w:divBdr>
      <w:divsChild>
        <w:div w:id="1041789518">
          <w:marLeft w:val="0"/>
          <w:marRight w:val="0"/>
          <w:marTop w:val="0"/>
          <w:marBottom w:val="0"/>
          <w:divBdr>
            <w:top w:val="none" w:sz="0" w:space="0" w:color="auto"/>
            <w:left w:val="none" w:sz="0" w:space="0" w:color="auto"/>
            <w:bottom w:val="none" w:sz="0" w:space="0" w:color="auto"/>
            <w:right w:val="none" w:sz="0" w:space="0" w:color="auto"/>
          </w:divBdr>
          <w:divsChild>
            <w:div w:id="554122359">
              <w:marLeft w:val="0"/>
              <w:marRight w:val="0"/>
              <w:marTop w:val="0"/>
              <w:marBottom w:val="0"/>
              <w:divBdr>
                <w:top w:val="none" w:sz="0" w:space="0" w:color="auto"/>
                <w:left w:val="none" w:sz="0" w:space="0" w:color="auto"/>
                <w:bottom w:val="none" w:sz="0" w:space="0" w:color="auto"/>
                <w:right w:val="none" w:sz="0" w:space="0" w:color="auto"/>
              </w:divBdr>
              <w:divsChild>
                <w:div w:id="2074309514">
                  <w:marLeft w:val="0"/>
                  <w:marRight w:val="0"/>
                  <w:marTop w:val="0"/>
                  <w:marBottom w:val="0"/>
                  <w:divBdr>
                    <w:top w:val="none" w:sz="0" w:space="0" w:color="auto"/>
                    <w:left w:val="none" w:sz="0" w:space="0" w:color="auto"/>
                    <w:bottom w:val="none" w:sz="0" w:space="0" w:color="auto"/>
                    <w:right w:val="none" w:sz="0" w:space="0" w:color="auto"/>
                  </w:divBdr>
                  <w:divsChild>
                    <w:div w:id="71968630">
                      <w:marLeft w:val="0"/>
                      <w:marRight w:val="0"/>
                      <w:marTop w:val="0"/>
                      <w:marBottom w:val="0"/>
                      <w:divBdr>
                        <w:top w:val="none" w:sz="0" w:space="0" w:color="auto"/>
                        <w:left w:val="none" w:sz="0" w:space="0" w:color="auto"/>
                        <w:bottom w:val="none" w:sz="0" w:space="0" w:color="auto"/>
                        <w:right w:val="none" w:sz="0" w:space="0" w:color="auto"/>
                      </w:divBdr>
                      <w:divsChild>
                        <w:div w:id="834029666">
                          <w:marLeft w:val="0"/>
                          <w:marRight w:val="0"/>
                          <w:marTop w:val="0"/>
                          <w:marBottom w:val="0"/>
                          <w:divBdr>
                            <w:top w:val="none" w:sz="0" w:space="0" w:color="auto"/>
                            <w:left w:val="none" w:sz="0" w:space="0" w:color="auto"/>
                            <w:bottom w:val="none" w:sz="0" w:space="0" w:color="auto"/>
                            <w:right w:val="none" w:sz="0" w:space="0" w:color="auto"/>
                          </w:divBdr>
                          <w:divsChild>
                            <w:div w:id="1166937424">
                              <w:marLeft w:val="0"/>
                              <w:marRight w:val="0"/>
                              <w:marTop w:val="0"/>
                              <w:marBottom w:val="0"/>
                              <w:divBdr>
                                <w:top w:val="none" w:sz="0" w:space="0" w:color="auto"/>
                                <w:left w:val="none" w:sz="0" w:space="0" w:color="auto"/>
                                <w:bottom w:val="none" w:sz="0" w:space="0" w:color="auto"/>
                                <w:right w:val="none" w:sz="0" w:space="0" w:color="auto"/>
                              </w:divBdr>
                              <w:divsChild>
                                <w:div w:id="1978876921">
                                  <w:marLeft w:val="0"/>
                                  <w:marRight w:val="0"/>
                                  <w:marTop w:val="0"/>
                                  <w:marBottom w:val="0"/>
                                  <w:divBdr>
                                    <w:top w:val="none" w:sz="0" w:space="0" w:color="auto"/>
                                    <w:left w:val="none" w:sz="0" w:space="0" w:color="auto"/>
                                    <w:bottom w:val="none" w:sz="0" w:space="0" w:color="auto"/>
                                    <w:right w:val="none" w:sz="0" w:space="0" w:color="auto"/>
                                  </w:divBdr>
                                  <w:divsChild>
                                    <w:div w:id="1878736680">
                                      <w:marLeft w:val="0"/>
                                      <w:marRight w:val="0"/>
                                      <w:marTop w:val="0"/>
                                      <w:marBottom w:val="0"/>
                                      <w:divBdr>
                                        <w:top w:val="none" w:sz="0" w:space="0" w:color="auto"/>
                                        <w:left w:val="none" w:sz="0" w:space="0" w:color="auto"/>
                                        <w:bottom w:val="none" w:sz="0" w:space="0" w:color="auto"/>
                                        <w:right w:val="none" w:sz="0" w:space="0" w:color="auto"/>
                                      </w:divBdr>
                                      <w:divsChild>
                                        <w:div w:id="1884437648">
                                          <w:marLeft w:val="0"/>
                                          <w:marRight w:val="0"/>
                                          <w:marTop w:val="0"/>
                                          <w:marBottom w:val="0"/>
                                          <w:divBdr>
                                            <w:top w:val="none" w:sz="0" w:space="0" w:color="auto"/>
                                            <w:left w:val="none" w:sz="0" w:space="0" w:color="auto"/>
                                            <w:bottom w:val="none" w:sz="0" w:space="0" w:color="auto"/>
                                            <w:right w:val="none" w:sz="0" w:space="0" w:color="auto"/>
                                          </w:divBdr>
                                          <w:divsChild>
                                            <w:div w:id="2087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605516">
      <w:bodyDiv w:val="1"/>
      <w:marLeft w:val="0"/>
      <w:marRight w:val="0"/>
      <w:marTop w:val="100"/>
      <w:marBottom w:val="100"/>
      <w:divBdr>
        <w:top w:val="none" w:sz="0" w:space="0" w:color="auto"/>
        <w:left w:val="none" w:sz="0" w:space="0" w:color="auto"/>
        <w:bottom w:val="none" w:sz="0" w:space="0" w:color="auto"/>
        <w:right w:val="none" w:sz="0" w:space="0" w:color="auto"/>
      </w:divBdr>
      <w:divsChild>
        <w:div w:id="914777804">
          <w:marLeft w:val="0"/>
          <w:marRight w:val="0"/>
          <w:marTop w:val="0"/>
          <w:marBottom w:val="0"/>
          <w:divBdr>
            <w:top w:val="none" w:sz="0" w:space="0" w:color="auto"/>
            <w:left w:val="none" w:sz="0" w:space="0" w:color="auto"/>
            <w:bottom w:val="none" w:sz="0" w:space="0" w:color="auto"/>
            <w:right w:val="none" w:sz="0" w:space="0" w:color="auto"/>
          </w:divBdr>
          <w:divsChild>
            <w:div w:id="129174580">
              <w:marLeft w:val="0"/>
              <w:marRight w:val="0"/>
              <w:marTop w:val="0"/>
              <w:marBottom w:val="0"/>
              <w:divBdr>
                <w:top w:val="none" w:sz="0" w:space="0" w:color="auto"/>
                <w:left w:val="none" w:sz="0" w:space="0" w:color="auto"/>
                <w:bottom w:val="none" w:sz="0" w:space="0" w:color="auto"/>
                <w:right w:val="none" w:sz="0" w:space="0" w:color="auto"/>
              </w:divBdr>
              <w:divsChild>
                <w:div w:id="1360886826">
                  <w:marLeft w:val="0"/>
                  <w:marRight w:val="0"/>
                  <w:marTop w:val="0"/>
                  <w:marBottom w:val="0"/>
                  <w:divBdr>
                    <w:top w:val="none" w:sz="0" w:space="0" w:color="auto"/>
                    <w:left w:val="none" w:sz="0" w:space="0" w:color="auto"/>
                    <w:bottom w:val="none" w:sz="0" w:space="0" w:color="auto"/>
                    <w:right w:val="none" w:sz="0" w:space="0" w:color="auto"/>
                  </w:divBdr>
                  <w:divsChild>
                    <w:div w:id="571547038">
                      <w:marLeft w:val="0"/>
                      <w:marRight w:val="0"/>
                      <w:marTop w:val="0"/>
                      <w:marBottom w:val="0"/>
                      <w:divBdr>
                        <w:top w:val="none" w:sz="0" w:space="0" w:color="auto"/>
                        <w:left w:val="none" w:sz="0" w:space="0" w:color="auto"/>
                        <w:bottom w:val="none" w:sz="0" w:space="0" w:color="auto"/>
                        <w:right w:val="none" w:sz="0" w:space="0" w:color="auto"/>
                      </w:divBdr>
                      <w:divsChild>
                        <w:div w:id="968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04326">
      <w:bodyDiv w:val="1"/>
      <w:marLeft w:val="0"/>
      <w:marRight w:val="0"/>
      <w:marTop w:val="100"/>
      <w:marBottom w:val="100"/>
      <w:divBdr>
        <w:top w:val="none" w:sz="0" w:space="0" w:color="auto"/>
        <w:left w:val="none" w:sz="0" w:space="0" w:color="auto"/>
        <w:bottom w:val="none" w:sz="0" w:space="0" w:color="auto"/>
        <w:right w:val="none" w:sz="0" w:space="0" w:color="auto"/>
      </w:divBdr>
      <w:divsChild>
        <w:div w:id="1077824329">
          <w:marLeft w:val="0"/>
          <w:marRight w:val="0"/>
          <w:marTop w:val="0"/>
          <w:marBottom w:val="0"/>
          <w:divBdr>
            <w:top w:val="none" w:sz="0" w:space="0" w:color="auto"/>
            <w:left w:val="none" w:sz="0" w:space="0" w:color="auto"/>
            <w:bottom w:val="none" w:sz="0" w:space="0" w:color="auto"/>
            <w:right w:val="none" w:sz="0" w:space="0" w:color="auto"/>
          </w:divBdr>
          <w:divsChild>
            <w:div w:id="1761214519">
              <w:marLeft w:val="0"/>
              <w:marRight w:val="0"/>
              <w:marTop w:val="0"/>
              <w:marBottom w:val="0"/>
              <w:divBdr>
                <w:top w:val="none" w:sz="0" w:space="0" w:color="auto"/>
                <w:left w:val="none" w:sz="0" w:space="0" w:color="auto"/>
                <w:bottom w:val="none" w:sz="0" w:space="0" w:color="auto"/>
                <w:right w:val="none" w:sz="0" w:space="0" w:color="auto"/>
              </w:divBdr>
              <w:divsChild>
                <w:div w:id="1915239888">
                  <w:marLeft w:val="0"/>
                  <w:marRight w:val="0"/>
                  <w:marTop w:val="0"/>
                  <w:marBottom w:val="0"/>
                  <w:divBdr>
                    <w:top w:val="none" w:sz="0" w:space="0" w:color="auto"/>
                    <w:left w:val="none" w:sz="0" w:space="0" w:color="auto"/>
                    <w:bottom w:val="none" w:sz="0" w:space="0" w:color="auto"/>
                    <w:right w:val="none" w:sz="0" w:space="0" w:color="auto"/>
                  </w:divBdr>
                  <w:divsChild>
                    <w:div w:id="1647205028">
                      <w:marLeft w:val="0"/>
                      <w:marRight w:val="0"/>
                      <w:marTop w:val="0"/>
                      <w:marBottom w:val="0"/>
                      <w:divBdr>
                        <w:top w:val="none" w:sz="0" w:space="0" w:color="auto"/>
                        <w:left w:val="none" w:sz="0" w:space="0" w:color="auto"/>
                        <w:bottom w:val="none" w:sz="0" w:space="0" w:color="auto"/>
                        <w:right w:val="none" w:sz="0" w:space="0" w:color="auto"/>
                      </w:divBdr>
                      <w:divsChild>
                        <w:div w:id="273561700">
                          <w:marLeft w:val="0"/>
                          <w:marRight w:val="0"/>
                          <w:marTop w:val="0"/>
                          <w:marBottom w:val="0"/>
                          <w:divBdr>
                            <w:top w:val="none" w:sz="0" w:space="0" w:color="auto"/>
                            <w:left w:val="none" w:sz="0" w:space="0" w:color="auto"/>
                            <w:bottom w:val="none" w:sz="0" w:space="0" w:color="auto"/>
                            <w:right w:val="none" w:sz="0" w:space="0" w:color="auto"/>
                          </w:divBdr>
                          <w:divsChild>
                            <w:div w:id="782269312">
                              <w:marLeft w:val="0"/>
                              <w:marRight w:val="0"/>
                              <w:marTop w:val="0"/>
                              <w:marBottom w:val="0"/>
                              <w:divBdr>
                                <w:top w:val="none" w:sz="0" w:space="0" w:color="auto"/>
                                <w:left w:val="none" w:sz="0" w:space="0" w:color="auto"/>
                                <w:bottom w:val="none" w:sz="0" w:space="0" w:color="auto"/>
                                <w:right w:val="none" w:sz="0" w:space="0" w:color="auto"/>
                              </w:divBdr>
                              <w:divsChild>
                                <w:div w:id="1622877581">
                                  <w:marLeft w:val="0"/>
                                  <w:marRight w:val="0"/>
                                  <w:marTop w:val="0"/>
                                  <w:marBottom w:val="0"/>
                                  <w:divBdr>
                                    <w:top w:val="none" w:sz="0" w:space="0" w:color="auto"/>
                                    <w:left w:val="none" w:sz="0" w:space="0" w:color="auto"/>
                                    <w:bottom w:val="none" w:sz="0" w:space="0" w:color="auto"/>
                                    <w:right w:val="none" w:sz="0" w:space="0" w:color="auto"/>
                                  </w:divBdr>
                                  <w:divsChild>
                                    <w:div w:id="4446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777648">
      <w:bodyDiv w:val="1"/>
      <w:marLeft w:val="0"/>
      <w:marRight w:val="0"/>
      <w:marTop w:val="100"/>
      <w:marBottom w:val="100"/>
      <w:divBdr>
        <w:top w:val="none" w:sz="0" w:space="0" w:color="auto"/>
        <w:left w:val="none" w:sz="0" w:space="0" w:color="auto"/>
        <w:bottom w:val="none" w:sz="0" w:space="0" w:color="auto"/>
        <w:right w:val="none" w:sz="0" w:space="0" w:color="auto"/>
      </w:divBdr>
      <w:divsChild>
        <w:div w:id="572398472">
          <w:marLeft w:val="0"/>
          <w:marRight w:val="0"/>
          <w:marTop w:val="0"/>
          <w:marBottom w:val="0"/>
          <w:divBdr>
            <w:top w:val="none" w:sz="0" w:space="0" w:color="auto"/>
            <w:left w:val="none" w:sz="0" w:space="0" w:color="auto"/>
            <w:bottom w:val="none" w:sz="0" w:space="0" w:color="auto"/>
            <w:right w:val="none" w:sz="0" w:space="0" w:color="auto"/>
          </w:divBdr>
          <w:divsChild>
            <w:div w:id="1025792070">
              <w:marLeft w:val="0"/>
              <w:marRight w:val="0"/>
              <w:marTop w:val="0"/>
              <w:marBottom w:val="0"/>
              <w:divBdr>
                <w:top w:val="none" w:sz="0" w:space="0" w:color="auto"/>
                <w:left w:val="none" w:sz="0" w:space="0" w:color="auto"/>
                <w:bottom w:val="none" w:sz="0" w:space="0" w:color="auto"/>
                <w:right w:val="none" w:sz="0" w:space="0" w:color="auto"/>
              </w:divBdr>
              <w:divsChild>
                <w:div w:id="1828551376">
                  <w:marLeft w:val="0"/>
                  <w:marRight w:val="0"/>
                  <w:marTop w:val="0"/>
                  <w:marBottom w:val="0"/>
                  <w:divBdr>
                    <w:top w:val="none" w:sz="0" w:space="0" w:color="auto"/>
                    <w:left w:val="none" w:sz="0" w:space="0" w:color="auto"/>
                    <w:bottom w:val="none" w:sz="0" w:space="0" w:color="auto"/>
                    <w:right w:val="none" w:sz="0" w:space="0" w:color="auto"/>
                  </w:divBdr>
                  <w:divsChild>
                    <w:div w:id="1709260160">
                      <w:marLeft w:val="0"/>
                      <w:marRight w:val="0"/>
                      <w:marTop w:val="0"/>
                      <w:marBottom w:val="0"/>
                      <w:divBdr>
                        <w:top w:val="none" w:sz="0" w:space="0" w:color="auto"/>
                        <w:left w:val="none" w:sz="0" w:space="0" w:color="auto"/>
                        <w:bottom w:val="none" w:sz="0" w:space="0" w:color="auto"/>
                        <w:right w:val="none" w:sz="0" w:space="0" w:color="auto"/>
                      </w:divBdr>
                      <w:divsChild>
                        <w:div w:id="681473385">
                          <w:marLeft w:val="0"/>
                          <w:marRight w:val="0"/>
                          <w:marTop w:val="0"/>
                          <w:marBottom w:val="0"/>
                          <w:divBdr>
                            <w:top w:val="none" w:sz="0" w:space="0" w:color="auto"/>
                            <w:left w:val="none" w:sz="0" w:space="0" w:color="auto"/>
                            <w:bottom w:val="none" w:sz="0" w:space="0" w:color="auto"/>
                            <w:right w:val="none" w:sz="0" w:space="0" w:color="auto"/>
                          </w:divBdr>
                          <w:divsChild>
                            <w:div w:id="476265844">
                              <w:marLeft w:val="0"/>
                              <w:marRight w:val="0"/>
                              <w:marTop w:val="0"/>
                              <w:marBottom w:val="0"/>
                              <w:divBdr>
                                <w:top w:val="none" w:sz="0" w:space="0" w:color="auto"/>
                                <w:left w:val="none" w:sz="0" w:space="0" w:color="auto"/>
                                <w:bottom w:val="none" w:sz="0" w:space="0" w:color="auto"/>
                                <w:right w:val="none" w:sz="0" w:space="0" w:color="auto"/>
                              </w:divBdr>
                              <w:divsChild>
                                <w:div w:id="1897275542">
                                  <w:marLeft w:val="0"/>
                                  <w:marRight w:val="0"/>
                                  <w:marTop w:val="0"/>
                                  <w:marBottom w:val="0"/>
                                  <w:divBdr>
                                    <w:top w:val="none" w:sz="0" w:space="0" w:color="auto"/>
                                    <w:left w:val="none" w:sz="0" w:space="0" w:color="auto"/>
                                    <w:bottom w:val="none" w:sz="0" w:space="0" w:color="auto"/>
                                    <w:right w:val="none" w:sz="0" w:space="0" w:color="auto"/>
                                  </w:divBdr>
                                  <w:divsChild>
                                    <w:div w:id="8515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077136">
      <w:bodyDiv w:val="1"/>
      <w:marLeft w:val="0"/>
      <w:marRight w:val="0"/>
      <w:marTop w:val="100"/>
      <w:marBottom w:val="100"/>
      <w:divBdr>
        <w:top w:val="none" w:sz="0" w:space="0" w:color="auto"/>
        <w:left w:val="none" w:sz="0" w:space="0" w:color="auto"/>
        <w:bottom w:val="none" w:sz="0" w:space="0" w:color="auto"/>
        <w:right w:val="none" w:sz="0" w:space="0" w:color="auto"/>
      </w:divBdr>
      <w:divsChild>
        <w:div w:id="764764766">
          <w:marLeft w:val="0"/>
          <w:marRight w:val="0"/>
          <w:marTop w:val="0"/>
          <w:marBottom w:val="0"/>
          <w:divBdr>
            <w:top w:val="none" w:sz="0" w:space="0" w:color="auto"/>
            <w:left w:val="none" w:sz="0" w:space="0" w:color="auto"/>
            <w:bottom w:val="none" w:sz="0" w:space="0" w:color="auto"/>
            <w:right w:val="none" w:sz="0" w:space="0" w:color="auto"/>
          </w:divBdr>
          <w:divsChild>
            <w:div w:id="206575198">
              <w:marLeft w:val="0"/>
              <w:marRight w:val="0"/>
              <w:marTop w:val="0"/>
              <w:marBottom w:val="0"/>
              <w:divBdr>
                <w:top w:val="none" w:sz="0" w:space="0" w:color="auto"/>
                <w:left w:val="none" w:sz="0" w:space="0" w:color="auto"/>
                <w:bottom w:val="none" w:sz="0" w:space="0" w:color="auto"/>
                <w:right w:val="none" w:sz="0" w:space="0" w:color="auto"/>
              </w:divBdr>
              <w:divsChild>
                <w:div w:id="254561636">
                  <w:marLeft w:val="0"/>
                  <w:marRight w:val="0"/>
                  <w:marTop w:val="0"/>
                  <w:marBottom w:val="0"/>
                  <w:divBdr>
                    <w:top w:val="none" w:sz="0" w:space="0" w:color="auto"/>
                    <w:left w:val="none" w:sz="0" w:space="0" w:color="auto"/>
                    <w:bottom w:val="none" w:sz="0" w:space="0" w:color="auto"/>
                    <w:right w:val="none" w:sz="0" w:space="0" w:color="auto"/>
                  </w:divBdr>
                  <w:divsChild>
                    <w:div w:id="368189032">
                      <w:marLeft w:val="0"/>
                      <w:marRight w:val="0"/>
                      <w:marTop w:val="0"/>
                      <w:marBottom w:val="0"/>
                      <w:divBdr>
                        <w:top w:val="none" w:sz="0" w:space="0" w:color="auto"/>
                        <w:left w:val="none" w:sz="0" w:space="0" w:color="auto"/>
                        <w:bottom w:val="none" w:sz="0" w:space="0" w:color="auto"/>
                        <w:right w:val="none" w:sz="0" w:space="0" w:color="auto"/>
                      </w:divBdr>
                      <w:divsChild>
                        <w:div w:id="1418481346">
                          <w:marLeft w:val="0"/>
                          <w:marRight w:val="0"/>
                          <w:marTop w:val="0"/>
                          <w:marBottom w:val="0"/>
                          <w:divBdr>
                            <w:top w:val="none" w:sz="0" w:space="0" w:color="auto"/>
                            <w:left w:val="none" w:sz="0" w:space="0" w:color="auto"/>
                            <w:bottom w:val="none" w:sz="0" w:space="0" w:color="auto"/>
                            <w:right w:val="none" w:sz="0" w:space="0" w:color="auto"/>
                          </w:divBdr>
                          <w:divsChild>
                            <w:div w:id="1201283500">
                              <w:marLeft w:val="0"/>
                              <w:marRight w:val="0"/>
                              <w:marTop w:val="0"/>
                              <w:marBottom w:val="0"/>
                              <w:divBdr>
                                <w:top w:val="none" w:sz="0" w:space="0" w:color="auto"/>
                                <w:left w:val="none" w:sz="0" w:space="0" w:color="auto"/>
                                <w:bottom w:val="none" w:sz="0" w:space="0" w:color="auto"/>
                                <w:right w:val="none" w:sz="0" w:space="0" w:color="auto"/>
                              </w:divBdr>
                              <w:divsChild>
                                <w:div w:id="557859032">
                                  <w:marLeft w:val="0"/>
                                  <w:marRight w:val="0"/>
                                  <w:marTop w:val="0"/>
                                  <w:marBottom w:val="0"/>
                                  <w:divBdr>
                                    <w:top w:val="none" w:sz="0" w:space="0" w:color="auto"/>
                                    <w:left w:val="none" w:sz="0" w:space="0" w:color="auto"/>
                                    <w:bottom w:val="none" w:sz="0" w:space="0" w:color="auto"/>
                                    <w:right w:val="none" w:sz="0" w:space="0" w:color="auto"/>
                                  </w:divBdr>
                                  <w:divsChild>
                                    <w:div w:id="15072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367966">
      <w:bodyDiv w:val="1"/>
      <w:marLeft w:val="0"/>
      <w:marRight w:val="0"/>
      <w:marTop w:val="100"/>
      <w:marBottom w:val="100"/>
      <w:divBdr>
        <w:top w:val="none" w:sz="0" w:space="0" w:color="auto"/>
        <w:left w:val="none" w:sz="0" w:space="0" w:color="auto"/>
        <w:bottom w:val="none" w:sz="0" w:space="0" w:color="auto"/>
        <w:right w:val="none" w:sz="0" w:space="0" w:color="auto"/>
      </w:divBdr>
      <w:divsChild>
        <w:div w:id="958952591">
          <w:marLeft w:val="0"/>
          <w:marRight w:val="0"/>
          <w:marTop w:val="0"/>
          <w:marBottom w:val="0"/>
          <w:divBdr>
            <w:top w:val="none" w:sz="0" w:space="0" w:color="auto"/>
            <w:left w:val="none" w:sz="0" w:space="0" w:color="auto"/>
            <w:bottom w:val="none" w:sz="0" w:space="0" w:color="auto"/>
            <w:right w:val="none" w:sz="0" w:space="0" w:color="auto"/>
          </w:divBdr>
          <w:divsChild>
            <w:div w:id="974263115">
              <w:marLeft w:val="0"/>
              <w:marRight w:val="0"/>
              <w:marTop w:val="0"/>
              <w:marBottom w:val="0"/>
              <w:divBdr>
                <w:top w:val="none" w:sz="0" w:space="0" w:color="auto"/>
                <w:left w:val="none" w:sz="0" w:space="0" w:color="auto"/>
                <w:bottom w:val="none" w:sz="0" w:space="0" w:color="auto"/>
                <w:right w:val="none" w:sz="0" w:space="0" w:color="auto"/>
              </w:divBdr>
              <w:divsChild>
                <w:div w:id="107623089">
                  <w:marLeft w:val="0"/>
                  <w:marRight w:val="0"/>
                  <w:marTop w:val="0"/>
                  <w:marBottom w:val="0"/>
                  <w:divBdr>
                    <w:top w:val="none" w:sz="0" w:space="0" w:color="auto"/>
                    <w:left w:val="none" w:sz="0" w:space="0" w:color="auto"/>
                    <w:bottom w:val="none" w:sz="0" w:space="0" w:color="auto"/>
                    <w:right w:val="none" w:sz="0" w:space="0" w:color="auto"/>
                  </w:divBdr>
                  <w:divsChild>
                    <w:div w:id="1899241684">
                      <w:marLeft w:val="0"/>
                      <w:marRight w:val="0"/>
                      <w:marTop w:val="0"/>
                      <w:marBottom w:val="0"/>
                      <w:divBdr>
                        <w:top w:val="none" w:sz="0" w:space="0" w:color="auto"/>
                        <w:left w:val="none" w:sz="0" w:space="0" w:color="auto"/>
                        <w:bottom w:val="none" w:sz="0" w:space="0" w:color="auto"/>
                        <w:right w:val="none" w:sz="0" w:space="0" w:color="auto"/>
                      </w:divBdr>
                      <w:divsChild>
                        <w:div w:id="1736314844">
                          <w:marLeft w:val="0"/>
                          <w:marRight w:val="0"/>
                          <w:marTop w:val="0"/>
                          <w:marBottom w:val="0"/>
                          <w:divBdr>
                            <w:top w:val="none" w:sz="0" w:space="0" w:color="auto"/>
                            <w:left w:val="none" w:sz="0" w:space="0" w:color="auto"/>
                            <w:bottom w:val="none" w:sz="0" w:space="0" w:color="auto"/>
                            <w:right w:val="none" w:sz="0" w:space="0" w:color="auto"/>
                          </w:divBdr>
                          <w:divsChild>
                            <w:div w:id="1848134344">
                              <w:marLeft w:val="0"/>
                              <w:marRight w:val="0"/>
                              <w:marTop w:val="0"/>
                              <w:marBottom w:val="0"/>
                              <w:divBdr>
                                <w:top w:val="none" w:sz="0" w:space="0" w:color="auto"/>
                                <w:left w:val="none" w:sz="0" w:space="0" w:color="auto"/>
                                <w:bottom w:val="none" w:sz="0" w:space="0" w:color="auto"/>
                                <w:right w:val="none" w:sz="0" w:space="0" w:color="auto"/>
                              </w:divBdr>
                              <w:divsChild>
                                <w:div w:id="1174876213">
                                  <w:marLeft w:val="0"/>
                                  <w:marRight w:val="0"/>
                                  <w:marTop w:val="0"/>
                                  <w:marBottom w:val="0"/>
                                  <w:divBdr>
                                    <w:top w:val="none" w:sz="0" w:space="0" w:color="auto"/>
                                    <w:left w:val="none" w:sz="0" w:space="0" w:color="auto"/>
                                    <w:bottom w:val="none" w:sz="0" w:space="0" w:color="auto"/>
                                    <w:right w:val="none" w:sz="0" w:space="0" w:color="auto"/>
                                  </w:divBdr>
                                  <w:divsChild>
                                    <w:div w:id="14688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58058">
      <w:bodyDiv w:val="1"/>
      <w:marLeft w:val="0"/>
      <w:marRight w:val="0"/>
      <w:marTop w:val="100"/>
      <w:marBottom w:val="100"/>
      <w:divBdr>
        <w:top w:val="none" w:sz="0" w:space="0" w:color="auto"/>
        <w:left w:val="none" w:sz="0" w:space="0" w:color="auto"/>
        <w:bottom w:val="none" w:sz="0" w:space="0" w:color="auto"/>
        <w:right w:val="none" w:sz="0" w:space="0" w:color="auto"/>
      </w:divBdr>
      <w:divsChild>
        <w:div w:id="395131987">
          <w:marLeft w:val="0"/>
          <w:marRight w:val="0"/>
          <w:marTop w:val="0"/>
          <w:marBottom w:val="0"/>
          <w:divBdr>
            <w:top w:val="none" w:sz="0" w:space="0" w:color="auto"/>
            <w:left w:val="none" w:sz="0" w:space="0" w:color="auto"/>
            <w:bottom w:val="none" w:sz="0" w:space="0" w:color="auto"/>
            <w:right w:val="none" w:sz="0" w:space="0" w:color="auto"/>
          </w:divBdr>
          <w:divsChild>
            <w:div w:id="862595245">
              <w:marLeft w:val="0"/>
              <w:marRight w:val="0"/>
              <w:marTop w:val="0"/>
              <w:marBottom w:val="0"/>
              <w:divBdr>
                <w:top w:val="none" w:sz="0" w:space="0" w:color="auto"/>
                <w:left w:val="none" w:sz="0" w:space="0" w:color="auto"/>
                <w:bottom w:val="none" w:sz="0" w:space="0" w:color="auto"/>
                <w:right w:val="none" w:sz="0" w:space="0" w:color="auto"/>
              </w:divBdr>
              <w:divsChild>
                <w:div w:id="1677532043">
                  <w:marLeft w:val="0"/>
                  <w:marRight w:val="0"/>
                  <w:marTop w:val="0"/>
                  <w:marBottom w:val="0"/>
                  <w:divBdr>
                    <w:top w:val="none" w:sz="0" w:space="0" w:color="auto"/>
                    <w:left w:val="none" w:sz="0" w:space="0" w:color="auto"/>
                    <w:bottom w:val="none" w:sz="0" w:space="0" w:color="auto"/>
                    <w:right w:val="none" w:sz="0" w:space="0" w:color="auto"/>
                  </w:divBdr>
                  <w:divsChild>
                    <w:div w:id="1306005701">
                      <w:marLeft w:val="0"/>
                      <w:marRight w:val="0"/>
                      <w:marTop w:val="0"/>
                      <w:marBottom w:val="0"/>
                      <w:divBdr>
                        <w:top w:val="none" w:sz="0" w:space="0" w:color="auto"/>
                        <w:left w:val="none" w:sz="0" w:space="0" w:color="auto"/>
                        <w:bottom w:val="none" w:sz="0" w:space="0" w:color="auto"/>
                        <w:right w:val="none" w:sz="0" w:space="0" w:color="auto"/>
                      </w:divBdr>
                      <w:divsChild>
                        <w:div w:id="1289772951">
                          <w:marLeft w:val="0"/>
                          <w:marRight w:val="0"/>
                          <w:marTop w:val="0"/>
                          <w:marBottom w:val="0"/>
                          <w:divBdr>
                            <w:top w:val="none" w:sz="0" w:space="0" w:color="auto"/>
                            <w:left w:val="none" w:sz="0" w:space="0" w:color="auto"/>
                            <w:bottom w:val="none" w:sz="0" w:space="0" w:color="auto"/>
                            <w:right w:val="none" w:sz="0" w:space="0" w:color="auto"/>
                          </w:divBdr>
                          <w:divsChild>
                            <w:div w:id="1143308245">
                              <w:marLeft w:val="0"/>
                              <w:marRight w:val="0"/>
                              <w:marTop w:val="0"/>
                              <w:marBottom w:val="0"/>
                              <w:divBdr>
                                <w:top w:val="none" w:sz="0" w:space="0" w:color="auto"/>
                                <w:left w:val="none" w:sz="0" w:space="0" w:color="auto"/>
                                <w:bottom w:val="none" w:sz="0" w:space="0" w:color="auto"/>
                                <w:right w:val="none" w:sz="0" w:space="0" w:color="auto"/>
                              </w:divBdr>
                              <w:divsChild>
                                <w:div w:id="1386832364">
                                  <w:marLeft w:val="0"/>
                                  <w:marRight w:val="0"/>
                                  <w:marTop w:val="0"/>
                                  <w:marBottom w:val="0"/>
                                  <w:divBdr>
                                    <w:top w:val="none" w:sz="0" w:space="0" w:color="auto"/>
                                    <w:left w:val="none" w:sz="0" w:space="0" w:color="auto"/>
                                    <w:bottom w:val="none" w:sz="0" w:space="0" w:color="auto"/>
                                    <w:right w:val="none" w:sz="0" w:space="0" w:color="auto"/>
                                  </w:divBdr>
                                  <w:divsChild>
                                    <w:div w:id="1470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38438">
      <w:bodyDiv w:val="1"/>
      <w:marLeft w:val="0"/>
      <w:marRight w:val="0"/>
      <w:marTop w:val="100"/>
      <w:marBottom w:val="100"/>
      <w:divBdr>
        <w:top w:val="none" w:sz="0" w:space="0" w:color="auto"/>
        <w:left w:val="none" w:sz="0" w:space="0" w:color="auto"/>
        <w:bottom w:val="none" w:sz="0" w:space="0" w:color="auto"/>
        <w:right w:val="none" w:sz="0" w:space="0" w:color="auto"/>
      </w:divBdr>
      <w:divsChild>
        <w:div w:id="872963064">
          <w:marLeft w:val="0"/>
          <w:marRight w:val="0"/>
          <w:marTop w:val="0"/>
          <w:marBottom w:val="0"/>
          <w:divBdr>
            <w:top w:val="none" w:sz="0" w:space="0" w:color="auto"/>
            <w:left w:val="none" w:sz="0" w:space="0" w:color="auto"/>
            <w:bottom w:val="none" w:sz="0" w:space="0" w:color="auto"/>
            <w:right w:val="none" w:sz="0" w:space="0" w:color="auto"/>
          </w:divBdr>
          <w:divsChild>
            <w:div w:id="1519811080">
              <w:marLeft w:val="0"/>
              <w:marRight w:val="0"/>
              <w:marTop w:val="0"/>
              <w:marBottom w:val="0"/>
              <w:divBdr>
                <w:top w:val="none" w:sz="0" w:space="0" w:color="auto"/>
                <w:left w:val="none" w:sz="0" w:space="0" w:color="auto"/>
                <w:bottom w:val="none" w:sz="0" w:space="0" w:color="auto"/>
                <w:right w:val="none" w:sz="0" w:space="0" w:color="auto"/>
              </w:divBdr>
              <w:divsChild>
                <w:div w:id="708261147">
                  <w:marLeft w:val="0"/>
                  <w:marRight w:val="0"/>
                  <w:marTop w:val="0"/>
                  <w:marBottom w:val="0"/>
                  <w:divBdr>
                    <w:top w:val="none" w:sz="0" w:space="0" w:color="auto"/>
                    <w:left w:val="none" w:sz="0" w:space="0" w:color="auto"/>
                    <w:bottom w:val="none" w:sz="0" w:space="0" w:color="auto"/>
                    <w:right w:val="none" w:sz="0" w:space="0" w:color="auto"/>
                  </w:divBdr>
                  <w:divsChild>
                    <w:div w:id="1846239697">
                      <w:marLeft w:val="0"/>
                      <w:marRight w:val="0"/>
                      <w:marTop w:val="0"/>
                      <w:marBottom w:val="0"/>
                      <w:divBdr>
                        <w:top w:val="none" w:sz="0" w:space="0" w:color="auto"/>
                        <w:left w:val="none" w:sz="0" w:space="0" w:color="auto"/>
                        <w:bottom w:val="none" w:sz="0" w:space="0" w:color="auto"/>
                        <w:right w:val="none" w:sz="0" w:space="0" w:color="auto"/>
                      </w:divBdr>
                      <w:divsChild>
                        <w:div w:id="1145120150">
                          <w:marLeft w:val="0"/>
                          <w:marRight w:val="0"/>
                          <w:marTop w:val="0"/>
                          <w:marBottom w:val="0"/>
                          <w:divBdr>
                            <w:top w:val="none" w:sz="0" w:space="0" w:color="auto"/>
                            <w:left w:val="none" w:sz="0" w:space="0" w:color="auto"/>
                            <w:bottom w:val="none" w:sz="0" w:space="0" w:color="auto"/>
                            <w:right w:val="none" w:sz="0" w:space="0" w:color="auto"/>
                          </w:divBdr>
                          <w:divsChild>
                            <w:div w:id="1449885440">
                              <w:marLeft w:val="0"/>
                              <w:marRight w:val="0"/>
                              <w:marTop w:val="0"/>
                              <w:marBottom w:val="0"/>
                              <w:divBdr>
                                <w:top w:val="none" w:sz="0" w:space="0" w:color="auto"/>
                                <w:left w:val="none" w:sz="0" w:space="0" w:color="auto"/>
                                <w:bottom w:val="none" w:sz="0" w:space="0" w:color="auto"/>
                                <w:right w:val="none" w:sz="0" w:space="0" w:color="auto"/>
                              </w:divBdr>
                              <w:divsChild>
                                <w:div w:id="1125082081">
                                  <w:marLeft w:val="0"/>
                                  <w:marRight w:val="0"/>
                                  <w:marTop w:val="0"/>
                                  <w:marBottom w:val="0"/>
                                  <w:divBdr>
                                    <w:top w:val="none" w:sz="0" w:space="0" w:color="auto"/>
                                    <w:left w:val="none" w:sz="0" w:space="0" w:color="auto"/>
                                    <w:bottom w:val="none" w:sz="0" w:space="0" w:color="auto"/>
                                    <w:right w:val="none" w:sz="0" w:space="0" w:color="auto"/>
                                  </w:divBdr>
                                  <w:divsChild>
                                    <w:div w:id="610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259078">
      <w:bodyDiv w:val="1"/>
      <w:marLeft w:val="0"/>
      <w:marRight w:val="0"/>
      <w:marTop w:val="100"/>
      <w:marBottom w:val="100"/>
      <w:divBdr>
        <w:top w:val="none" w:sz="0" w:space="0" w:color="auto"/>
        <w:left w:val="none" w:sz="0" w:space="0" w:color="auto"/>
        <w:bottom w:val="none" w:sz="0" w:space="0" w:color="auto"/>
        <w:right w:val="none" w:sz="0" w:space="0" w:color="auto"/>
      </w:divBdr>
      <w:divsChild>
        <w:div w:id="2111319098">
          <w:marLeft w:val="0"/>
          <w:marRight w:val="0"/>
          <w:marTop w:val="0"/>
          <w:marBottom w:val="0"/>
          <w:divBdr>
            <w:top w:val="none" w:sz="0" w:space="0" w:color="auto"/>
            <w:left w:val="none" w:sz="0" w:space="0" w:color="auto"/>
            <w:bottom w:val="none" w:sz="0" w:space="0" w:color="auto"/>
            <w:right w:val="none" w:sz="0" w:space="0" w:color="auto"/>
          </w:divBdr>
          <w:divsChild>
            <w:div w:id="240877036">
              <w:marLeft w:val="0"/>
              <w:marRight w:val="0"/>
              <w:marTop w:val="0"/>
              <w:marBottom w:val="0"/>
              <w:divBdr>
                <w:top w:val="none" w:sz="0" w:space="0" w:color="auto"/>
                <w:left w:val="none" w:sz="0" w:space="0" w:color="auto"/>
                <w:bottom w:val="none" w:sz="0" w:space="0" w:color="auto"/>
                <w:right w:val="none" w:sz="0" w:space="0" w:color="auto"/>
              </w:divBdr>
              <w:divsChild>
                <w:div w:id="1230769730">
                  <w:marLeft w:val="0"/>
                  <w:marRight w:val="0"/>
                  <w:marTop w:val="0"/>
                  <w:marBottom w:val="0"/>
                  <w:divBdr>
                    <w:top w:val="none" w:sz="0" w:space="0" w:color="auto"/>
                    <w:left w:val="none" w:sz="0" w:space="0" w:color="auto"/>
                    <w:bottom w:val="none" w:sz="0" w:space="0" w:color="auto"/>
                    <w:right w:val="none" w:sz="0" w:space="0" w:color="auto"/>
                  </w:divBdr>
                  <w:divsChild>
                    <w:div w:id="812716926">
                      <w:marLeft w:val="0"/>
                      <w:marRight w:val="0"/>
                      <w:marTop w:val="0"/>
                      <w:marBottom w:val="0"/>
                      <w:divBdr>
                        <w:top w:val="none" w:sz="0" w:space="0" w:color="auto"/>
                        <w:left w:val="none" w:sz="0" w:space="0" w:color="auto"/>
                        <w:bottom w:val="none" w:sz="0" w:space="0" w:color="auto"/>
                        <w:right w:val="none" w:sz="0" w:space="0" w:color="auto"/>
                      </w:divBdr>
                      <w:divsChild>
                        <w:div w:id="839126141">
                          <w:marLeft w:val="0"/>
                          <w:marRight w:val="0"/>
                          <w:marTop w:val="0"/>
                          <w:marBottom w:val="0"/>
                          <w:divBdr>
                            <w:top w:val="none" w:sz="0" w:space="0" w:color="auto"/>
                            <w:left w:val="none" w:sz="0" w:space="0" w:color="auto"/>
                            <w:bottom w:val="none" w:sz="0" w:space="0" w:color="auto"/>
                            <w:right w:val="none" w:sz="0" w:space="0" w:color="auto"/>
                          </w:divBdr>
                          <w:divsChild>
                            <w:div w:id="940331168">
                              <w:marLeft w:val="0"/>
                              <w:marRight w:val="0"/>
                              <w:marTop w:val="0"/>
                              <w:marBottom w:val="0"/>
                              <w:divBdr>
                                <w:top w:val="none" w:sz="0" w:space="0" w:color="auto"/>
                                <w:left w:val="none" w:sz="0" w:space="0" w:color="auto"/>
                                <w:bottom w:val="none" w:sz="0" w:space="0" w:color="auto"/>
                                <w:right w:val="none" w:sz="0" w:space="0" w:color="auto"/>
                              </w:divBdr>
                              <w:divsChild>
                                <w:div w:id="2007391864">
                                  <w:marLeft w:val="0"/>
                                  <w:marRight w:val="0"/>
                                  <w:marTop w:val="0"/>
                                  <w:marBottom w:val="0"/>
                                  <w:divBdr>
                                    <w:top w:val="none" w:sz="0" w:space="0" w:color="auto"/>
                                    <w:left w:val="none" w:sz="0" w:space="0" w:color="auto"/>
                                    <w:bottom w:val="none" w:sz="0" w:space="0" w:color="auto"/>
                                    <w:right w:val="none" w:sz="0" w:space="0" w:color="auto"/>
                                  </w:divBdr>
                                  <w:divsChild>
                                    <w:div w:id="8216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162784">
      <w:bodyDiv w:val="1"/>
      <w:marLeft w:val="0"/>
      <w:marRight w:val="0"/>
      <w:marTop w:val="100"/>
      <w:marBottom w:val="100"/>
      <w:divBdr>
        <w:top w:val="none" w:sz="0" w:space="0" w:color="auto"/>
        <w:left w:val="none" w:sz="0" w:space="0" w:color="auto"/>
        <w:bottom w:val="none" w:sz="0" w:space="0" w:color="auto"/>
        <w:right w:val="none" w:sz="0" w:space="0" w:color="auto"/>
      </w:divBdr>
      <w:divsChild>
        <w:div w:id="2067560328">
          <w:marLeft w:val="0"/>
          <w:marRight w:val="0"/>
          <w:marTop w:val="0"/>
          <w:marBottom w:val="0"/>
          <w:divBdr>
            <w:top w:val="none" w:sz="0" w:space="0" w:color="auto"/>
            <w:left w:val="none" w:sz="0" w:space="0" w:color="auto"/>
            <w:bottom w:val="none" w:sz="0" w:space="0" w:color="auto"/>
            <w:right w:val="none" w:sz="0" w:space="0" w:color="auto"/>
          </w:divBdr>
          <w:divsChild>
            <w:div w:id="498932708">
              <w:marLeft w:val="0"/>
              <w:marRight w:val="0"/>
              <w:marTop w:val="0"/>
              <w:marBottom w:val="0"/>
              <w:divBdr>
                <w:top w:val="none" w:sz="0" w:space="0" w:color="auto"/>
                <w:left w:val="none" w:sz="0" w:space="0" w:color="auto"/>
                <w:bottom w:val="none" w:sz="0" w:space="0" w:color="auto"/>
                <w:right w:val="none" w:sz="0" w:space="0" w:color="auto"/>
              </w:divBdr>
              <w:divsChild>
                <w:div w:id="632439887">
                  <w:marLeft w:val="0"/>
                  <w:marRight w:val="0"/>
                  <w:marTop w:val="0"/>
                  <w:marBottom w:val="0"/>
                  <w:divBdr>
                    <w:top w:val="none" w:sz="0" w:space="0" w:color="auto"/>
                    <w:left w:val="none" w:sz="0" w:space="0" w:color="auto"/>
                    <w:bottom w:val="none" w:sz="0" w:space="0" w:color="auto"/>
                    <w:right w:val="none" w:sz="0" w:space="0" w:color="auto"/>
                  </w:divBdr>
                  <w:divsChild>
                    <w:div w:id="1114834962">
                      <w:marLeft w:val="0"/>
                      <w:marRight w:val="0"/>
                      <w:marTop w:val="0"/>
                      <w:marBottom w:val="0"/>
                      <w:divBdr>
                        <w:top w:val="none" w:sz="0" w:space="0" w:color="auto"/>
                        <w:left w:val="none" w:sz="0" w:space="0" w:color="auto"/>
                        <w:bottom w:val="none" w:sz="0" w:space="0" w:color="auto"/>
                        <w:right w:val="none" w:sz="0" w:space="0" w:color="auto"/>
                      </w:divBdr>
                      <w:divsChild>
                        <w:div w:id="266043089">
                          <w:marLeft w:val="0"/>
                          <w:marRight w:val="0"/>
                          <w:marTop w:val="0"/>
                          <w:marBottom w:val="0"/>
                          <w:divBdr>
                            <w:top w:val="none" w:sz="0" w:space="0" w:color="auto"/>
                            <w:left w:val="none" w:sz="0" w:space="0" w:color="auto"/>
                            <w:bottom w:val="none" w:sz="0" w:space="0" w:color="auto"/>
                            <w:right w:val="none" w:sz="0" w:space="0" w:color="auto"/>
                          </w:divBdr>
                          <w:divsChild>
                            <w:div w:id="1308583526">
                              <w:marLeft w:val="0"/>
                              <w:marRight w:val="0"/>
                              <w:marTop w:val="0"/>
                              <w:marBottom w:val="0"/>
                              <w:divBdr>
                                <w:top w:val="none" w:sz="0" w:space="0" w:color="auto"/>
                                <w:left w:val="none" w:sz="0" w:space="0" w:color="auto"/>
                                <w:bottom w:val="none" w:sz="0" w:space="0" w:color="auto"/>
                                <w:right w:val="none" w:sz="0" w:space="0" w:color="auto"/>
                              </w:divBdr>
                              <w:divsChild>
                                <w:div w:id="1344549994">
                                  <w:marLeft w:val="0"/>
                                  <w:marRight w:val="0"/>
                                  <w:marTop w:val="0"/>
                                  <w:marBottom w:val="0"/>
                                  <w:divBdr>
                                    <w:top w:val="none" w:sz="0" w:space="0" w:color="auto"/>
                                    <w:left w:val="none" w:sz="0" w:space="0" w:color="auto"/>
                                    <w:bottom w:val="none" w:sz="0" w:space="0" w:color="auto"/>
                                    <w:right w:val="none" w:sz="0" w:space="0" w:color="auto"/>
                                  </w:divBdr>
                                  <w:divsChild>
                                    <w:div w:id="2115010191">
                                      <w:marLeft w:val="0"/>
                                      <w:marRight w:val="0"/>
                                      <w:marTop w:val="0"/>
                                      <w:marBottom w:val="0"/>
                                      <w:divBdr>
                                        <w:top w:val="none" w:sz="0" w:space="0" w:color="auto"/>
                                        <w:left w:val="none" w:sz="0" w:space="0" w:color="auto"/>
                                        <w:bottom w:val="none" w:sz="0" w:space="0" w:color="auto"/>
                                        <w:right w:val="none" w:sz="0" w:space="0" w:color="auto"/>
                                      </w:divBdr>
                                      <w:divsChild>
                                        <w:div w:id="12406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232840">
      <w:bodyDiv w:val="1"/>
      <w:marLeft w:val="0"/>
      <w:marRight w:val="0"/>
      <w:marTop w:val="100"/>
      <w:marBottom w:val="100"/>
      <w:divBdr>
        <w:top w:val="none" w:sz="0" w:space="0" w:color="auto"/>
        <w:left w:val="none" w:sz="0" w:space="0" w:color="auto"/>
        <w:bottom w:val="none" w:sz="0" w:space="0" w:color="auto"/>
        <w:right w:val="none" w:sz="0" w:space="0" w:color="auto"/>
      </w:divBdr>
      <w:divsChild>
        <w:div w:id="221715507">
          <w:marLeft w:val="0"/>
          <w:marRight w:val="0"/>
          <w:marTop w:val="0"/>
          <w:marBottom w:val="0"/>
          <w:divBdr>
            <w:top w:val="none" w:sz="0" w:space="0" w:color="auto"/>
            <w:left w:val="none" w:sz="0" w:space="0" w:color="auto"/>
            <w:bottom w:val="none" w:sz="0" w:space="0" w:color="auto"/>
            <w:right w:val="none" w:sz="0" w:space="0" w:color="auto"/>
          </w:divBdr>
          <w:divsChild>
            <w:div w:id="1604412727">
              <w:marLeft w:val="0"/>
              <w:marRight w:val="0"/>
              <w:marTop w:val="0"/>
              <w:marBottom w:val="0"/>
              <w:divBdr>
                <w:top w:val="none" w:sz="0" w:space="0" w:color="auto"/>
                <w:left w:val="none" w:sz="0" w:space="0" w:color="auto"/>
                <w:bottom w:val="none" w:sz="0" w:space="0" w:color="auto"/>
                <w:right w:val="none" w:sz="0" w:space="0" w:color="auto"/>
              </w:divBdr>
              <w:divsChild>
                <w:div w:id="2047220617">
                  <w:marLeft w:val="0"/>
                  <w:marRight w:val="0"/>
                  <w:marTop w:val="0"/>
                  <w:marBottom w:val="0"/>
                  <w:divBdr>
                    <w:top w:val="none" w:sz="0" w:space="0" w:color="auto"/>
                    <w:left w:val="none" w:sz="0" w:space="0" w:color="auto"/>
                    <w:bottom w:val="none" w:sz="0" w:space="0" w:color="auto"/>
                    <w:right w:val="none" w:sz="0" w:space="0" w:color="auto"/>
                  </w:divBdr>
                  <w:divsChild>
                    <w:div w:id="1302466220">
                      <w:marLeft w:val="0"/>
                      <w:marRight w:val="0"/>
                      <w:marTop w:val="0"/>
                      <w:marBottom w:val="0"/>
                      <w:divBdr>
                        <w:top w:val="none" w:sz="0" w:space="0" w:color="auto"/>
                        <w:left w:val="none" w:sz="0" w:space="0" w:color="auto"/>
                        <w:bottom w:val="none" w:sz="0" w:space="0" w:color="auto"/>
                        <w:right w:val="none" w:sz="0" w:space="0" w:color="auto"/>
                      </w:divBdr>
                      <w:divsChild>
                        <w:div w:id="1618636343">
                          <w:marLeft w:val="0"/>
                          <w:marRight w:val="0"/>
                          <w:marTop w:val="0"/>
                          <w:marBottom w:val="0"/>
                          <w:divBdr>
                            <w:top w:val="none" w:sz="0" w:space="0" w:color="auto"/>
                            <w:left w:val="none" w:sz="0" w:space="0" w:color="auto"/>
                            <w:bottom w:val="none" w:sz="0" w:space="0" w:color="auto"/>
                            <w:right w:val="none" w:sz="0" w:space="0" w:color="auto"/>
                          </w:divBdr>
                          <w:divsChild>
                            <w:div w:id="48892661">
                              <w:marLeft w:val="0"/>
                              <w:marRight w:val="0"/>
                              <w:marTop w:val="0"/>
                              <w:marBottom w:val="0"/>
                              <w:divBdr>
                                <w:top w:val="none" w:sz="0" w:space="0" w:color="auto"/>
                                <w:left w:val="none" w:sz="0" w:space="0" w:color="auto"/>
                                <w:bottom w:val="none" w:sz="0" w:space="0" w:color="auto"/>
                                <w:right w:val="none" w:sz="0" w:space="0" w:color="auto"/>
                              </w:divBdr>
                              <w:divsChild>
                                <w:div w:id="806817496">
                                  <w:marLeft w:val="0"/>
                                  <w:marRight w:val="0"/>
                                  <w:marTop w:val="0"/>
                                  <w:marBottom w:val="0"/>
                                  <w:divBdr>
                                    <w:top w:val="none" w:sz="0" w:space="0" w:color="auto"/>
                                    <w:left w:val="none" w:sz="0" w:space="0" w:color="auto"/>
                                    <w:bottom w:val="none" w:sz="0" w:space="0" w:color="auto"/>
                                    <w:right w:val="none" w:sz="0" w:space="0" w:color="auto"/>
                                  </w:divBdr>
                                  <w:divsChild>
                                    <w:div w:id="1973292671">
                                      <w:marLeft w:val="0"/>
                                      <w:marRight w:val="0"/>
                                      <w:marTop w:val="0"/>
                                      <w:marBottom w:val="0"/>
                                      <w:divBdr>
                                        <w:top w:val="none" w:sz="0" w:space="0" w:color="auto"/>
                                        <w:left w:val="none" w:sz="0" w:space="0" w:color="auto"/>
                                        <w:bottom w:val="none" w:sz="0" w:space="0" w:color="auto"/>
                                        <w:right w:val="none" w:sz="0" w:space="0" w:color="auto"/>
                                      </w:divBdr>
                                      <w:divsChild>
                                        <w:div w:id="1943876314">
                                          <w:marLeft w:val="0"/>
                                          <w:marRight w:val="0"/>
                                          <w:marTop w:val="0"/>
                                          <w:marBottom w:val="0"/>
                                          <w:divBdr>
                                            <w:top w:val="none" w:sz="0" w:space="0" w:color="auto"/>
                                            <w:left w:val="none" w:sz="0" w:space="0" w:color="auto"/>
                                            <w:bottom w:val="none" w:sz="0" w:space="0" w:color="auto"/>
                                            <w:right w:val="none" w:sz="0" w:space="0" w:color="auto"/>
                                          </w:divBdr>
                                          <w:divsChild>
                                            <w:div w:id="13442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932080">
      <w:bodyDiv w:val="1"/>
      <w:marLeft w:val="0"/>
      <w:marRight w:val="0"/>
      <w:marTop w:val="100"/>
      <w:marBottom w:val="100"/>
      <w:divBdr>
        <w:top w:val="none" w:sz="0" w:space="0" w:color="auto"/>
        <w:left w:val="none" w:sz="0" w:space="0" w:color="auto"/>
        <w:bottom w:val="none" w:sz="0" w:space="0" w:color="auto"/>
        <w:right w:val="none" w:sz="0" w:space="0" w:color="auto"/>
      </w:divBdr>
      <w:divsChild>
        <w:div w:id="1244266615">
          <w:marLeft w:val="0"/>
          <w:marRight w:val="0"/>
          <w:marTop w:val="0"/>
          <w:marBottom w:val="0"/>
          <w:divBdr>
            <w:top w:val="none" w:sz="0" w:space="0" w:color="auto"/>
            <w:left w:val="none" w:sz="0" w:space="0" w:color="auto"/>
            <w:bottom w:val="none" w:sz="0" w:space="0" w:color="auto"/>
            <w:right w:val="none" w:sz="0" w:space="0" w:color="auto"/>
          </w:divBdr>
          <w:divsChild>
            <w:div w:id="523329765">
              <w:marLeft w:val="0"/>
              <w:marRight w:val="0"/>
              <w:marTop w:val="0"/>
              <w:marBottom w:val="0"/>
              <w:divBdr>
                <w:top w:val="none" w:sz="0" w:space="0" w:color="auto"/>
                <w:left w:val="none" w:sz="0" w:space="0" w:color="auto"/>
                <w:bottom w:val="none" w:sz="0" w:space="0" w:color="auto"/>
                <w:right w:val="none" w:sz="0" w:space="0" w:color="auto"/>
              </w:divBdr>
              <w:divsChild>
                <w:div w:id="600190396">
                  <w:marLeft w:val="0"/>
                  <w:marRight w:val="0"/>
                  <w:marTop w:val="0"/>
                  <w:marBottom w:val="0"/>
                  <w:divBdr>
                    <w:top w:val="none" w:sz="0" w:space="0" w:color="auto"/>
                    <w:left w:val="none" w:sz="0" w:space="0" w:color="auto"/>
                    <w:bottom w:val="none" w:sz="0" w:space="0" w:color="auto"/>
                    <w:right w:val="none" w:sz="0" w:space="0" w:color="auto"/>
                  </w:divBdr>
                  <w:divsChild>
                    <w:div w:id="1668509885">
                      <w:marLeft w:val="0"/>
                      <w:marRight w:val="0"/>
                      <w:marTop w:val="0"/>
                      <w:marBottom w:val="0"/>
                      <w:divBdr>
                        <w:top w:val="none" w:sz="0" w:space="0" w:color="auto"/>
                        <w:left w:val="none" w:sz="0" w:space="0" w:color="auto"/>
                        <w:bottom w:val="none" w:sz="0" w:space="0" w:color="auto"/>
                        <w:right w:val="none" w:sz="0" w:space="0" w:color="auto"/>
                      </w:divBdr>
                      <w:divsChild>
                        <w:div w:id="1825849871">
                          <w:marLeft w:val="0"/>
                          <w:marRight w:val="0"/>
                          <w:marTop w:val="0"/>
                          <w:marBottom w:val="0"/>
                          <w:divBdr>
                            <w:top w:val="none" w:sz="0" w:space="0" w:color="auto"/>
                            <w:left w:val="none" w:sz="0" w:space="0" w:color="auto"/>
                            <w:bottom w:val="none" w:sz="0" w:space="0" w:color="auto"/>
                            <w:right w:val="none" w:sz="0" w:space="0" w:color="auto"/>
                          </w:divBdr>
                          <w:divsChild>
                            <w:div w:id="761494112">
                              <w:marLeft w:val="0"/>
                              <w:marRight w:val="0"/>
                              <w:marTop w:val="0"/>
                              <w:marBottom w:val="0"/>
                              <w:divBdr>
                                <w:top w:val="none" w:sz="0" w:space="0" w:color="auto"/>
                                <w:left w:val="none" w:sz="0" w:space="0" w:color="auto"/>
                                <w:bottom w:val="none" w:sz="0" w:space="0" w:color="auto"/>
                                <w:right w:val="none" w:sz="0" w:space="0" w:color="auto"/>
                              </w:divBdr>
                              <w:divsChild>
                                <w:div w:id="922451471">
                                  <w:marLeft w:val="0"/>
                                  <w:marRight w:val="0"/>
                                  <w:marTop w:val="0"/>
                                  <w:marBottom w:val="0"/>
                                  <w:divBdr>
                                    <w:top w:val="none" w:sz="0" w:space="0" w:color="auto"/>
                                    <w:left w:val="none" w:sz="0" w:space="0" w:color="auto"/>
                                    <w:bottom w:val="none" w:sz="0" w:space="0" w:color="auto"/>
                                    <w:right w:val="none" w:sz="0" w:space="0" w:color="auto"/>
                                  </w:divBdr>
                                  <w:divsChild>
                                    <w:div w:id="579948020">
                                      <w:marLeft w:val="0"/>
                                      <w:marRight w:val="0"/>
                                      <w:marTop w:val="0"/>
                                      <w:marBottom w:val="0"/>
                                      <w:divBdr>
                                        <w:top w:val="none" w:sz="0" w:space="0" w:color="auto"/>
                                        <w:left w:val="none" w:sz="0" w:space="0" w:color="auto"/>
                                        <w:bottom w:val="none" w:sz="0" w:space="0" w:color="auto"/>
                                        <w:right w:val="none" w:sz="0" w:space="0" w:color="auto"/>
                                      </w:divBdr>
                                      <w:divsChild>
                                        <w:div w:id="1061951557">
                                          <w:marLeft w:val="0"/>
                                          <w:marRight w:val="0"/>
                                          <w:marTop w:val="0"/>
                                          <w:marBottom w:val="0"/>
                                          <w:divBdr>
                                            <w:top w:val="none" w:sz="0" w:space="0" w:color="auto"/>
                                            <w:left w:val="none" w:sz="0" w:space="0" w:color="auto"/>
                                            <w:bottom w:val="none" w:sz="0" w:space="0" w:color="auto"/>
                                            <w:right w:val="none" w:sz="0" w:space="0" w:color="auto"/>
                                          </w:divBdr>
                                          <w:divsChild>
                                            <w:div w:id="5443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516205">
      <w:bodyDiv w:val="1"/>
      <w:marLeft w:val="0"/>
      <w:marRight w:val="0"/>
      <w:marTop w:val="100"/>
      <w:marBottom w:val="100"/>
      <w:divBdr>
        <w:top w:val="none" w:sz="0" w:space="0" w:color="auto"/>
        <w:left w:val="none" w:sz="0" w:space="0" w:color="auto"/>
        <w:bottom w:val="none" w:sz="0" w:space="0" w:color="auto"/>
        <w:right w:val="none" w:sz="0" w:space="0" w:color="auto"/>
      </w:divBdr>
      <w:divsChild>
        <w:div w:id="1033271000">
          <w:marLeft w:val="0"/>
          <w:marRight w:val="0"/>
          <w:marTop w:val="0"/>
          <w:marBottom w:val="0"/>
          <w:divBdr>
            <w:top w:val="none" w:sz="0" w:space="0" w:color="auto"/>
            <w:left w:val="none" w:sz="0" w:space="0" w:color="auto"/>
            <w:bottom w:val="none" w:sz="0" w:space="0" w:color="auto"/>
            <w:right w:val="none" w:sz="0" w:space="0" w:color="auto"/>
          </w:divBdr>
          <w:divsChild>
            <w:div w:id="90781288">
              <w:marLeft w:val="0"/>
              <w:marRight w:val="0"/>
              <w:marTop w:val="0"/>
              <w:marBottom w:val="0"/>
              <w:divBdr>
                <w:top w:val="none" w:sz="0" w:space="0" w:color="auto"/>
                <w:left w:val="none" w:sz="0" w:space="0" w:color="auto"/>
                <w:bottom w:val="none" w:sz="0" w:space="0" w:color="auto"/>
                <w:right w:val="none" w:sz="0" w:space="0" w:color="auto"/>
              </w:divBdr>
              <w:divsChild>
                <w:div w:id="1198813232">
                  <w:marLeft w:val="0"/>
                  <w:marRight w:val="0"/>
                  <w:marTop w:val="0"/>
                  <w:marBottom w:val="0"/>
                  <w:divBdr>
                    <w:top w:val="none" w:sz="0" w:space="0" w:color="auto"/>
                    <w:left w:val="none" w:sz="0" w:space="0" w:color="auto"/>
                    <w:bottom w:val="none" w:sz="0" w:space="0" w:color="auto"/>
                    <w:right w:val="none" w:sz="0" w:space="0" w:color="auto"/>
                  </w:divBdr>
                  <w:divsChild>
                    <w:div w:id="577252577">
                      <w:marLeft w:val="0"/>
                      <w:marRight w:val="0"/>
                      <w:marTop w:val="0"/>
                      <w:marBottom w:val="0"/>
                      <w:divBdr>
                        <w:top w:val="none" w:sz="0" w:space="0" w:color="auto"/>
                        <w:left w:val="none" w:sz="0" w:space="0" w:color="auto"/>
                        <w:bottom w:val="none" w:sz="0" w:space="0" w:color="auto"/>
                        <w:right w:val="none" w:sz="0" w:space="0" w:color="auto"/>
                      </w:divBdr>
                      <w:divsChild>
                        <w:div w:id="1353536809">
                          <w:marLeft w:val="0"/>
                          <w:marRight w:val="0"/>
                          <w:marTop w:val="0"/>
                          <w:marBottom w:val="0"/>
                          <w:divBdr>
                            <w:top w:val="none" w:sz="0" w:space="0" w:color="auto"/>
                            <w:left w:val="none" w:sz="0" w:space="0" w:color="auto"/>
                            <w:bottom w:val="none" w:sz="0" w:space="0" w:color="auto"/>
                            <w:right w:val="none" w:sz="0" w:space="0" w:color="auto"/>
                          </w:divBdr>
                          <w:divsChild>
                            <w:div w:id="2059820668">
                              <w:marLeft w:val="0"/>
                              <w:marRight w:val="0"/>
                              <w:marTop w:val="0"/>
                              <w:marBottom w:val="0"/>
                              <w:divBdr>
                                <w:top w:val="none" w:sz="0" w:space="0" w:color="auto"/>
                                <w:left w:val="none" w:sz="0" w:space="0" w:color="auto"/>
                                <w:bottom w:val="none" w:sz="0" w:space="0" w:color="auto"/>
                                <w:right w:val="none" w:sz="0" w:space="0" w:color="auto"/>
                              </w:divBdr>
                              <w:divsChild>
                                <w:div w:id="823280805">
                                  <w:marLeft w:val="0"/>
                                  <w:marRight w:val="0"/>
                                  <w:marTop w:val="0"/>
                                  <w:marBottom w:val="0"/>
                                  <w:divBdr>
                                    <w:top w:val="none" w:sz="0" w:space="0" w:color="auto"/>
                                    <w:left w:val="none" w:sz="0" w:space="0" w:color="auto"/>
                                    <w:bottom w:val="none" w:sz="0" w:space="0" w:color="auto"/>
                                    <w:right w:val="none" w:sz="0" w:space="0" w:color="auto"/>
                                  </w:divBdr>
                                  <w:divsChild>
                                    <w:div w:id="1966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4746">
      <w:bodyDiv w:val="1"/>
      <w:marLeft w:val="0"/>
      <w:marRight w:val="0"/>
      <w:marTop w:val="100"/>
      <w:marBottom w:val="100"/>
      <w:divBdr>
        <w:top w:val="none" w:sz="0" w:space="0" w:color="auto"/>
        <w:left w:val="none" w:sz="0" w:space="0" w:color="auto"/>
        <w:bottom w:val="none" w:sz="0" w:space="0" w:color="auto"/>
        <w:right w:val="none" w:sz="0" w:space="0" w:color="auto"/>
      </w:divBdr>
      <w:divsChild>
        <w:div w:id="509416068">
          <w:marLeft w:val="0"/>
          <w:marRight w:val="0"/>
          <w:marTop w:val="0"/>
          <w:marBottom w:val="0"/>
          <w:divBdr>
            <w:top w:val="none" w:sz="0" w:space="0" w:color="auto"/>
            <w:left w:val="none" w:sz="0" w:space="0" w:color="auto"/>
            <w:bottom w:val="none" w:sz="0" w:space="0" w:color="auto"/>
            <w:right w:val="none" w:sz="0" w:space="0" w:color="auto"/>
          </w:divBdr>
          <w:divsChild>
            <w:div w:id="1213350540">
              <w:marLeft w:val="0"/>
              <w:marRight w:val="0"/>
              <w:marTop w:val="0"/>
              <w:marBottom w:val="0"/>
              <w:divBdr>
                <w:top w:val="none" w:sz="0" w:space="0" w:color="auto"/>
                <w:left w:val="none" w:sz="0" w:space="0" w:color="auto"/>
                <w:bottom w:val="none" w:sz="0" w:space="0" w:color="auto"/>
                <w:right w:val="none" w:sz="0" w:space="0" w:color="auto"/>
              </w:divBdr>
              <w:divsChild>
                <w:div w:id="1881429103">
                  <w:marLeft w:val="0"/>
                  <w:marRight w:val="0"/>
                  <w:marTop w:val="0"/>
                  <w:marBottom w:val="0"/>
                  <w:divBdr>
                    <w:top w:val="none" w:sz="0" w:space="0" w:color="auto"/>
                    <w:left w:val="none" w:sz="0" w:space="0" w:color="auto"/>
                    <w:bottom w:val="none" w:sz="0" w:space="0" w:color="auto"/>
                    <w:right w:val="none" w:sz="0" w:space="0" w:color="auto"/>
                  </w:divBdr>
                  <w:divsChild>
                    <w:div w:id="1713114953">
                      <w:marLeft w:val="0"/>
                      <w:marRight w:val="0"/>
                      <w:marTop w:val="0"/>
                      <w:marBottom w:val="0"/>
                      <w:divBdr>
                        <w:top w:val="none" w:sz="0" w:space="0" w:color="auto"/>
                        <w:left w:val="none" w:sz="0" w:space="0" w:color="auto"/>
                        <w:bottom w:val="none" w:sz="0" w:space="0" w:color="auto"/>
                        <w:right w:val="none" w:sz="0" w:space="0" w:color="auto"/>
                      </w:divBdr>
                      <w:divsChild>
                        <w:div w:id="1657219421">
                          <w:marLeft w:val="0"/>
                          <w:marRight w:val="0"/>
                          <w:marTop w:val="0"/>
                          <w:marBottom w:val="0"/>
                          <w:divBdr>
                            <w:top w:val="none" w:sz="0" w:space="0" w:color="auto"/>
                            <w:left w:val="none" w:sz="0" w:space="0" w:color="auto"/>
                            <w:bottom w:val="none" w:sz="0" w:space="0" w:color="auto"/>
                            <w:right w:val="none" w:sz="0" w:space="0" w:color="auto"/>
                          </w:divBdr>
                          <w:divsChild>
                            <w:div w:id="2046327756">
                              <w:marLeft w:val="0"/>
                              <w:marRight w:val="0"/>
                              <w:marTop w:val="0"/>
                              <w:marBottom w:val="0"/>
                              <w:divBdr>
                                <w:top w:val="none" w:sz="0" w:space="0" w:color="auto"/>
                                <w:left w:val="none" w:sz="0" w:space="0" w:color="auto"/>
                                <w:bottom w:val="none" w:sz="0" w:space="0" w:color="auto"/>
                                <w:right w:val="none" w:sz="0" w:space="0" w:color="auto"/>
                              </w:divBdr>
                              <w:divsChild>
                                <w:div w:id="859389719">
                                  <w:marLeft w:val="0"/>
                                  <w:marRight w:val="0"/>
                                  <w:marTop w:val="0"/>
                                  <w:marBottom w:val="0"/>
                                  <w:divBdr>
                                    <w:top w:val="none" w:sz="0" w:space="0" w:color="auto"/>
                                    <w:left w:val="none" w:sz="0" w:space="0" w:color="auto"/>
                                    <w:bottom w:val="none" w:sz="0" w:space="0" w:color="auto"/>
                                    <w:right w:val="none" w:sz="0" w:space="0" w:color="auto"/>
                                  </w:divBdr>
                                  <w:divsChild>
                                    <w:div w:id="13594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abr.business.gov.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Oracle\Policy%20Modeling\18C\Templates\Policy%20Modeling%2012.2.12%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C0039-5646-4E2D-8415-E88404FE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Modeling 12.2.12 Word Template</Template>
  <TotalTime>3505</TotalTime>
  <Pages>14</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Oracle Policy Modeling Template</vt:lpstr>
    </vt:vector>
  </TitlesOfParts>
  <Company>Oracle Corporation</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Policy Modeling Template</dc:title>
  <dc:subject>Oracle Policy Modeling 10.0</dc:subject>
  <dc:creator>Brad Tuckett</dc:creator>
  <cp:lastModifiedBy>Samuel Nixon</cp:lastModifiedBy>
  <cp:revision>443</cp:revision>
  <dcterms:created xsi:type="dcterms:W3CDTF">2012-07-20T01:24:00Z</dcterms:created>
  <dcterms:modified xsi:type="dcterms:W3CDTF">2018-11-10T06:57:00Z</dcterms:modified>
</cp:coreProperties>
</file>